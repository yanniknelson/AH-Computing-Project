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2D" w:rsidRDefault="000C64DD" w:rsidP="00F96C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SPACE INVADERS </w:t>
      </w:r>
      <w:r w:rsidR="00F96C53" w:rsidRPr="00F96C53">
        <w:rPr>
          <w:sz w:val="44"/>
          <w:szCs w:val="44"/>
        </w:rPr>
        <w:t>END-USER SURVEY</w:t>
      </w:r>
    </w:p>
    <w:p w:rsidR="00F96C53" w:rsidRDefault="00F96C53" w:rsidP="00F96C53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Name: </w:t>
      </w:r>
      <w:r>
        <w:rPr>
          <w:sz w:val="28"/>
          <w:szCs w:val="28"/>
          <w:u w:val="single"/>
        </w:rPr>
        <w:t xml:space="preserve">           _______</w:t>
      </w:r>
      <w:r w:rsidR="000C64DD">
        <w:rPr>
          <w:sz w:val="28"/>
          <w:szCs w:val="28"/>
          <w:u w:val="single"/>
        </w:rPr>
        <w:t>_______</w:t>
      </w:r>
      <w:bookmarkStart w:id="0" w:name="_GoBack"/>
      <w:bookmarkEnd w:id="0"/>
    </w:p>
    <w:p w:rsidR="00F96C53" w:rsidRDefault="00F96C53" w:rsidP="00F96C53">
      <w:pPr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664"/>
        <w:gridCol w:w="2254"/>
      </w:tblGrid>
      <w:tr w:rsidR="00F96C53" w:rsidTr="00F96C53">
        <w:tc>
          <w:tcPr>
            <w:tcW w:w="3256" w:type="dxa"/>
          </w:tcPr>
          <w:p w:rsidR="00F96C53" w:rsidRDefault="00F96C53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know the game SPACE INVADERS</w:t>
            </w:r>
            <w:r w:rsidR="00F437BE">
              <w:rPr>
                <w:sz w:val="28"/>
                <w:szCs w:val="28"/>
              </w:rPr>
              <w:t>?</w:t>
            </w:r>
          </w:p>
        </w:tc>
        <w:tc>
          <w:tcPr>
            <w:tcW w:w="1842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6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5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UNSURE</w:t>
            </w:r>
          </w:p>
        </w:tc>
      </w:tr>
      <w:tr w:rsidR="00F96C53" w:rsidTr="00F96C53">
        <w:tc>
          <w:tcPr>
            <w:tcW w:w="3256" w:type="dxa"/>
          </w:tcPr>
          <w:p w:rsidR="00F96C53" w:rsidRDefault="00F96C53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know how to play it</w:t>
            </w:r>
            <w:r w:rsidR="00F437BE">
              <w:rPr>
                <w:sz w:val="28"/>
                <w:szCs w:val="28"/>
              </w:rPr>
              <w:t>?</w:t>
            </w:r>
          </w:p>
        </w:tc>
        <w:tc>
          <w:tcPr>
            <w:tcW w:w="1842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6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5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UNSURE</w:t>
            </w:r>
          </w:p>
        </w:tc>
      </w:tr>
      <w:tr w:rsidR="00F96C53" w:rsidTr="00F96C53">
        <w:tc>
          <w:tcPr>
            <w:tcW w:w="3256" w:type="dxa"/>
          </w:tcPr>
          <w:p w:rsidR="00F96C53" w:rsidRDefault="00F96C53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 you enjoy playing </w:t>
            </w:r>
            <w:r w:rsidR="00F437BE">
              <w:rPr>
                <w:sz w:val="28"/>
                <w:szCs w:val="28"/>
              </w:rPr>
              <w:t>it?</w:t>
            </w:r>
          </w:p>
          <w:p w:rsidR="00F96C53" w:rsidRDefault="00F96C53" w:rsidP="00F96C53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6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5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UNSURE</w:t>
            </w:r>
          </w:p>
        </w:tc>
      </w:tr>
      <w:tr w:rsidR="00F96C53" w:rsidTr="00F96C53">
        <w:tc>
          <w:tcPr>
            <w:tcW w:w="3256" w:type="dxa"/>
          </w:tcPr>
          <w:p w:rsidR="00F96C53" w:rsidRDefault="00F96C53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Would you like for there to be a high-score table </w:t>
            </w:r>
            <w:r w:rsidR="00F437BE">
              <w:rPr>
                <w:sz w:val="28"/>
                <w:szCs w:val="28"/>
              </w:rPr>
              <w:t>?</w:t>
            </w:r>
          </w:p>
        </w:tc>
        <w:tc>
          <w:tcPr>
            <w:tcW w:w="1842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6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5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UNSURE</w:t>
            </w:r>
          </w:p>
        </w:tc>
      </w:tr>
      <w:tr w:rsidR="00F96C53" w:rsidTr="00F96C53">
        <w:tc>
          <w:tcPr>
            <w:tcW w:w="3256" w:type="dxa"/>
          </w:tcPr>
          <w:p w:rsidR="00F96C53" w:rsidRDefault="00F96C53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so how many places would you like there to be</w:t>
            </w:r>
            <w:r w:rsidR="00F437BE">
              <w:rPr>
                <w:sz w:val="28"/>
                <w:szCs w:val="28"/>
              </w:rPr>
              <w:t>?</w:t>
            </w:r>
          </w:p>
        </w:tc>
        <w:tc>
          <w:tcPr>
            <w:tcW w:w="1842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6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F96C53" w:rsidRDefault="00F96C53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OTHER_______</w:t>
            </w:r>
          </w:p>
        </w:tc>
      </w:tr>
      <w:tr w:rsidR="00F96C53" w:rsidTr="00F96C53">
        <w:tc>
          <w:tcPr>
            <w:tcW w:w="3256" w:type="dxa"/>
          </w:tcPr>
          <w:p w:rsidR="00F96C53" w:rsidRDefault="000C64DD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Would you like for there to be background music</w:t>
            </w:r>
            <w:r w:rsidR="00F437BE">
              <w:rPr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2" w:type="dxa"/>
          </w:tcPr>
          <w:p w:rsidR="00F96C53" w:rsidRDefault="000C64DD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64" w:type="dxa"/>
          </w:tcPr>
          <w:p w:rsidR="00F96C53" w:rsidRDefault="000C64DD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54" w:type="dxa"/>
          </w:tcPr>
          <w:p w:rsidR="00F96C53" w:rsidRDefault="000C64DD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UNSURE</w:t>
            </w:r>
          </w:p>
        </w:tc>
      </w:tr>
      <w:tr w:rsidR="000C64DD" w:rsidTr="00F96C53">
        <w:tc>
          <w:tcPr>
            <w:tcW w:w="3256" w:type="dxa"/>
          </w:tcPr>
          <w:p w:rsidR="000C64DD" w:rsidRDefault="000C64DD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having the original graphics in the game important to you</w:t>
            </w:r>
            <w:r w:rsidR="00F437BE">
              <w:rPr>
                <w:sz w:val="28"/>
                <w:szCs w:val="28"/>
              </w:rPr>
              <w:t>?</w:t>
            </w:r>
          </w:p>
        </w:tc>
        <w:tc>
          <w:tcPr>
            <w:tcW w:w="1842" w:type="dxa"/>
          </w:tcPr>
          <w:p w:rsidR="000C64DD" w:rsidRDefault="000C64DD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64" w:type="dxa"/>
          </w:tcPr>
          <w:p w:rsidR="000C64DD" w:rsidRDefault="000C64DD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54" w:type="dxa"/>
          </w:tcPr>
          <w:p w:rsidR="000C64DD" w:rsidRDefault="000C64DD" w:rsidP="00F96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UNSURE</w:t>
            </w:r>
          </w:p>
        </w:tc>
      </w:tr>
    </w:tbl>
    <w:p w:rsidR="00F96C53" w:rsidRDefault="00F96C53" w:rsidP="00F96C53">
      <w:pPr>
        <w:rPr>
          <w:sz w:val="28"/>
          <w:szCs w:val="28"/>
        </w:rPr>
      </w:pPr>
    </w:p>
    <w:p w:rsidR="000C64DD" w:rsidRDefault="000C64DD" w:rsidP="00F96C53">
      <w:pPr>
        <w:rPr>
          <w:sz w:val="28"/>
          <w:szCs w:val="28"/>
        </w:rPr>
      </w:pPr>
      <w:r>
        <w:rPr>
          <w:sz w:val="28"/>
          <w:szCs w:val="28"/>
        </w:rPr>
        <w:t>What age-range do you think is appropriate for this game: ________________</w:t>
      </w:r>
    </w:p>
    <w:p w:rsidR="000C64DD" w:rsidRDefault="000C64DD" w:rsidP="00F96C53">
      <w:pPr>
        <w:rPr>
          <w:sz w:val="28"/>
          <w:szCs w:val="28"/>
        </w:rPr>
      </w:pPr>
      <w:r>
        <w:rPr>
          <w:sz w:val="28"/>
          <w:szCs w:val="28"/>
        </w:rPr>
        <w:t>Are there any features that you would like to see in the game</w:t>
      </w:r>
      <w:r>
        <w:rPr>
          <w:sz w:val="28"/>
          <w:szCs w:val="28"/>
        </w:rPr>
        <w:t>:</w:t>
      </w:r>
    </w:p>
    <w:tbl>
      <w:tblPr>
        <w:tblStyle w:val="TableGrid"/>
        <w:tblW w:w="9676" w:type="dxa"/>
        <w:tblLook w:val="04A0" w:firstRow="1" w:lastRow="0" w:firstColumn="1" w:lastColumn="0" w:noHBand="0" w:noVBand="1"/>
      </w:tblPr>
      <w:tblGrid>
        <w:gridCol w:w="9676"/>
      </w:tblGrid>
      <w:tr w:rsidR="000C64DD" w:rsidTr="00F437BE">
        <w:trPr>
          <w:trHeight w:val="4512"/>
        </w:trPr>
        <w:tc>
          <w:tcPr>
            <w:tcW w:w="9676" w:type="dxa"/>
          </w:tcPr>
          <w:p w:rsidR="000C64DD" w:rsidRDefault="000C64DD" w:rsidP="00F96C53">
            <w:pPr>
              <w:rPr>
                <w:sz w:val="28"/>
                <w:szCs w:val="28"/>
              </w:rPr>
            </w:pPr>
          </w:p>
        </w:tc>
      </w:tr>
    </w:tbl>
    <w:p w:rsidR="000C64DD" w:rsidRDefault="000C64DD" w:rsidP="00F96C53">
      <w:pPr>
        <w:rPr>
          <w:sz w:val="28"/>
          <w:szCs w:val="28"/>
        </w:rPr>
      </w:pPr>
    </w:p>
    <w:sectPr w:rsidR="000C64D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C53" w:rsidRDefault="00F96C53" w:rsidP="00F96C53">
      <w:pPr>
        <w:spacing w:after="0" w:line="240" w:lineRule="auto"/>
      </w:pPr>
      <w:r>
        <w:separator/>
      </w:r>
    </w:p>
  </w:endnote>
  <w:endnote w:type="continuationSeparator" w:id="0">
    <w:p w:rsidR="00F96C53" w:rsidRDefault="00F96C53" w:rsidP="00F9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C53" w:rsidRDefault="00F96C53" w:rsidP="00F96C53">
      <w:pPr>
        <w:spacing w:after="0" w:line="240" w:lineRule="auto"/>
      </w:pPr>
      <w:r>
        <w:separator/>
      </w:r>
    </w:p>
  </w:footnote>
  <w:footnote w:type="continuationSeparator" w:id="0">
    <w:p w:rsidR="00F96C53" w:rsidRDefault="00F96C53" w:rsidP="00F96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7BE" w:rsidRDefault="00F437BE" w:rsidP="00F437BE">
    <w:pPr>
      <w:pStyle w:val="Header"/>
      <w:jc w:val="right"/>
    </w:pPr>
    <w:r>
      <w:t>Yannik Nelson</w:t>
    </w:r>
  </w:p>
  <w:p w:rsidR="00F437BE" w:rsidRDefault="00F437BE" w:rsidP="00F437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53"/>
    <w:rsid w:val="000C64DD"/>
    <w:rsid w:val="004A0AE8"/>
    <w:rsid w:val="00F437BE"/>
    <w:rsid w:val="00F95075"/>
    <w:rsid w:val="00F9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2EE5"/>
  <w15:chartTrackingRefBased/>
  <w15:docId w15:val="{2952FBF7-AEA9-4D10-B203-220C1088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C53"/>
  </w:style>
  <w:style w:type="paragraph" w:styleId="Footer">
    <w:name w:val="footer"/>
    <w:basedOn w:val="Normal"/>
    <w:link w:val="FooterChar"/>
    <w:uiPriority w:val="99"/>
    <w:unhideWhenUsed/>
    <w:rsid w:val="00F9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C53"/>
  </w:style>
  <w:style w:type="table" w:styleId="TableGrid">
    <w:name w:val="Table Grid"/>
    <w:basedOn w:val="TableNormal"/>
    <w:uiPriority w:val="39"/>
    <w:rsid w:val="00F96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CE127ED8</Template>
  <TotalTime>26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Heriot's School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2</cp:revision>
  <dcterms:created xsi:type="dcterms:W3CDTF">2017-09-21T09:06:00Z</dcterms:created>
  <dcterms:modified xsi:type="dcterms:W3CDTF">2017-09-25T09:01:00Z</dcterms:modified>
</cp:coreProperties>
</file>