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263"/>
        <w:gridCol w:w="5245"/>
        <w:gridCol w:w="6440"/>
      </w:tblGrid>
      <w:tr w:rsidR="002F2645" w:rsidTr="002F2645">
        <w:tc>
          <w:tcPr>
            <w:tcW w:w="2263" w:type="dxa"/>
          </w:tcPr>
          <w:p w:rsidR="002F2645" w:rsidRDefault="002F2645">
            <w:r>
              <w:t>Date:</w:t>
            </w:r>
          </w:p>
        </w:tc>
        <w:tc>
          <w:tcPr>
            <w:tcW w:w="5245" w:type="dxa"/>
          </w:tcPr>
          <w:p w:rsidR="002F2645" w:rsidRDefault="002F2645">
            <w:r>
              <w:t>Task:</w:t>
            </w:r>
          </w:p>
        </w:tc>
        <w:tc>
          <w:tcPr>
            <w:tcW w:w="6440" w:type="dxa"/>
          </w:tcPr>
          <w:p w:rsidR="002F2645" w:rsidRDefault="002F2645">
            <w:r>
              <w:t>Evaluation:</w:t>
            </w:r>
          </w:p>
        </w:tc>
      </w:tr>
      <w:tr w:rsidR="002F2645" w:rsidTr="002F2645">
        <w:tc>
          <w:tcPr>
            <w:tcW w:w="2263" w:type="dxa"/>
          </w:tcPr>
          <w:p w:rsidR="002F2645" w:rsidRDefault="002F2645">
            <w:r>
              <w:t>28/08/17</w:t>
            </w:r>
          </w:p>
        </w:tc>
        <w:tc>
          <w:tcPr>
            <w:tcW w:w="5245" w:type="dxa"/>
          </w:tcPr>
          <w:p w:rsidR="002F2645" w:rsidRDefault="002F2645">
            <w:r>
              <w:t xml:space="preserve">Started work on Project Proposal, added </w:t>
            </w:r>
            <w:r w:rsidR="00833319">
              <w:t>‘</w:t>
            </w:r>
            <w:r w:rsidRPr="00833319">
              <w:rPr>
                <w:u w:val="single"/>
              </w:rPr>
              <w:t>mechanics</w:t>
            </w:r>
            <w:r w:rsidR="00833319">
              <w:rPr>
                <w:u w:val="single"/>
              </w:rPr>
              <w:t>’</w:t>
            </w:r>
            <w:r>
              <w:t xml:space="preserve"> section (what will happen in the game)</w:t>
            </w:r>
          </w:p>
          <w:p w:rsidR="00C54997" w:rsidRDefault="00C54997"/>
        </w:tc>
        <w:tc>
          <w:tcPr>
            <w:tcW w:w="6440" w:type="dxa"/>
          </w:tcPr>
          <w:p w:rsidR="002F2645" w:rsidRDefault="002F2645">
            <w:r>
              <w:t>About 42 lines written, some ideas will need revisiting.</w:t>
            </w:r>
          </w:p>
        </w:tc>
      </w:tr>
      <w:tr w:rsidR="002F2645" w:rsidTr="002F2645">
        <w:tc>
          <w:tcPr>
            <w:tcW w:w="2263" w:type="dxa"/>
          </w:tcPr>
          <w:p w:rsidR="002F2645" w:rsidRDefault="002F2645">
            <w:r>
              <w:t>29/08/17</w:t>
            </w:r>
          </w:p>
        </w:tc>
        <w:tc>
          <w:tcPr>
            <w:tcW w:w="5245" w:type="dxa"/>
          </w:tcPr>
          <w:p w:rsidR="002F2645" w:rsidRDefault="002F2645" w:rsidP="002F2645">
            <w:r>
              <w:t xml:space="preserve">Added an </w:t>
            </w:r>
            <w:r w:rsidR="00833319">
              <w:t>‘</w:t>
            </w:r>
            <w:r w:rsidRPr="00833319">
              <w:rPr>
                <w:u w:val="single"/>
              </w:rPr>
              <w:t>Implementation</w:t>
            </w:r>
            <w:r w:rsidR="00833319">
              <w:t>’</w:t>
            </w:r>
            <w:r>
              <w:t xml:space="preserve"> Section (basic ideas as to how the mechanics of the game will work)</w:t>
            </w:r>
          </w:p>
          <w:p w:rsidR="002F2645" w:rsidRDefault="002F2645" w:rsidP="002F2645"/>
          <w:p w:rsidR="00833319" w:rsidRDefault="00833319" w:rsidP="002F2645">
            <w:r>
              <w:t>Resourced images for the sprites</w:t>
            </w:r>
          </w:p>
          <w:p w:rsidR="00833319" w:rsidRDefault="00833319" w:rsidP="002F2645"/>
          <w:p w:rsidR="002F2645" w:rsidRDefault="002F2645" w:rsidP="002F2645">
            <w:r>
              <w:t>Added new mechanic (mother ship)</w:t>
            </w:r>
          </w:p>
          <w:p w:rsidR="002F2645" w:rsidRDefault="002F2645" w:rsidP="002F2645"/>
          <w:p w:rsidR="002F2645" w:rsidRDefault="002F2645" w:rsidP="002F2645">
            <w:r>
              <w:t>Spelling and Grammar corrections</w:t>
            </w:r>
          </w:p>
          <w:p w:rsidR="00C54997" w:rsidRDefault="00C54997" w:rsidP="002F2645"/>
        </w:tc>
        <w:tc>
          <w:tcPr>
            <w:tcW w:w="6440" w:type="dxa"/>
          </w:tcPr>
          <w:p w:rsidR="002F2645" w:rsidRDefault="002F2645">
            <w:r>
              <w:t xml:space="preserve">I originally intended to use </w:t>
            </w:r>
            <w:proofErr w:type="spellStart"/>
            <w:r>
              <w:t>AppJar</w:t>
            </w:r>
            <w:proofErr w:type="spellEnd"/>
            <w:r>
              <w:t xml:space="preserve"> to make the GUI but discovered it was not suitable and decided to change to Pyganim.</w:t>
            </w:r>
          </w:p>
          <w:p w:rsidR="002F2645" w:rsidRDefault="002F2645"/>
          <w:p w:rsidR="002F2645" w:rsidRDefault="00833319">
            <w:r>
              <w:t>Images are not final, they may change.</w:t>
            </w:r>
          </w:p>
        </w:tc>
      </w:tr>
      <w:tr w:rsidR="00833319" w:rsidTr="002F2645">
        <w:tc>
          <w:tcPr>
            <w:tcW w:w="2263" w:type="dxa"/>
          </w:tcPr>
          <w:p w:rsidR="00833319" w:rsidRDefault="00833319">
            <w:r>
              <w:t>30/08/17</w:t>
            </w:r>
          </w:p>
        </w:tc>
        <w:tc>
          <w:tcPr>
            <w:tcW w:w="5245" w:type="dxa"/>
          </w:tcPr>
          <w:p w:rsidR="00833319" w:rsidRDefault="00833319" w:rsidP="002F2645">
            <w:r>
              <w:t>Added ‘</w:t>
            </w:r>
            <w:r w:rsidRPr="00833319">
              <w:rPr>
                <w:u w:val="single"/>
              </w:rPr>
              <w:t>Requirements met?</w:t>
            </w:r>
            <w:r>
              <w:t>’ section</w:t>
            </w:r>
          </w:p>
          <w:p w:rsidR="00833319" w:rsidRDefault="00833319" w:rsidP="002F2645">
            <w:r>
              <w:t>Added Pygame to the packages used for GUI</w:t>
            </w:r>
          </w:p>
          <w:p w:rsidR="00C54997" w:rsidRDefault="00C54997" w:rsidP="002F2645"/>
        </w:tc>
        <w:tc>
          <w:tcPr>
            <w:tcW w:w="6440" w:type="dxa"/>
          </w:tcPr>
          <w:p w:rsidR="00833319" w:rsidRDefault="00833319">
            <w:r>
              <w:t>This will change as the project changes.</w:t>
            </w:r>
          </w:p>
        </w:tc>
      </w:tr>
      <w:tr w:rsidR="00833319" w:rsidTr="002F2645">
        <w:tc>
          <w:tcPr>
            <w:tcW w:w="2263" w:type="dxa"/>
          </w:tcPr>
          <w:p w:rsidR="00833319" w:rsidRDefault="00833319">
            <w:r>
              <w:t>1/09/17</w:t>
            </w:r>
          </w:p>
        </w:tc>
        <w:tc>
          <w:tcPr>
            <w:tcW w:w="5245" w:type="dxa"/>
          </w:tcPr>
          <w:p w:rsidR="00833319" w:rsidRDefault="00833319" w:rsidP="002F2645">
            <w:r>
              <w:t>Added details on the projectiles of the aliens and how the aliens will move.</w:t>
            </w:r>
          </w:p>
          <w:p w:rsidR="00C54997" w:rsidRDefault="00C54997" w:rsidP="002F2645"/>
        </w:tc>
        <w:tc>
          <w:tcPr>
            <w:tcW w:w="6440" w:type="dxa"/>
          </w:tcPr>
          <w:p w:rsidR="00833319" w:rsidRDefault="00833319"/>
        </w:tc>
      </w:tr>
      <w:tr w:rsidR="00833319" w:rsidTr="002F2645">
        <w:tc>
          <w:tcPr>
            <w:tcW w:w="2263" w:type="dxa"/>
          </w:tcPr>
          <w:p w:rsidR="00833319" w:rsidRDefault="00833319">
            <w:r>
              <w:t>3/09/17</w:t>
            </w:r>
          </w:p>
        </w:tc>
        <w:tc>
          <w:tcPr>
            <w:tcW w:w="5245" w:type="dxa"/>
          </w:tcPr>
          <w:p w:rsidR="00833319" w:rsidRPr="00463791" w:rsidRDefault="00833319" w:rsidP="002F2645">
            <w:r>
              <w:t>Added an array of records to the ‘</w:t>
            </w:r>
            <w:r>
              <w:rPr>
                <w:u w:val="single"/>
              </w:rPr>
              <w:t>Re</w:t>
            </w:r>
            <w:r w:rsidR="00463791">
              <w:rPr>
                <w:u w:val="single"/>
              </w:rPr>
              <w:t>quirements met?</w:t>
            </w:r>
            <w:r w:rsidR="00463791">
              <w:t xml:space="preserve">’ section </w:t>
            </w:r>
          </w:p>
        </w:tc>
        <w:tc>
          <w:tcPr>
            <w:tcW w:w="6440" w:type="dxa"/>
          </w:tcPr>
          <w:p w:rsidR="00833319" w:rsidRDefault="00463791">
            <w:r>
              <w:t>Was originally going to use an array of objects to store the scores while they’re being manipulated but it doesn’t fill a requirement so I changed it.</w:t>
            </w:r>
          </w:p>
          <w:p w:rsidR="00C54997" w:rsidRDefault="00C54997"/>
        </w:tc>
      </w:tr>
      <w:tr w:rsidR="00463791" w:rsidTr="002F2645">
        <w:tc>
          <w:tcPr>
            <w:tcW w:w="2263" w:type="dxa"/>
          </w:tcPr>
          <w:p w:rsidR="00463791" w:rsidRDefault="00463791">
            <w:r>
              <w:t>4/09/17</w:t>
            </w:r>
          </w:p>
        </w:tc>
        <w:tc>
          <w:tcPr>
            <w:tcW w:w="5245" w:type="dxa"/>
          </w:tcPr>
          <w:p w:rsidR="00463791" w:rsidRDefault="00463791" w:rsidP="002F2645">
            <w:r>
              <w:t>Changed ‘array of records’ to ‘array of objects’</w:t>
            </w:r>
          </w:p>
          <w:p w:rsidR="00513503" w:rsidRDefault="00513503" w:rsidP="002F2645"/>
          <w:p w:rsidR="00513503" w:rsidRDefault="00513503" w:rsidP="002F2645"/>
          <w:p w:rsidR="00513503" w:rsidRDefault="00513503" w:rsidP="002F2645">
            <w:r>
              <w:t>Removed recursion from ‘</w:t>
            </w:r>
            <w:r w:rsidRPr="00513503">
              <w:rPr>
                <w:u w:val="single"/>
              </w:rPr>
              <w:t>Requirements met?</w:t>
            </w:r>
            <w:r>
              <w:t>’</w:t>
            </w:r>
          </w:p>
        </w:tc>
        <w:tc>
          <w:tcPr>
            <w:tcW w:w="6440" w:type="dxa"/>
          </w:tcPr>
          <w:p w:rsidR="00463791" w:rsidRDefault="00463791">
            <w:r>
              <w:t>I learnt that an array of objects does fill a requirement so I changed it back.</w:t>
            </w:r>
          </w:p>
          <w:p w:rsidR="00513503" w:rsidRDefault="00513503"/>
          <w:p w:rsidR="00513503" w:rsidRDefault="00513503">
            <w:r w:rsidRPr="00513503">
              <w:t xml:space="preserve">I am not certain </w:t>
            </w:r>
            <w:r>
              <w:t>that the program will use recursion so I removed it for now, I will add</w:t>
            </w:r>
            <w:r w:rsidRPr="00513503">
              <w:t xml:space="preserve"> it back in if it is used.</w:t>
            </w:r>
          </w:p>
          <w:p w:rsidR="00C54997" w:rsidRDefault="00C54997"/>
        </w:tc>
      </w:tr>
      <w:tr w:rsidR="00807599" w:rsidTr="002F2645">
        <w:tc>
          <w:tcPr>
            <w:tcW w:w="2263" w:type="dxa"/>
          </w:tcPr>
          <w:p w:rsidR="00807599" w:rsidRDefault="00807599">
            <w:r>
              <w:t>5/09/17</w:t>
            </w:r>
          </w:p>
        </w:tc>
        <w:tc>
          <w:tcPr>
            <w:tcW w:w="5245" w:type="dxa"/>
          </w:tcPr>
          <w:p w:rsidR="00807599" w:rsidRDefault="00807599" w:rsidP="002F2645">
            <w:r>
              <w:t>Created Wireframes</w:t>
            </w:r>
          </w:p>
        </w:tc>
        <w:tc>
          <w:tcPr>
            <w:tcW w:w="6440" w:type="dxa"/>
          </w:tcPr>
          <w:p w:rsidR="00807599" w:rsidRDefault="00807599">
            <w:r>
              <w:t xml:space="preserve">Created wireframes for the menu, game loaded and game being played pages using </w:t>
            </w:r>
            <w:proofErr w:type="spellStart"/>
            <w:r>
              <w:t>balsamiq</w:t>
            </w:r>
            <w:proofErr w:type="spellEnd"/>
          </w:p>
          <w:p w:rsidR="00C54997" w:rsidRDefault="00C54997"/>
        </w:tc>
      </w:tr>
      <w:tr w:rsidR="006A4D6F" w:rsidTr="002F2645">
        <w:tc>
          <w:tcPr>
            <w:tcW w:w="2263" w:type="dxa"/>
          </w:tcPr>
          <w:p w:rsidR="006A4D6F" w:rsidRDefault="006A4D6F">
            <w:r>
              <w:lastRenderedPageBreak/>
              <w:t>11/09/17</w:t>
            </w:r>
          </w:p>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p w:rsidR="007935A3" w:rsidRDefault="007935A3">
            <w:r>
              <w:t>Still 11/09/17</w:t>
            </w:r>
          </w:p>
        </w:tc>
        <w:tc>
          <w:tcPr>
            <w:tcW w:w="5245" w:type="dxa"/>
          </w:tcPr>
          <w:p w:rsidR="006A4D6F" w:rsidRDefault="006A4D6F" w:rsidP="002F2645">
            <w:r>
              <w:t>Added a general description of the game to the project proposal</w:t>
            </w:r>
          </w:p>
          <w:p w:rsidR="006A1C69" w:rsidRDefault="006A1C69" w:rsidP="002F2645"/>
          <w:p w:rsidR="006A1C69" w:rsidRDefault="006A1C69" w:rsidP="002F2645">
            <w:r>
              <w:t xml:space="preserve">Added detail on how the aliens will </w:t>
            </w:r>
            <w:r w:rsidR="00263B2A">
              <w:t>be stored in program.</w:t>
            </w:r>
          </w:p>
          <w:p w:rsidR="007935A3" w:rsidRDefault="007935A3" w:rsidP="002F2645"/>
          <w:p w:rsidR="007935A3" w:rsidRDefault="007935A3" w:rsidP="002F2645"/>
          <w:p w:rsidR="007935A3" w:rsidRDefault="007935A3" w:rsidP="002F2645"/>
          <w:p w:rsidR="007935A3" w:rsidRDefault="007935A3" w:rsidP="002F2645">
            <w:r>
              <w:t>Added target audience section</w:t>
            </w:r>
          </w:p>
          <w:p w:rsidR="00BA18EC" w:rsidRDefault="00BA18EC" w:rsidP="002F2645"/>
        </w:tc>
        <w:tc>
          <w:tcPr>
            <w:tcW w:w="6440" w:type="dxa"/>
          </w:tcPr>
          <w:p w:rsidR="00C54997" w:rsidRDefault="006A4D6F">
            <w:r>
              <w:t>I re-wrote the intro to the project proposal to contain more details about the game as originally it had very little info.</w:t>
            </w:r>
          </w:p>
          <w:p w:rsidR="00263B2A" w:rsidRDefault="00263B2A"/>
          <w:p w:rsidR="00263B2A" w:rsidRDefault="00263B2A" w:rsidP="00263B2A">
            <w:r>
              <w:t>I decided that storing the aliens in a 2D array would be best as it would allow me to access them accurately as there will be a grid of aliens (on the screen) and so using a 2D array to store them would allow them to be indexed according to where they are in the grid of aliens.</w:t>
            </w:r>
          </w:p>
          <w:p w:rsidR="007935A3" w:rsidRDefault="0080180C" w:rsidP="00263B2A">
            <w:r>
              <w:t>Any gender, age from 8-16 likes computers etc….</w:t>
            </w:r>
          </w:p>
          <w:p w:rsidR="00C54997" w:rsidRDefault="00C54997" w:rsidP="00263B2A"/>
        </w:tc>
      </w:tr>
      <w:tr w:rsidR="00A8017D" w:rsidTr="002F2645">
        <w:tc>
          <w:tcPr>
            <w:tcW w:w="2263" w:type="dxa"/>
          </w:tcPr>
          <w:p w:rsidR="00A8017D" w:rsidRDefault="00A8017D">
            <w:r>
              <w:t>21/09/2017</w:t>
            </w:r>
          </w:p>
        </w:tc>
        <w:tc>
          <w:tcPr>
            <w:tcW w:w="5245" w:type="dxa"/>
          </w:tcPr>
          <w:p w:rsidR="00A8017D" w:rsidRDefault="00A8017D" w:rsidP="002F2645">
            <w:r>
              <w:t>Started creating the end user survey</w:t>
            </w:r>
          </w:p>
          <w:p w:rsidR="00BA18EC" w:rsidRDefault="00BA18EC" w:rsidP="002F2645"/>
        </w:tc>
        <w:tc>
          <w:tcPr>
            <w:tcW w:w="6440" w:type="dxa"/>
          </w:tcPr>
          <w:p w:rsidR="00A8017D" w:rsidRDefault="00A8017D">
            <w:r>
              <w:t>Not completed</w:t>
            </w:r>
          </w:p>
        </w:tc>
      </w:tr>
      <w:tr w:rsidR="003A0A2E" w:rsidTr="002F2645">
        <w:tc>
          <w:tcPr>
            <w:tcW w:w="2263" w:type="dxa"/>
          </w:tcPr>
          <w:p w:rsidR="003A0A2E" w:rsidRDefault="003A0A2E">
            <w:r>
              <w:t>25/09/2017</w:t>
            </w:r>
          </w:p>
        </w:tc>
        <w:tc>
          <w:tcPr>
            <w:tcW w:w="5245" w:type="dxa"/>
          </w:tcPr>
          <w:p w:rsidR="003A0A2E" w:rsidRDefault="003A0A2E" w:rsidP="002F2645">
            <w:r>
              <w:t>Finished making end user survey</w:t>
            </w:r>
            <w:r w:rsidR="00D32F69">
              <w:t>, renamed the project proposal file the project</w:t>
            </w:r>
            <w:r w:rsidR="008A7D36">
              <w:t xml:space="preserve"> documentation</w:t>
            </w:r>
            <w:r w:rsidR="00D32F69">
              <w:t xml:space="preserve"> file as it will now contain all documentation, added styles, added section titles, added to do notes</w:t>
            </w:r>
          </w:p>
          <w:p w:rsidR="00BA18EC" w:rsidRDefault="00BA18EC" w:rsidP="002F2645"/>
        </w:tc>
        <w:tc>
          <w:tcPr>
            <w:tcW w:w="6440" w:type="dxa"/>
          </w:tcPr>
          <w:p w:rsidR="003A0A2E" w:rsidRDefault="00D32F69">
            <w:r>
              <w:t>The styles and section titles make add consistency and aid in navigating the document, will add a glossary at the front when I learn how.</w:t>
            </w:r>
          </w:p>
        </w:tc>
      </w:tr>
      <w:tr w:rsidR="00BB69CF" w:rsidTr="002F2645">
        <w:tc>
          <w:tcPr>
            <w:tcW w:w="2263" w:type="dxa"/>
          </w:tcPr>
          <w:p w:rsidR="00BB69CF" w:rsidRDefault="00BB69CF">
            <w:r>
              <w:t>26/09/2017</w:t>
            </w:r>
          </w:p>
        </w:tc>
        <w:tc>
          <w:tcPr>
            <w:tcW w:w="5245" w:type="dxa"/>
          </w:tcPr>
          <w:p w:rsidR="00BB69CF" w:rsidRDefault="00BB69CF" w:rsidP="00022121">
            <w:r>
              <w:t>Started work on Feasibility study</w:t>
            </w:r>
            <w:r w:rsidR="00A95620">
              <w:t xml:space="preserve">, added </w:t>
            </w:r>
            <w:r w:rsidR="00022121">
              <w:t>more</w:t>
            </w:r>
            <w:r w:rsidR="00A95620">
              <w:t xml:space="preserve"> question to the survey</w:t>
            </w:r>
            <w:r w:rsidR="00022121">
              <w:t xml:space="preserve"> and replaced the name slot with gender</w:t>
            </w:r>
            <w:r w:rsidR="00D57C22">
              <w:t>.</w:t>
            </w:r>
          </w:p>
          <w:p w:rsidR="00D57C22" w:rsidRDefault="00D57C22" w:rsidP="00022121">
            <w:r>
              <w:t>Had S2s and S3s fill out the survey</w:t>
            </w:r>
          </w:p>
          <w:p w:rsidR="00923C35" w:rsidRDefault="00923C35" w:rsidP="00022121">
            <w:r>
              <w:t xml:space="preserve">Started making the </w:t>
            </w:r>
            <w:proofErr w:type="spellStart"/>
            <w:r>
              <w:t>gantt</w:t>
            </w:r>
            <w:proofErr w:type="spellEnd"/>
            <w:r>
              <w:t xml:space="preserve"> chart</w:t>
            </w:r>
          </w:p>
          <w:p w:rsidR="008F3960" w:rsidRDefault="008F3960" w:rsidP="00022121">
            <w:r>
              <w:t>Put results of survey into a spreadsheet</w:t>
            </w:r>
          </w:p>
        </w:tc>
        <w:tc>
          <w:tcPr>
            <w:tcW w:w="6440" w:type="dxa"/>
          </w:tcPr>
          <w:p w:rsidR="00BB69CF" w:rsidRDefault="00BB69CF">
            <w:r>
              <w:t>I’m still not certain about certain aspects of feasibility studies, I will look at some examples to clarify</w:t>
            </w:r>
            <w:r w:rsidR="00D57C22">
              <w:t>.</w:t>
            </w:r>
          </w:p>
          <w:p w:rsidR="00D57C22" w:rsidRDefault="00D57C22">
            <w:r>
              <w:t xml:space="preserve">2 of the surveyed people filled out the old survey by accident (not an issue just had them re fill out the new survey </w:t>
            </w:r>
          </w:p>
          <w:p w:rsidR="00C54997" w:rsidRDefault="008F3960">
            <w:r>
              <w:t>The spreadsheet of results will allow me to analyse the data faster and better</w:t>
            </w:r>
          </w:p>
          <w:p w:rsidR="008F3960" w:rsidRDefault="008F3960"/>
        </w:tc>
      </w:tr>
      <w:tr w:rsidR="00D5326C" w:rsidTr="002F2645">
        <w:tc>
          <w:tcPr>
            <w:tcW w:w="2263" w:type="dxa"/>
          </w:tcPr>
          <w:p w:rsidR="00D5326C" w:rsidRDefault="00D5326C">
            <w:r>
              <w:t>30/09/2017</w:t>
            </w:r>
          </w:p>
        </w:tc>
        <w:tc>
          <w:tcPr>
            <w:tcW w:w="5245" w:type="dxa"/>
          </w:tcPr>
          <w:p w:rsidR="00D5326C" w:rsidRDefault="00D5326C" w:rsidP="00022121">
            <w:r>
              <w:t>I added more survey data to the spreadsheet</w:t>
            </w:r>
          </w:p>
        </w:tc>
        <w:tc>
          <w:tcPr>
            <w:tcW w:w="6440" w:type="dxa"/>
          </w:tcPr>
          <w:p w:rsidR="00D5326C" w:rsidRDefault="00D5326C">
            <w:r>
              <w:t>Adding more data makes the survey results more accurate</w:t>
            </w:r>
          </w:p>
          <w:p w:rsidR="001C2263" w:rsidRDefault="001C2263"/>
        </w:tc>
      </w:tr>
      <w:tr w:rsidR="000A4108" w:rsidTr="002F2645">
        <w:tc>
          <w:tcPr>
            <w:tcW w:w="2263" w:type="dxa"/>
          </w:tcPr>
          <w:p w:rsidR="000A4108" w:rsidRDefault="000A4108">
            <w:r>
              <w:t>2/10/2017</w:t>
            </w:r>
          </w:p>
        </w:tc>
        <w:tc>
          <w:tcPr>
            <w:tcW w:w="5245" w:type="dxa"/>
          </w:tcPr>
          <w:p w:rsidR="000A4108" w:rsidRDefault="000A4108" w:rsidP="00022121">
            <w:r>
              <w:t>Completed Gantt chart</w:t>
            </w:r>
          </w:p>
        </w:tc>
        <w:tc>
          <w:tcPr>
            <w:tcW w:w="6440" w:type="dxa"/>
          </w:tcPr>
          <w:p w:rsidR="000A4108" w:rsidRDefault="000A4108">
            <w:r>
              <w:t xml:space="preserve">More will be added to </w:t>
            </w:r>
            <w:proofErr w:type="spellStart"/>
            <w:r>
              <w:t>gantt</w:t>
            </w:r>
            <w:proofErr w:type="spellEnd"/>
            <w:r>
              <w:t xml:space="preserve"> chart as the project progresses</w:t>
            </w:r>
          </w:p>
          <w:p w:rsidR="001C2263" w:rsidRDefault="001C2263"/>
        </w:tc>
      </w:tr>
      <w:tr w:rsidR="001C2263" w:rsidTr="002F2645">
        <w:tc>
          <w:tcPr>
            <w:tcW w:w="2263" w:type="dxa"/>
          </w:tcPr>
          <w:p w:rsidR="001C2263" w:rsidRDefault="001C2263">
            <w:r>
              <w:t>03/10/2017</w:t>
            </w:r>
          </w:p>
        </w:tc>
        <w:tc>
          <w:tcPr>
            <w:tcW w:w="5245" w:type="dxa"/>
          </w:tcPr>
          <w:p w:rsidR="001C2263" w:rsidRDefault="001C2263" w:rsidP="00022121">
            <w:r>
              <w:t>I started to analyse the survey data using excel</w:t>
            </w:r>
          </w:p>
        </w:tc>
        <w:tc>
          <w:tcPr>
            <w:tcW w:w="6440" w:type="dxa"/>
          </w:tcPr>
          <w:p w:rsidR="001C2263" w:rsidRDefault="001C2263">
            <w:r>
              <w:t>Using excel has allowed me to make graphs efficiently, this means my analysis will be of better quality.</w:t>
            </w:r>
          </w:p>
          <w:p w:rsidR="001C2263" w:rsidRDefault="001C2263"/>
        </w:tc>
      </w:tr>
      <w:tr w:rsidR="00D55633" w:rsidTr="002F2645">
        <w:tc>
          <w:tcPr>
            <w:tcW w:w="2263" w:type="dxa"/>
          </w:tcPr>
          <w:p w:rsidR="00D55633" w:rsidRDefault="00D55633">
            <w:r>
              <w:t>05/10/2017</w:t>
            </w:r>
          </w:p>
        </w:tc>
        <w:tc>
          <w:tcPr>
            <w:tcW w:w="5245" w:type="dxa"/>
          </w:tcPr>
          <w:p w:rsidR="00D55633" w:rsidRDefault="00D55633" w:rsidP="00022121">
            <w:r>
              <w:t>I analysed more data</w:t>
            </w:r>
          </w:p>
          <w:p w:rsidR="003A4902" w:rsidRDefault="003A4902" w:rsidP="00022121"/>
        </w:tc>
        <w:tc>
          <w:tcPr>
            <w:tcW w:w="6440" w:type="dxa"/>
          </w:tcPr>
          <w:p w:rsidR="00D55633" w:rsidRDefault="00D55633"/>
        </w:tc>
      </w:tr>
      <w:tr w:rsidR="003A4902" w:rsidTr="002F2645">
        <w:tc>
          <w:tcPr>
            <w:tcW w:w="2263" w:type="dxa"/>
          </w:tcPr>
          <w:p w:rsidR="003A4902" w:rsidRDefault="003A4902">
            <w:r>
              <w:lastRenderedPageBreak/>
              <w:t>07/10/2017</w:t>
            </w:r>
          </w:p>
        </w:tc>
        <w:tc>
          <w:tcPr>
            <w:tcW w:w="5245" w:type="dxa"/>
          </w:tcPr>
          <w:p w:rsidR="003A4902" w:rsidRDefault="003A4902" w:rsidP="00022121">
            <w:r>
              <w:t>I finished analysing the data</w:t>
            </w:r>
          </w:p>
        </w:tc>
        <w:tc>
          <w:tcPr>
            <w:tcW w:w="6440" w:type="dxa"/>
          </w:tcPr>
          <w:p w:rsidR="003A4902" w:rsidRDefault="003A4902">
            <w:r>
              <w:t>I will need to go back and rephrase some of the analyses and conclusions</w:t>
            </w:r>
          </w:p>
          <w:p w:rsidR="003A4902" w:rsidRDefault="003A4902"/>
        </w:tc>
      </w:tr>
      <w:tr w:rsidR="002B7678" w:rsidTr="002F2645">
        <w:tc>
          <w:tcPr>
            <w:tcW w:w="2263" w:type="dxa"/>
          </w:tcPr>
          <w:p w:rsidR="002B7678" w:rsidRDefault="002B7678">
            <w:r>
              <w:t>08/10/2017</w:t>
            </w:r>
          </w:p>
        </w:tc>
        <w:tc>
          <w:tcPr>
            <w:tcW w:w="5245" w:type="dxa"/>
          </w:tcPr>
          <w:p w:rsidR="002B7678" w:rsidRDefault="002B7678" w:rsidP="00022121">
            <w:r>
              <w:t>I started work on the Requirement Specification</w:t>
            </w:r>
          </w:p>
        </w:tc>
        <w:tc>
          <w:tcPr>
            <w:tcW w:w="6440" w:type="dxa"/>
          </w:tcPr>
          <w:p w:rsidR="002B7678" w:rsidRDefault="002B7678">
            <w:r>
              <w:t>I was unsure of the meaning of User Requirements so I wrote both (requirements of the user/ requirements of the program)</w:t>
            </w:r>
          </w:p>
          <w:p w:rsidR="002B7678" w:rsidRDefault="002B7678"/>
        </w:tc>
      </w:tr>
      <w:tr w:rsidR="006619C9" w:rsidTr="002F2645">
        <w:tc>
          <w:tcPr>
            <w:tcW w:w="2263" w:type="dxa"/>
          </w:tcPr>
          <w:p w:rsidR="006619C9" w:rsidRDefault="006619C9">
            <w:r>
              <w:t>09/10/2017</w:t>
            </w:r>
          </w:p>
        </w:tc>
        <w:tc>
          <w:tcPr>
            <w:tcW w:w="5245" w:type="dxa"/>
          </w:tcPr>
          <w:p w:rsidR="006619C9" w:rsidRDefault="006619C9" w:rsidP="00022121">
            <w:r>
              <w:t>More work on the requirement specification</w:t>
            </w:r>
          </w:p>
          <w:p w:rsidR="008C3E02" w:rsidRDefault="008C3E02" w:rsidP="00022121">
            <w:r>
              <w:t>Started Re-Writing inputs and outputs section</w:t>
            </w:r>
          </w:p>
          <w:p w:rsidR="006619C9" w:rsidRDefault="006619C9" w:rsidP="00022121">
            <w:r>
              <w:t>Revisions to feasibility study</w:t>
            </w:r>
          </w:p>
          <w:p w:rsidR="006619C9" w:rsidRDefault="006619C9" w:rsidP="00022121">
            <w:r>
              <w:t>Added a resources list</w:t>
            </w:r>
          </w:p>
          <w:p w:rsidR="001C2EF6" w:rsidRDefault="001C2EF6" w:rsidP="00022121"/>
        </w:tc>
        <w:tc>
          <w:tcPr>
            <w:tcW w:w="6440" w:type="dxa"/>
          </w:tcPr>
          <w:p w:rsidR="006619C9" w:rsidRDefault="006619C9">
            <w:r>
              <w:t>I need to re-do the inputs and outputs section</w:t>
            </w:r>
          </w:p>
          <w:p w:rsidR="006619C9" w:rsidRDefault="006619C9">
            <w:r>
              <w:t>Need to re-evaluate the legal section</w:t>
            </w:r>
          </w:p>
        </w:tc>
      </w:tr>
      <w:tr w:rsidR="001C2EF6" w:rsidTr="002F2645">
        <w:tc>
          <w:tcPr>
            <w:tcW w:w="2263" w:type="dxa"/>
          </w:tcPr>
          <w:p w:rsidR="001C2EF6" w:rsidRDefault="001C2EF6">
            <w:r>
              <w:t>13/10/2017</w:t>
            </w:r>
          </w:p>
        </w:tc>
        <w:tc>
          <w:tcPr>
            <w:tcW w:w="5245" w:type="dxa"/>
          </w:tcPr>
          <w:p w:rsidR="001C2EF6" w:rsidRDefault="001C2EF6" w:rsidP="00022121">
            <w:r>
              <w:t>Started the test plan</w:t>
            </w:r>
          </w:p>
        </w:tc>
        <w:tc>
          <w:tcPr>
            <w:tcW w:w="6440" w:type="dxa"/>
          </w:tcPr>
          <w:p w:rsidR="001C2EF6" w:rsidRDefault="001C2EF6">
            <w:r>
              <w:t>Need to check how much detail is required</w:t>
            </w:r>
          </w:p>
          <w:p w:rsidR="001C2EF6" w:rsidRDefault="001C2EF6"/>
        </w:tc>
      </w:tr>
      <w:tr w:rsidR="00B82A26" w:rsidTr="002F2645">
        <w:tc>
          <w:tcPr>
            <w:tcW w:w="2263" w:type="dxa"/>
          </w:tcPr>
          <w:p w:rsidR="00B82A26" w:rsidRDefault="00B82A26">
            <w:r>
              <w:t>19/10/2017</w:t>
            </w:r>
          </w:p>
        </w:tc>
        <w:tc>
          <w:tcPr>
            <w:tcW w:w="5245" w:type="dxa"/>
          </w:tcPr>
          <w:p w:rsidR="00B82A26" w:rsidRDefault="00B82A26" w:rsidP="00022121">
            <w:r>
              <w:t>Created test plans for the settings, instructions and game page</w:t>
            </w:r>
          </w:p>
        </w:tc>
        <w:tc>
          <w:tcPr>
            <w:tcW w:w="6440" w:type="dxa"/>
          </w:tcPr>
          <w:p w:rsidR="00B82A26" w:rsidRDefault="00B82A26">
            <w:r>
              <w:t>I will need to restructure the test plans to make the testing clearer and easier.</w:t>
            </w:r>
          </w:p>
          <w:p w:rsidR="001C7CD2" w:rsidRDefault="001C7CD2"/>
        </w:tc>
      </w:tr>
      <w:tr w:rsidR="00A80CDD" w:rsidTr="002F2645">
        <w:tc>
          <w:tcPr>
            <w:tcW w:w="2263" w:type="dxa"/>
          </w:tcPr>
          <w:p w:rsidR="00A80CDD" w:rsidRDefault="00A80CDD">
            <w:r>
              <w:t>21/10/2017</w:t>
            </w:r>
          </w:p>
        </w:tc>
        <w:tc>
          <w:tcPr>
            <w:tcW w:w="5245" w:type="dxa"/>
          </w:tcPr>
          <w:p w:rsidR="00A80CDD" w:rsidRDefault="00A80CDD" w:rsidP="00022121">
            <w:r>
              <w:t>Finished test plans</w:t>
            </w:r>
          </w:p>
        </w:tc>
        <w:tc>
          <w:tcPr>
            <w:tcW w:w="6440" w:type="dxa"/>
          </w:tcPr>
          <w:p w:rsidR="00A80CDD" w:rsidRDefault="00A80CDD">
            <w:r>
              <w:t>I still need to restructure the test plans possible adding testing method sections</w:t>
            </w:r>
            <w:r w:rsidR="00FC6D1A">
              <w:t>.</w:t>
            </w:r>
          </w:p>
          <w:p w:rsidR="001C7CD2" w:rsidRDefault="001C7CD2"/>
        </w:tc>
      </w:tr>
      <w:tr w:rsidR="001C7CD2" w:rsidTr="002F2645">
        <w:tc>
          <w:tcPr>
            <w:tcW w:w="2263" w:type="dxa"/>
          </w:tcPr>
          <w:p w:rsidR="001C7CD2" w:rsidRDefault="001C7CD2">
            <w:r>
              <w:t>30/10/2017</w:t>
            </w:r>
          </w:p>
        </w:tc>
        <w:tc>
          <w:tcPr>
            <w:tcW w:w="5245" w:type="dxa"/>
          </w:tcPr>
          <w:p w:rsidR="001C7CD2" w:rsidRDefault="001C7CD2" w:rsidP="00022121">
            <w:r>
              <w:t xml:space="preserve">Finished </w:t>
            </w:r>
            <w:r w:rsidR="00366353">
              <w:t xml:space="preserve">creating </w:t>
            </w:r>
            <w:r>
              <w:t>Wireframes</w:t>
            </w:r>
            <w:r w:rsidR="00B544AC">
              <w:t>, re-wrote the test plans for the first few pages</w:t>
            </w:r>
          </w:p>
        </w:tc>
        <w:tc>
          <w:tcPr>
            <w:tcW w:w="6440" w:type="dxa"/>
          </w:tcPr>
          <w:p w:rsidR="001C7CD2" w:rsidRDefault="001C7CD2">
            <w:r>
              <w:t>These will probably change as I change the test plans</w:t>
            </w:r>
          </w:p>
          <w:p w:rsidR="001C7CD2" w:rsidRDefault="00B544AC">
            <w:r>
              <w:t>The re-writes for the test plans are much better as they describe the method with which the test will be carried out in more detail.</w:t>
            </w:r>
          </w:p>
        </w:tc>
      </w:tr>
      <w:tr w:rsidR="00275B3D" w:rsidTr="002F2645">
        <w:tc>
          <w:tcPr>
            <w:tcW w:w="2263" w:type="dxa"/>
          </w:tcPr>
          <w:p w:rsidR="00275B3D" w:rsidRDefault="00275B3D">
            <w:r>
              <w:t>2/11/2017</w:t>
            </w:r>
          </w:p>
        </w:tc>
        <w:tc>
          <w:tcPr>
            <w:tcW w:w="5245" w:type="dxa"/>
          </w:tcPr>
          <w:p w:rsidR="00275B3D" w:rsidRDefault="00275B3D" w:rsidP="00022121">
            <w:r>
              <w:t>Progress check with teacher</w:t>
            </w:r>
          </w:p>
        </w:tc>
        <w:tc>
          <w:tcPr>
            <w:tcW w:w="6440" w:type="dxa"/>
          </w:tcPr>
          <w:p w:rsidR="00275B3D" w:rsidRDefault="00275B3D"/>
        </w:tc>
      </w:tr>
      <w:tr w:rsidR="000565D2" w:rsidTr="002F2645">
        <w:tc>
          <w:tcPr>
            <w:tcW w:w="2263" w:type="dxa"/>
          </w:tcPr>
          <w:p w:rsidR="000565D2" w:rsidRDefault="000565D2" w:rsidP="000565D2">
            <w:r>
              <w:t>6/11/2017</w:t>
            </w:r>
          </w:p>
        </w:tc>
        <w:tc>
          <w:tcPr>
            <w:tcW w:w="5245" w:type="dxa"/>
          </w:tcPr>
          <w:p w:rsidR="000565D2" w:rsidRDefault="000565D2" w:rsidP="000565D2">
            <w:r>
              <w:t>Re-wrote most of the game page test plan</w:t>
            </w:r>
          </w:p>
        </w:tc>
        <w:tc>
          <w:tcPr>
            <w:tcW w:w="6440" w:type="dxa"/>
          </w:tcPr>
          <w:p w:rsidR="000565D2" w:rsidRDefault="000565D2" w:rsidP="000565D2">
            <w:r>
              <w:t>The re-writes for the test plans are much better as they describe the method with which the test will be carried out in more detail. They also made me think even more about the functionality of the game and I ended up adding more detail to the inputs and outputs.</w:t>
            </w:r>
          </w:p>
        </w:tc>
      </w:tr>
      <w:tr w:rsidR="00366353" w:rsidTr="002F2645">
        <w:tc>
          <w:tcPr>
            <w:tcW w:w="2263" w:type="dxa"/>
          </w:tcPr>
          <w:p w:rsidR="00366353" w:rsidRDefault="00366353" w:rsidP="000565D2">
            <w:r>
              <w:t>7/11/2017</w:t>
            </w:r>
          </w:p>
        </w:tc>
        <w:tc>
          <w:tcPr>
            <w:tcW w:w="5245" w:type="dxa"/>
          </w:tcPr>
          <w:p w:rsidR="00366353" w:rsidRDefault="00366353" w:rsidP="000565D2">
            <w:r>
              <w:t>Finished re-writing test plans, started adding wireframes to project documentations along with detail. Found the font to be used in project.</w:t>
            </w:r>
          </w:p>
        </w:tc>
        <w:tc>
          <w:tcPr>
            <w:tcW w:w="6440" w:type="dxa"/>
          </w:tcPr>
          <w:p w:rsidR="00366353" w:rsidRDefault="00366353" w:rsidP="000565D2">
            <w:r>
              <w:t>The test plans are now much more detailed and clear, when adding the wireframes to the documentation some changes were made to make the design clearer.</w:t>
            </w:r>
          </w:p>
          <w:p w:rsidR="00134150" w:rsidRDefault="00134150" w:rsidP="000565D2"/>
        </w:tc>
      </w:tr>
      <w:tr w:rsidR="0008348C" w:rsidTr="002F2645">
        <w:tc>
          <w:tcPr>
            <w:tcW w:w="2263" w:type="dxa"/>
          </w:tcPr>
          <w:p w:rsidR="0008348C" w:rsidRDefault="0008348C" w:rsidP="000565D2">
            <w:r>
              <w:t>10/11/2017</w:t>
            </w:r>
          </w:p>
        </w:tc>
        <w:tc>
          <w:tcPr>
            <w:tcW w:w="5245" w:type="dxa"/>
          </w:tcPr>
          <w:p w:rsidR="0008348C" w:rsidRDefault="0008348C" w:rsidP="000565D2">
            <w:r>
              <w:t>Did more UI annotation</w:t>
            </w:r>
          </w:p>
          <w:p w:rsidR="0074286A" w:rsidRDefault="0074286A" w:rsidP="000565D2"/>
        </w:tc>
        <w:tc>
          <w:tcPr>
            <w:tcW w:w="6440" w:type="dxa"/>
          </w:tcPr>
          <w:p w:rsidR="0008348C" w:rsidRDefault="0008348C" w:rsidP="000565D2"/>
        </w:tc>
      </w:tr>
      <w:tr w:rsidR="0074286A" w:rsidTr="002F2645">
        <w:tc>
          <w:tcPr>
            <w:tcW w:w="2263" w:type="dxa"/>
          </w:tcPr>
          <w:p w:rsidR="0074286A" w:rsidRDefault="0074286A" w:rsidP="000565D2">
            <w:r>
              <w:lastRenderedPageBreak/>
              <w:t>12/11/2017</w:t>
            </w:r>
          </w:p>
        </w:tc>
        <w:tc>
          <w:tcPr>
            <w:tcW w:w="5245" w:type="dxa"/>
          </w:tcPr>
          <w:p w:rsidR="0074286A" w:rsidRDefault="0074286A" w:rsidP="000565D2">
            <w:r>
              <w:t>Finished UI annotation</w:t>
            </w:r>
          </w:p>
        </w:tc>
        <w:tc>
          <w:tcPr>
            <w:tcW w:w="6440" w:type="dxa"/>
          </w:tcPr>
          <w:p w:rsidR="0074286A" w:rsidRDefault="0074286A" w:rsidP="000565D2">
            <w:r>
              <w:t>Doing this will make it easier to actually make the UI also meant that I further refined the UI.</w:t>
            </w:r>
          </w:p>
          <w:p w:rsidR="0074286A" w:rsidRDefault="0074286A" w:rsidP="000565D2"/>
        </w:tc>
      </w:tr>
      <w:tr w:rsidR="004B0CE5" w:rsidTr="002F2645">
        <w:tc>
          <w:tcPr>
            <w:tcW w:w="2263" w:type="dxa"/>
          </w:tcPr>
          <w:p w:rsidR="004B0CE5" w:rsidRDefault="004B0CE5" w:rsidP="000565D2">
            <w:r>
              <w:t>14/11/2017</w:t>
            </w:r>
          </w:p>
        </w:tc>
        <w:tc>
          <w:tcPr>
            <w:tcW w:w="5245" w:type="dxa"/>
          </w:tcPr>
          <w:p w:rsidR="004B0CE5" w:rsidRDefault="004B0CE5" w:rsidP="000565D2">
            <w:r>
              <w:t>Started Writing pseudocode</w:t>
            </w:r>
          </w:p>
        </w:tc>
        <w:tc>
          <w:tcPr>
            <w:tcW w:w="6440" w:type="dxa"/>
          </w:tcPr>
          <w:p w:rsidR="004B0CE5" w:rsidRDefault="004B0CE5" w:rsidP="000565D2">
            <w:r>
              <w:t>Much more complex than previously thought, ma</w:t>
            </w:r>
            <w:r w:rsidR="00D37F21">
              <w:t>y</w:t>
            </w:r>
            <w:r>
              <w:t xml:space="preserve"> change resources slightly and use a different library.</w:t>
            </w:r>
          </w:p>
          <w:p w:rsidR="00D37F21" w:rsidRDefault="00D37F21" w:rsidP="000565D2"/>
        </w:tc>
      </w:tr>
      <w:tr w:rsidR="00D37F21" w:rsidTr="002F2645">
        <w:tc>
          <w:tcPr>
            <w:tcW w:w="2263" w:type="dxa"/>
          </w:tcPr>
          <w:p w:rsidR="00D37F21" w:rsidRDefault="00D37F21" w:rsidP="000565D2">
            <w:r>
              <w:t>17/11/2017</w:t>
            </w:r>
          </w:p>
        </w:tc>
        <w:tc>
          <w:tcPr>
            <w:tcW w:w="5245" w:type="dxa"/>
          </w:tcPr>
          <w:p w:rsidR="00D37F21" w:rsidRDefault="00D37F21" w:rsidP="000565D2">
            <w:r>
              <w:t>Ditched original pseudocode and started a new approach using more classes, modified the test plan to test new validation required</w:t>
            </w:r>
          </w:p>
        </w:tc>
        <w:tc>
          <w:tcPr>
            <w:tcW w:w="6440" w:type="dxa"/>
          </w:tcPr>
          <w:p w:rsidR="00D37F21" w:rsidRDefault="00D37F21" w:rsidP="000565D2">
            <w:r>
              <w:t>The old approach was not working so well so I decided to restart making the program much more modular, this approach seems better for now</w:t>
            </w:r>
            <w:r w:rsidR="0034780E">
              <w:t xml:space="preserve"> though I encountered a small problem with buttons</w:t>
            </w:r>
            <w:r w:rsidR="00AA17F9">
              <w:t xml:space="preserve"> but </w:t>
            </w:r>
            <w:r w:rsidR="00E7286D">
              <w:t>seem to have fixed using more parameter passing</w:t>
            </w:r>
            <w:r w:rsidR="0034780E">
              <w:t>.</w:t>
            </w:r>
          </w:p>
          <w:p w:rsidR="00D37F21" w:rsidRDefault="00D37F21" w:rsidP="000565D2"/>
        </w:tc>
      </w:tr>
      <w:tr w:rsidR="004038DF" w:rsidTr="002F2645">
        <w:tc>
          <w:tcPr>
            <w:tcW w:w="2263" w:type="dxa"/>
          </w:tcPr>
          <w:p w:rsidR="004038DF" w:rsidRDefault="004038DF" w:rsidP="000565D2">
            <w:r>
              <w:t>20/11/2017</w:t>
            </w:r>
          </w:p>
        </w:tc>
        <w:tc>
          <w:tcPr>
            <w:tcW w:w="5245" w:type="dxa"/>
          </w:tcPr>
          <w:p w:rsidR="004038DF" w:rsidRDefault="004038DF" w:rsidP="000565D2">
            <w:r>
              <w:t>Restarted the pseudocode again, much more structured and easier to understand</w:t>
            </w:r>
          </w:p>
          <w:p w:rsidR="003C343F" w:rsidRDefault="003C343F" w:rsidP="000565D2"/>
        </w:tc>
        <w:tc>
          <w:tcPr>
            <w:tcW w:w="6440" w:type="dxa"/>
          </w:tcPr>
          <w:p w:rsidR="004038DF" w:rsidRDefault="004038DF" w:rsidP="000565D2"/>
        </w:tc>
      </w:tr>
      <w:tr w:rsidR="003C343F" w:rsidTr="002F2645">
        <w:tc>
          <w:tcPr>
            <w:tcW w:w="2263" w:type="dxa"/>
          </w:tcPr>
          <w:p w:rsidR="003C343F" w:rsidRDefault="003C343F" w:rsidP="000565D2">
            <w:r>
              <w:t>23/11/2017</w:t>
            </w:r>
          </w:p>
        </w:tc>
        <w:tc>
          <w:tcPr>
            <w:tcW w:w="5245" w:type="dxa"/>
          </w:tcPr>
          <w:p w:rsidR="003C343F" w:rsidRDefault="003C343F" w:rsidP="000565D2">
            <w:r>
              <w:t>Added pseudocode for the homepage</w:t>
            </w:r>
          </w:p>
        </w:tc>
        <w:tc>
          <w:tcPr>
            <w:tcW w:w="6440" w:type="dxa"/>
          </w:tcPr>
          <w:p w:rsidR="003C343F" w:rsidRDefault="003C343F" w:rsidP="000565D2">
            <w:r>
              <w:t>Much more work needed</w:t>
            </w:r>
          </w:p>
          <w:p w:rsidR="003C343F" w:rsidRDefault="003C343F" w:rsidP="000565D2"/>
        </w:tc>
      </w:tr>
      <w:tr w:rsidR="00C8049F" w:rsidTr="002F2645">
        <w:tc>
          <w:tcPr>
            <w:tcW w:w="2263" w:type="dxa"/>
          </w:tcPr>
          <w:p w:rsidR="00C8049F" w:rsidRDefault="00C8049F" w:rsidP="000565D2">
            <w:r>
              <w:t>23/11/2017</w:t>
            </w:r>
          </w:p>
        </w:tc>
        <w:tc>
          <w:tcPr>
            <w:tcW w:w="5245" w:type="dxa"/>
          </w:tcPr>
          <w:p w:rsidR="00C8049F" w:rsidRDefault="00C8049F" w:rsidP="000565D2">
            <w:r>
              <w:t>Added more pseudocode for buttons</w:t>
            </w:r>
          </w:p>
        </w:tc>
        <w:tc>
          <w:tcPr>
            <w:tcW w:w="6440" w:type="dxa"/>
          </w:tcPr>
          <w:p w:rsidR="00C8049F" w:rsidRDefault="00C8049F" w:rsidP="000565D2">
            <w:r>
              <w:t>Need to think hard about how to do pass in pages for changing in buttons.</w:t>
            </w:r>
          </w:p>
          <w:p w:rsidR="00FD13F5" w:rsidRDefault="00FD13F5" w:rsidP="000565D2"/>
        </w:tc>
      </w:tr>
      <w:tr w:rsidR="00FD13F5" w:rsidTr="002F2645">
        <w:tc>
          <w:tcPr>
            <w:tcW w:w="2263" w:type="dxa"/>
          </w:tcPr>
          <w:p w:rsidR="00FD13F5" w:rsidRDefault="00FD13F5" w:rsidP="000565D2">
            <w:r>
              <w:t>2/11/2017</w:t>
            </w:r>
          </w:p>
        </w:tc>
        <w:tc>
          <w:tcPr>
            <w:tcW w:w="5245" w:type="dxa"/>
          </w:tcPr>
          <w:p w:rsidR="00FD13F5" w:rsidRDefault="00FD13F5" w:rsidP="000565D2">
            <w:r>
              <w:t>Started to mess around with real code to get a better grasp of how to approach the problems</w:t>
            </w:r>
          </w:p>
          <w:p w:rsidR="00FD13F5" w:rsidRDefault="00FD13F5" w:rsidP="000565D2"/>
        </w:tc>
        <w:tc>
          <w:tcPr>
            <w:tcW w:w="6440" w:type="dxa"/>
          </w:tcPr>
          <w:p w:rsidR="00FD13F5" w:rsidRDefault="00FD13F5" w:rsidP="000565D2">
            <w:r>
              <w:t>Will need to rewrite a lot of pseudocode, but I now have a much better understanding of how my code will now work.</w:t>
            </w:r>
            <w:bookmarkStart w:id="0" w:name="_GoBack"/>
            <w:bookmarkEnd w:id="0"/>
          </w:p>
        </w:tc>
      </w:tr>
    </w:tbl>
    <w:p w:rsidR="00B17F47" w:rsidRDefault="00B17F47"/>
    <w:sectPr w:rsidR="00B17F47" w:rsidSect="00C60F5B">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C23FF"/>
    <w:multiLevelType w:val="hybridMultilevel"/>
    <w:tmpl w:val="43E8AB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ctiveWritingStyle w:appName="MSWord" w:lang="en-GB" w:vendorID="64" w:dllVersion="6" w:nlCheck="1" w:checkStyle="0"/>
  <w:activeWritingStyle w:appName="MSWord" w:lang="en-GB"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bAwMTExt7Q0NLA0trRQ0lEKTi0uzszPAykwNK0FAFZKIuUtAAAA"/>
  </w:docVars>
  <w:rsids>
    <w:rsidRoot w:val="00C60F5B"/>
    <w:rsid w:val="00022121"/>
    <w:rsid w:val="000565D2"/>
    <w:rsid w:val="0008348C"/>
    <w:rsid w:val="000A4108"/>
    <w:rsid w:val="001078C3"/>
    <w:rsid w:val="00134150"/>
    <w:rsid w:val="001C2263"/>
    <w:rsid w:val="001C2EF6"/>
    <w:rsid w:val="001C7CD2"/>
    <w:rsid w:val="00263B2A"/>
    <w:rsid w:val="00275B3D"/>
    <w:rsid w:val="002B7678"/>
    <w:rsid w:val="002F2645"/>
    <w:rsid w:val="0034780E"/>
    <w:rsid w:val="00366353"/>
    <w:rsid w:val="003A0A2E"/>
    <w:rsid w:val="003A4902"/>
    <w:rsid w:val="003C343F"/>
    <w:rsid w:val="004038DF"/>
    <w:rsid w:val="00463791"/>
    <w:rsid w:val="004B0CE5"/>
    <w:rsid w:val="00513503"/>
    <w:rsid w:val="006619C9"/>
    <w:rsid w:val="006A1C69"/>
    <w:rsid w:val="006A4D6F"/>
    <w:rsid w:val="0074286A"/>
    <w:rsid w:val="007935A3"/>
    <w:rsid w:val="0080180C"/>
    <w:rsid w:val="00807599"/>
    <w:rsid w:val="00833319"/>
    <w:rsid w:val="008A7D36"/>
    <w:rsid w:val="008C2F60"/>
    <w:rsid w:val="008C3E02"/>
    <w:rsid w:val="008F3960"/>
    <w:rsid w:val="00923C35"/>
    <w:rsid w:val="00A01C70"/>
    <w:rsid w:val="00A8017D"/>
    <w:rsid w:val="00A80CDD"/>
    <w:rsid w:val="00A95620"/>
    <w:rsid w:val="00AA17F9"/>
    <w:rsid w:val="00B17F47"/>
    <w:rsid w:val="00B544AC"/>
    <w:rsid w:val="00B82A26"/>
    <w:rsid w:val="00BA18EC"/>
    <w:rsid w:val="00BB69CF"/>
    <w:rsid w:val="00C54997"/>
    <w:rsid w:val="00C60F5B"/>
    <w:rsid w:val="00C8049F"/>
    <w:rsid w:val="00D32F69"/>
    <w:rsid w:val="00D34C07"/>
    <w:rsid w:val="00D37F21"/>
    <w:rsid w:val="00D5326C"/>
    <w:rsid w:val="00D55633"/>
    <w:rsid w:val="00D57C22"/>
    <w:rsid w:val="00DD03D7"/>
    <w:rsid w:val="00E7286D"/>
    <w:rsid w:val="00ED046B"/>
    <w:rsid w:val="00F953D3"/>
    <w:rsid w:val="00FC6D1A"/>
    <w:rsid w:val="00FD13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99B43"/>
  <w15:chartTrackingRefBased/>
  <w15:docId w15:val="{7F645336-F51C-4A01-A140-10DC75025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26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6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4</Pages>
  <Words>960</Words>
  <Characters>5472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Yannik Nelson</dc:creator>
  <cp:keywords/>
  <dc:description/>
  <cp:lastModifiedBy>Yannik Nelson</cp:lastModifiedBy>
  <cp:revision>50</cp:revision>
  <dcterms:created xsi:type="dcterms:W3CDTF">2017-09-04T09:05:00Z</dcterms:created>
  <dcterms:modified xsi:type="dcterms:W3CDTF">2017-12-02T23:28:00Z</dcterms:modified>
</cp:coreProperties>
</file>