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F0" w:rsidRPr="00533D6D" w:rsidRDefault="00533D6D" w:rsidP="00533D6D">
      <w:pPr>
        <w:pStyle w:val="SectionHeader"/>
      </w:pPr>
      <w:r w:rsidRPr="00533D6D">
        <w:t>Project P</w:t>
      </w:r>
      <w:r w:rsidR="00A42B6C" w:rsidRPr="00533D6D">
        <w:t>roposal</w:t>
      </w:r>
    </w:p>
    <w:p w:rsidR="003B38F0" w:rsidRDefault="003B38F0" w:rsidP="00DE470E">
      <w:pPr>
        <w:pStyle w:val="Text1"/>
      </w:pPr>
    </w:p>
    <w:p w:rsidR="0031408E" w:rsidRPr="00E40FFC" w:rsidRDefault="0031408E" w:rsidP="00747BF2">
      <w:pPr>
        <w:pStyle w:val="Sub-SectionHeader"/>
      </w:pPr>
      <w:r>
        <w:t>Concept</w:t>
      </w:r>
      <w:r w:rsidRPr="00E40FFC">
        <w:t>:</w:t>
      </w:r>
    </w:p>
    <w:p w:rsidR="0031408E" w:rsidRPr="00747BF2" w:rsidRDefault="0031408E" w:rsidP="00747BF2">
      <w:pPr>
        <w:pStyle w:val="Text1"/>
      </w:pPr>
      <w:r w:rsidRPr="00747BF2">
        <w:t>This project will be a game of space invaders. A game where you control a tank at the bottom of the</w:t>
      </w:r>
      <w:r w:rsidR="00747BF2" w:rsidRPr="00747BF2">
        <w:t xml:space="preserve"> </w:t>
      </w:r>
      <w:r w:rsidRPr="00747BF2">
        <w:t>screen and you have to use the tank to destroy aliens that are moving from side to side and down before</w:t>
      </w:r>
      <w:r w:rsidR="00747BF2" w:rsidRPr="00747BF2">
        <w:t xml:space="preserve"> </w:t>
      </w:r>
      <w:r w:rsidRPr="00747BF2">
        <w:t>they reach the bottom of the screen</w:t>
      </w:r>
      <w:r w:rsidR="000176DC" w:rsidRPr="00747BF2">
        <w:t>, each time they move down, their movement speed will increase.</w:t>
      </w:r>
      <w:r w:rsidR="00747BF2" w:rsidRPr="00747BF2">
        <w:t xml:space="preserve"> </w:t>
      </w:r>
      <w:r w:rsidRPr="00747BF2">
        <w:t>You must also avoid the bombs and shots from</w:t>
      </w:r>
      <w:r w:rsidR="000176DC" w:rsidRPr="00747BF2">
        <w:t xml:space="preserve"> the aliens that will </w:t>
      </w:r>
      <w:r w:rsidRPr="00747BF2">
        <w:t>take one of your lives</w:t>
      </w:r>
      <w:r w:rsidR="000176DC" w:rsidRPr="00747BF2">
        <w:t xml:space="preserve"> away (you will</w:t>
      </w:r>
      <w:r w:rsidR="00747BF2" w:rsidRPr="00747BF2">
        <w:t xml:space="preserve"> </w:t>
      </w:r>
      <w:r w:rsidRPr="00747BF2">
        <w:t>only have 3), to help with this there w</w:t>
      </w:r>
      <w:r w:rsidR="000176DC" w:rsidRPr="00747BF2">
        <w:t xml:space="preserve">ill be 4 barriers you can hide </w:t>
      </w:r>
      <w:r w:rsidRPr="00C455BA">
        <w:rPr>
          <w:noProof/>
        </w:rPr>
        <w:t>behind</w:t>
      </w:r>
      <w:r w:rsidR="00C455BA">
        <w:rPr>
          <w:noProof/>
        </w:rPr>
        <w:t>,</w:t>
      </w:r>
      <w:r w:rsidR="000176DC" w:rsidRPr="00747BF2">
        <w:t xml:space="preserve"> but they will slowly be</w:t>
      </w:r>
      <w:r w:rsidR="00747BF2" w:rsidRPr="00747BF2">
        <w:t xml:space="preserve"> </w:t>
      </w:r>
      <w:r w:rsidRPr="00747BF2">
        <w:t xml:space="preserve">destroyed as they get hit by more and more shots. Once </w:t>
      </w:r>
      <w:r w:rsidR="000176DC" w:rsidRPr="00747BF2">
        <w:t xml:space="preserve">a level has been </w:t>
      </w:r>
      <w:r w:rsidRPr="00747BF2">
        <w:t>cleared</w:t>
      </w:r>
      <w:r w:rsidR="000176DC" w:rsidRPr="00747BF2">
        <w:t xml:space="preserve"> the player will gain a life</w:t>
      </w:r>
      <w:r w:rsidR="00747BF2" w:rsidRPr="00747BF2">
        <w:t xml:space="preserve"> </w:t>
      </w:r>
      <w:r w:rsidR="000176DC" w:rsidRPr="00747BF2">
        <w:t>and the next level will load (which will be the same but harder by having the aliens move faster).</w:t>
      </w:r>
    </w:p>
    <w:p w:rsidR="00AF228F" w:rsidRDefault="00AF228F" w:rsidP="0031408E">
      <w:pPr>
        <w:spacing w:after="0"/>
        <w:rPr>
          <w:sz w:val="24"/>
          <w:szCs w:val="24"/>
        </w:rPr>
      </w:pPr>
    </w:p>
    <w:p w:rsidR="00AF228F" w:rsidRPr="00E40FFC" w:rsidRDefault="00AF228F" w:rsidP="00747BF2">
      <w:pPr>
        <w:pStyle w:val="Sub-SectionHeader"/>
      </w:pPr>
      <w:r>
        <w:t>Target Audience</w:t>
      </w:r>
      <w:r w:rsidRPr="00E40FFC">
        <w:t>:</w:t>
      </w:r>
    </w:p>
    <w:p w:rsidR="00AF228F" w:rsidRDefault="00AF228F" w:rsidP="00AF228F">
      <w:pPr>
        <w:spacing w:after="0"/>
        <w:rPr>
          <w:sz w:val="24"/>
          <w:szCs w:val="24"/>
        </w:rPr>
      </w:pPr>
      <w:r w:rsidRPr="00AF228F">
        <w:rPr>
          <w:sz w:val="28"/>
          <w:szCs w:val="24"/>
        </w:rPr>
        <w:t xml:space="preserve">  Age: </w:t>
      </w:r>
      <w:r w:rsidRPr="00747BF2">
        <w:rPr>
          <w:rStyle w:val="Text1Char"/>
        </w:rPr>
        <w:t>8-16</w:t>
      </w:r>
    </w:p>
    <w:p w:rsidR="00AF228F" w:rsidRDefault="00AF228F" w:rsidP="00AF228F">
      <w:pPr>
        <w:spacing w:after="0"/>
        <w:rPr>
          <w:sz w:val="24"/>
          <w:szCs w:val="24"/>
        </w:rPr>
      </w:pPr>
      <w:r>
        <w:rPr>
          <w:sz w:val="24"/>
          <w:szCs w:val="24"/>
        </w:rPr>
        <w:t xml:space="preserve">  </w:t>
      </w:r>
      <w:r w:rsidRPr="00AF228F">
        <w:rPr>
          <w:sz w:val="28"/>
          <w:szCs w:val="24"/>
        </w:rPr>
        <w:t>Gender</w:t>
      </w:r>
      <w:r>
        <w:rPr>
          <w:sz w:val="28"/>
          <w:szCs w:val="24"/>
        </w:rPr>
        <w:t xml:space="preserve">: </w:t>
      </w:r>
      <w:r w:rsidRPr="00747BF2">
        <w:rPr>
          <w:rStyle w:val="Text1Char"/>
        </w:rPr>
        <w:t>Any</w:t>
      </w:r>
    </w:p>
    <w:p w:rsidR="00AF228F" w:rsidRPr="00747BF2" w:rsidRDefault="00AF228F" w:rsidP="00AF228F">
      <w:pPr>
        <w:spacing w:after="0"/>
        <w:rPr>
          <w:rStyle w:val="Text1Char"/>
        </w:rPr>
      </w:pPr>
      <w:r>
        <w:rPr>
          <w:sz w:val="24"/>
          <w:szCs w:val="24"/>
        </w:rPr>
        <w:t xml:space="preserve">  </w:t>
      </w:r>
      <w:r w:rsidRPr="00AF228F">
        <w:rPr>
          <w:sz w:val="28"/>
          <w:szCs w:val="24"/>
        </w:rPr>
        <w:t>Interests</w:t>
      </w:r>
      <w:r>
        <w:rPr>
          <w:sz w:val="28"/>
          <w:szCs w:val="24"/>
        </w:rPr>
        <w:t xml:space="preserve">: </w:t>
      </w:r>
      <w:r w:rsidRPr="00747BF2">
        <w:rPr>
          <w:rStyle w:val="Text1Char"/>
        </w:rPr>
        <w:t>playing video games, computers,</w:t>
      </w:r>
      <w:r w:rsidR="009B3FF1" w:rsidRPr="00747BF2">
        <w:rPr>
          <w:rStyle w:val="Text1Char"/>
        </w:rPr>
        <w:t xml:space="preserve"> classic arcade games.</w:t>
      </w:r>
    </w:p>
    <w:p w:rsidR="009B3FF1" w:rsidRPr="00747BF2" w:rsidRDefault="009B3FF1" w:rsidP="00747BF2">
      <w:pPr>
        <w:spacing w:after="0"/>
        <w:ind w:left="142" w:hanging="142"/>
        <w:rPr>
          <w:rStyle w:val="Text1Char"/>
        </w:rPr>
      </w:pPr>
      <w:r>
        <w:rPr>
          <w:sz w:val="24"/>
          <w:szCs w:val="24"/>
        </w:rPr>
        <w:t xml:space="preserve">  </w:t>
      </w:r>
      <w:r w:rsidRPr="009B3FF1">
        <w:rPr>
          <w:sz w:val="28"/>
          <w:szCs w:val="24"/>
        </w:rPr>
        <w:t>Other:</w:t>
      </w:r>
      <w:r>
        <w:rPr>
          <w:sz w:val="24"/>
          <w:szCs w:val="24"/>
        </w:rPr>
        <w:t xml:space="preserve">  </w:t>
      </w:r>
      <w:r w:rsidRPr="00747BF2">
        <w:rPr>
          <w:rStyle w:val="Text1Char"/>
        </w:rPr>
        <w:t>Must own a computer, will have to be relatively skilled with their computer as the game uses python to run so they will have to h</w:t>
      </w:r>
      <w:r w:rsidR="00747BF2" w:rsidRPr="00747BF2">
        <w:rPr>
          <w:rStyle w:val="Text1Char"/>
        </w:rPr>
        <w:t xml:space="preserve">ave python installed or be able </w:t>
      </w:r>
      <w:r w:rsidRPr="00747BF2">
        <w:rPr>
          <w:rStyle w:val="Text1Char"/>
        </w:rPr>
        <w:t>to install it.</w:t>
      </w:r>
    </w:p>
    <w:p w:rsidR="00E40FFC" w:rsidRPr="00E40FFC" w:rsidRDefault="00E40FFC" w:rsidP="00E40FFC">
      <w:pPr>
        <w:spacing w:after="0"/>
        <w:rPr>
          <w:sz w:val="24"/>
          <w:szCs w:val="24"/>
        </w:rPr>
      </w:pPr>
    </w:p>
    <w:p w:rsidR="00E40FFC" w:rsidRPr="00E40FFC" w:rsidRDefault="00CE62DE" w:rsidP="00747BF2">
      <w:pPr>
        <w:pStyle w:val="Sub-SectionHeader"/>
      </w:pPr>
      <w:r>
        <w:t>Requirements Met</w:t>
      </w:r>
      <w:r w:rsidR="00E40FFC" w:rsidRPr="00E40FFC">
        <w:t>:</w:t>
      </w:r>
    </w:p>
    <w:p w:rsidR="00E40FFC" w:rsidRPr="00E40FFC" w:rsidRDefault="00E40FFC" w:rsidP="00747BF2">
      <w:pPr>
        <w:pStyle w:val="TaskHeader"/>
      </w:pPr>
      <w:r w:rsidRPr="00E40FFC">
        <w:t>Validating inputs:</w:t>
      </w:r>
    </w:p>
    <w:p w:rsidR="00747BF2" w:rsidRDefault="00E40FFC" w:rsidP="00747BF2">
      <w:pPr>
        <w:pStyle w:val="Text2"/>
      </w:pPr>
      <w:r w:rsidRPr="00E40FFC">
        <w:t>The player will only move on</w:t>
      </w:r>
      <w:r w:rsidR="00C455BA">
        <w:t xml:space="preserve"> the</w:t>
      </w:r>
      <w:r w:rsidRPr="00E40FFC">
        <w:t xml:space="preserve"> </w:t>
      </w:r>
      <w:r w:rsidRPr="00C455BA">
        <w:rPr>
          <w:noProof/>
        </w:rPr>
        <w:t>left</w:t>
      </w:r>
      <w:r w:rsidRPr="00E40FFC">
        <w:t xml:space="preserve"> and right arrow presses and shoot on spacebar presses.</w:t>
      </w:r>
    </w:p>
    <w:p w:rsidR="00E40FFC" w:rsidRDefault="00E40FFC" w:rsidP="00747BF2">
      <w:pPr>
        <w:spacing w:after="0"/>
        <w:ind w:left="284"/>
        <w:rPr>
          <w:sz w:val="24"/>
          <w:szCs w:val="24"/>
        </w:rPr>
      </w:pPr>
      <w:r w:rsidRPr="00747BF2">
        <w:rPr>
          <w:rStyle w:val="Text2Char"/>
        </w:rPr>
        <w:t xml:space="preserve">The </w:t>
      </w:r>
      <w:r w:rsidRPr="00C455BA">
        <w:rPr>
          <w:rStyle w:val="Text2Char"/>
          <w:noProof/>
        </w:rPr>
        <w:t>scoreboard</w:t>
      </w:r>
      <w:r w:rsidRPr="00747BF2">
        <w:rPr>
          <w:rStyle w:val="Text2Char"/>
        </w:rPr>
        <w:t xml:space="preserve"> will only allow alphabetical characters</w:t>
      </w:r>
      <w:r w:rsidRPr="00E40FFC">
        <w:rPr>
          <w:sz w:val="24"/>
          <w:szCs w:val="24"/>
        </w:rPr>
        <w:t>.</w:t>
      </w:r>
    </w:p>
    <w:p w:rsidR="00747BF2" w:rsidRDefault="00747BF2" w:rsidP="00E40FFC">
      <w:pPr>
        <w:spacing w:after="0"/>
        <w:rPr>
          <w:sz w:val="24"/>
          <w:szCs w:val="24"/>
        </w:rPr>
      </w:pPr>
    </w:p>
    <w:p w:rsidR="00E40FFC" w:rsidRPr="00E40FFC" w:rsidRDefault="00E40FFC" w:rsidP="00747BF2">
      <w:pPr>
        <w:pStyle w:val="TaskHeader"/>
      </w:pPr>
      <w:r w:rsidRPr="00E40FFC">
        <w:t>Interfacing with stored data:</w:t>
      </w:r>
    </w:p>
    <w:p w:rsidR="00E40FFC" w:rsidRDefault="00E40FFC" w:rsidP="00747BF2">
      <w:pPr>
        <w:pStyle w:val="Text2"/>
      </w:pPr>
      <w:r w:rsidRPr="00E40FFC">
        <w:t xml:space="preserve">The program will store the top </w:t>
      </w:r>
      <w:r w:rsidR="00CA08CB">
        <w:t>10</w:t>
      </w:r>
      <w:r w:rsidRPr="00E40FFC">
        <w:t xml:space="preserve"> in a text file and will </w:t>
      </w:r>
      <w:r w:rsidRPr="00970BFB">
        <w:rPr>
          <w:noProof/>
        </w:rPr>
        <w:t>tak</w:t>
      </w:r>
      <w:r w:rsidR="00970BFB">
        <w:rPr>
          <w:noProof/>
        </w:rPr>
        <w:t>e</w:t>
      </w:r>
      <w:r w:rsidRPr="00E40FFC">
        <w:t xml:space="preserve"> in that data and manipulate </w:t>
      </w:r>
      <w:r>
        <w:t>it</w:t>
      </w:r>
      <w:r w:rsidR="00747BF2">
        <w:t xml:space="preserve"> </w:t>
      </w:r>
      <w:r>
        <w:t>w</w:t>
      </w:r>
      <w:r w:rsidRPr="00E40FFC">
        <w:t>hen</w:t>
      </w:r>
      <w:r>
        <w:t xml:space="preserve"> </w:t>
      </w:r>
      <w:r w:rsidRPr="00E40FFC">
        <w:t xml:space="preserve">displaying the </w:t>
      </w:r>
      <w:r w:rsidRPr="00970BFB">
        <w:rPr>
          <w:noProof/>
        </w:rPr>
        <w:t>scoreboard</w:t>
      </w:r>
      <w:r w:rsidRPr="00E40FFC">
        <w:t xml:space="preserve"> it will then also save the top </w:t>
      </w:r>
      <w:r w:rsidR="00CA08CB">
        <w:t>10</w:t>
      </w:r>
      <w:r w:rsidRPr="00E40FFC">
        <w:t xml:space="preserve"> in the same file.</w:t>
      </w:r>
      <w:r w:rsidR="008901BA">
        <w:t xml:space="preserve"> The program will also use a text file to store the state of the settings.</w:t>
      </w:r>
    </w:p>
    <w:p w:rsidR="00747BF2" w:rsidRDefault="00747BF2" w:rsidP="00E40FFC">
      <w:pPr>
        <w:spacing w:after="0"/>
        <w:rPr>
          <w:sz w:val="24"/>
          <w:szCs w:val="24"/>
        </w:rPr>
      </w:pPr>
    </w:p>
    <w:p w:rsidR="00E40FFC" w:rsidRPr="00E40FFC" w:rsidRDefault="00E40FFC" w:rsidP="00747BF2">
      <w:pPr>
        <w:pStyle w:val="TaskHeader"/>
        <w:rPr>
          <w:sz w:val="24"/>
        </w:rPr>
      </w:pPr>
      <w:r w:rsidRPr="00E40FFC">
        <w:t>Binary search or sorting algorithms:</w:t>
      </w:r>
    </w:p>
    <w:p w:rsidR="00B17F47" w:rsidRDefault="00E40FFC" w:rsidP="00747BF2">
      <w:pPr>
        <w:pStyle w:val="Text2"/>
      </w:pPr>
      <w:r w:rsidRPr="00E40FFC">
        <w:t>A Binary search and sorting algorithm will be used on the score</w:t>
      </w:r>
      <w:r>
        <w:t>s when considering adding</w:t>
      </w:r>
      <w:r w:rsidR="00747BF2">
        <w:t xml:space="preserve"> </w:t>
      </w:r>
      <w:r w:rsidRPr="00E40FFC">
        <w:t>a new</w:t>
      </w:r>
      <w:r>
        <w:t xml:space="preserve"> </w:t>
      </w:r>
      <w:r w:rsidRPr="00E40FFC">
        <w:t>score.</w:t>
      </w:r>
    </w:p>
    <w:p w:rsidR="00E40FFC" w:rsidRPr="00E40FFC" w:rsidRDefault="00E40FFC" w:rsidP="00E40FFC">
      <w:pPr>
        <w:spacing w:after="0"/>
        <w:rPr>
          <w:sz w:val="24"/>
          <w:szCs w:val="24"/>
        </w:rPr>
      </w:pPr>
    </w:p>
    <w:p w:rsidR="00E40FFC" w:rsidRPr="00E40FFC" w:rsidRDefault="00E40FFC" w:rsidP="00747BF2">
      <w:pPr>
        <w:pStyle w:val="TaskHeader"/>
        <w:rPr>
          <w:sz w:val="24"/>
        </w:rPr>
      </w:pPr>
      <w:r w:rsidRPr="00970BFB">
        <w:rPr>
          <w:noProof/>
        </w:rPr>
        <w:t>Array</w:t>
      </w:r>
      <w:r w:rsidRPr="00E40FFC">
        <w:t xml:space="preserve"> of </w:t>
      </w:r>
      <w:r w:rsidR="003C47AE">
        <w:t>object</w:t>
      </w:r>
      <w:r w:rsidRPr="00E40FFC">
        <w:t>s:</w:t>
      </w:r>
    </w:p>
    <w:p w:rsidR="00E40FFC" w:rsidRDefault="00E40FFC" w:rsidP="00747BF2">
      <w:pPr>
        <w:pStyle w:val="Text2"/>
      </w:pPr>
      <w:r w:rsidRPr="00E40FFC">
        <w:t xml:space="preserve">An array of </w:t>
      </w:r>
      <w:r w:rsidR="003C47AE">
        <w:t>object</w:t>
      </w:r>
      <w:r w:rsidRPr="00E40FFC">
        <w:t>s will be used to store the high score data while being manipulated</w:t>
      </w:r>
      <w:r w:rsidR="003C47AE">
        <w:t>.</w:t>
      </w:r>
    </w:p>
    <w:p w:rsidR="00AF228F" w:rsidRDefault="00AF228F">
      <w:pPr>
        <w:rPr>
          <w:sz w:val="24"/>
          <w:szCs w:val="24"/>
        </w:rPr>
      </w:pPr>
      <w:r>
        <w:rPr>
          <w:sz w:val="24"/>
          <w:szCs w:val="24"/>
        </w:rPr>
        <w:br w:type="page"/>
      </w:r>
    </w:p>
    <w:p w:rsidR="00AA0498" w:rsidRDefault="00AA0498" w:rsidP="00AA0498">
      <w:pPr>
        <w:pStyle w:val="SectionHeader"/>
      </w:pPr>
      <w:r>
        <w:lastRenderedPageBreak/>
        <w:t>Research</w:t>
      </w:r>
    </w:p>
    <w:p w:rsidR="00AF228F" w:rsidRDefault="000D4209" w:rsidP="000D4209">
      <w:pPr>
        <w:pStyle w:val="Sub-SectionHeader"/>
      </w:pPr>
      <w:r>
        <w:t>Feasibility</w:t>
      </w:r>
      <w:r w:rsidR="009C2176">
        <w:t xml:space="preserve"> study</w:t>
      </w:r>
      <w:r>
        <w:t>:</w:t>
      </w:r>
    </w:p>
    <w:p w:rsidR="000D4209" w:rsidRDefault="000D4209" w:rsidP="00A84BE8">
      <w:pPr>
        <w:pStyle w:val="TaskHeader"/>
      </w:pPr>
      <w:r>
        <w:t>Technical:</w:t>
      </w:r>
    </w:p>
    <w:p w:rsidR="001E2540" w:rsidRDefault="001E2540" w:rsidP="00A84BE8">
      <w:pPr>
        <w:pStyle w:val="Text1"/>
        <w:numPr>
          <w:ilvl w:val="0"/>
          <w:numId w:val="8"/>
        </w:numPr>
      </w:pPr>
      <w:r>
        <w:t>The game will need to be object orientated both to make it easier to program and to meet some of the requirements. Python will be used for this as it is object orientated, simple to install and I already know the syntax.</w:t>
      </w:r>
    </w:p>
    <w:p w:rsidR="000D4209" w:rsidRPr="00D93BD6" w:rsidRDefault="001E2540" w:rsidP="00A84BE8">
      <w:pPr>
        <w:pStyle w:val="Text1"/>
        <w:numPr>
          <w:ilvl w:val="0"/>
          <w:numId w:val="8"/>
        </w:numPr>
      </w:pPr>
      <w:r>
        <w:rPr>
          <w:shd w:val="clear" w:color="auto" w:fill="FFFFFF"/>
        </w:rPr>
        <w:t>The g</w:t>
      </w:r>
      <w:r w:rsidR="002115B4">
        <w:rPr>
          <w:shd w:val="clear" w:color="auto" w:fill="FFFFFF"/>
        </w:rPr>
        <w:t>ame will need to have a graphical interface, for this Pygame (</w:t>
      </w:r>
      <w:r w:rsidR="00B772BF">
        <w:rPr>
          <w:shd w:val="clear" w:color="auto" w:fill="FFFFFF"/>
        </w:rPr>
        <w:t xml:space="preserve">a </w:t>
      </w:r>
      <w:r w:rsidR="002115B4">
        <w:rPr>
          <w:shd w:val="clear" w:color="auto" w:fill="FFFFFF"/>
        </w:rPr>
        <w:t>p</w:t>
      </w:r>
      <w:r w:rsidR="00B772BF">
        <w:rPr>
          <w:shd w:val="clear" w:color="auto" w:fill="FFFFFF"/>
        </w:rPr>
        <w:t>ython library</w:t>
      </w:r>
      <w:r w:rsidR="002115B4">
        <w:rPr>
          <w:shd w:val="clear" w:color="auto" w:fill="FFFFFF"/>
        </w:rPr>
        <w:t>)</w:t>
      </w:r>
      <w:r>
        <w:rPr>
          <w:shd w:val="clear" w:color="auto" w:fill="FFFFFF"/>
        </w:rPr>
        <w:t xml:space="preserve"> will be used, this requires python and Pim (a software installation package) to </w:t>
      </w:r>
      <w:r w:rsidRPr="00970BFB">
        <w:rPr>
          <w:noProof/>
          <w:shd w:val="clear" w:color="auto" w:fill="FFFFFF"/>
        </w:rPr>
        <w:t>be installed</w:t>
      </w:r>
      <w:r>
        <w:rPr>
          <w:shd w:val="clear" w:color="auto" w:fill="FFFFFF"/>
        </w:rPr>
        <w:t xml:space="preserve">. </w:t>
      </w:r>
      <w:r w:rsidRPr="00970BFB">
        <w:rPr>
          <w:noProof/>
          <w:shd w:val="clear" w:color="auto" w:fill="FFFFFF"/>
        </w:rPr>
        <w:t>This</w:t>
      </w:r>
      <w:r>
        <w:rPr>
          <w:shd w:val="clear" w:color="auto" w:fill="FFFFFF"/>
        </w:rPr>
        <w:t xml:space="preserve"> is feasible as Pim comes included in the most recent python package and installing Pygame and Pyganim only takes a one-line command.</w:t>
      </w:r>
    </w:p>
    <w:p w:rsidR="00D93BD6" w:rsidRPr="001E2540" w:rsidRDefault="00D93BD6" w:rsidP="00A84BE8">
      <w:pPr>
        <w:pStyle w:val="Text1"/>
        <w:numPr>
          <w:ilvl w:val="0"/>
          <w:numId w:val="8"/>
        </w:numPr>
      </w:pPr>
      <w:r>
        <w:rPr>
          <w:shd w:val="clear" w:color="auto" w:fill="FFFFFF"/>
        </w:rPr>
        <w:t>I will also require resources deta</w:t>
      </w:r>
      <w:r w:rsidR="00B772BF">
        <w:rPr>
          <w:shd w:val="clear" w:color="auto" w:fill="FFFFFF"/>
        </w:rPr>
        <w:t>iling how to use the Pygame library</w:t>
      </w:r>
      <w:r>
        <w:rPr>
          <w:shd w:val="clear" w:color="auto" w:fill="FFFFFF"/>
        </w:rPr>
        <w:t xml:space="preserve">. </w:t>
      </w:r>
      <w:r w:rsidRPr="00970BFB">
        <w:rPr>
          <w:noProof/>
          <w:shd w:val="clear" w:color="auto" w:fill="FFFFFF"/>
        </w:rPr>
        <w:t>This</w:t>
      </w:r>
      <w:r>
        <w:rPr>
          <w:shd w:val="clear" w:color="auto" w:fill="FFFFFF"/>
        </w:rPr>
        <w:t xml:space="preserve"> is feasible as </w:t>
      </w:r>
      <w:r w:rsidRPr="00970BFB">
        <w:rPr>
          <w:noProof/>
          <w:shd w:val="clear" w:color="auto" w:fill="FFFFFF"/>
        </w:rPr>
        <w:t>there are many websites detailing</w:t>
      </w:r>
      <w:r>
        <w:rPr>
          <w:shd w:val="clear" w:color="auto" w:fill="FFFFFF"/>
        </w:rPr>
        <w:t xml:space="preserve"> the methods and variables provided by the libraries and how to use them. For </w:t>
      </w:r>
      <w:r w:rsidRPr="00970BFB">
        <w:rPr>
          <w:noProof/>
          <w:shd w:val="clear" w:color="auto" w:fill="FFFFFF"/>
        </w:rPr>
        <w:t>this</w:t>
      </w:r>
      <w:r w:rsidR="00970BFB">
        <w:rPr>
          <w:noProof/>
          <w:shd w:val="clear" w:color="auto" w:fill="FFFFFF"/>
        </w:rPr>
        <w:t>,</w:t>
      </w:r>
      <w:r>
        <w:rPr>
          <w:shd w:val="clear" w:color="auto" w:fill="FFFFFF"/>
        </w:rPr>
        <w:t xml:space="preserve"> I will be using the Pygame home website.</w:t>
      </w:r>
    </w:p>
    <w:p w:rsidR="000D4209" w:rsidRDefault="000D4209" w:rsidP="00A84BE8">
      <w:pPr>
        <w:pStyle w:val="TaskHeader"/>
      </w:pPr>
      <w:r>
        <w:t>Economic:</w:t>
      </w:r>
    </w:p>
    <w:p w:rsidR="000D4209" w:rsidRPr="002115B4" w:rsidRDefault="00223A3F" w:rsidP="000217FF">
      <w:pPr>
        <w:pStyle w:val="Text1"/>
        <w:numPr>
          <w:ilvl w:val="0"/>
          <w:numId w:val="9"/>
        </w:numPr>
      </w:pPr>
      <w:r>
        <w:t xml:space="preserve">The Project is economically feasible as it will not cost anything to </w:t>
      </w:r>
      <w:r w:rsidR="00970BFB" w:rsidRPr="00970BFB">
        <w:rPr>
          <w:noProof/>
        </w:rPr>
        <w:t>produce</w:t>
      </w:r>
      <w:r>
        <w:t>.</w:t>
      </w:r>
      <w:r w:rsidR="000217FF">
        <w:t xml:space="preserve"> The software being used to produce this project is free, the purchase of a computer to produce the project is not required and no licence is required to develop this project.</w:t>
      </w:r>
    </w:p>
    <w:p w:rsidR="000D4209" w:rsidRDefault="000D4209" w:rsidP="00A84BE8">
      <w:pPr>
        <w:pStyle w:val="TaskHeader"/>
      </w:pPr>
      <w:r>
        <w:t>Legal:</w:t>
      </w:r>
    </w:p>
    <w:p w:rsidR="000D4209" w:rsidRDefault="00A84BE8" w:rsidP="00A84BE8">
      <w:pPr>
        <w:pStyle w:val="Sub-TaskHeader"/>
      </w:pPr>
      <w:r>
        <w:t>Data Protection:</w:t>
      </w:r>
    </w:p>
    <w:p w:rsidR="00A84BE8" w:rsidRDefault="00A84BE8" w:rsidP="00A84BE8">
      <w:pPr>
        <w:pStyle w:val="Text3"/>
        <w:numPr>
          <w:ilvl w:val="0"/>
          <w:numId w:val="4"/>
        </w:numPr>
        <w:ind w:left="1134"/>
      </w:pPr>
      <w:r>
        <w:t>I will be collecting high-scores</w:t>
      </w:r>
    </w:p>
    <w:p w:rsidR="00A84BE8" w:rsidRDefault="00A84BE8" w:rsidP="00A84BE8">
      <w:pPr>
        <w:pStyle w:val="Text3"/>
        <w:numPr>
          <w:ilvl w:val="0"/>
          <w:numId w:val="4"/>
        </w:numPr>
        <w:ind w:left="1134"/>
      </w:pPr>
      <w:r>
        <w:t>I will be collecting names (3 characters max)</w:t>
      </w:r>
    </w:p>
    <w:p w:rsidR="00A84BE8" w:rsidRDefault="00A84BE8" w:rsidP="00A84BE8">
      <w:pPr>
        <w:pStyle w:val="Sub-TaskHeader"/>
      </w:pPr>
      <w:r>
        <w:t xml:space="preserve">Copyright, Designs and </w:t>
      </w:r>
      <w:r w:rsidR="00970BFB">
        <w:rPr>
          <w:noProof/>
        </w:rPr>
        <w:t>P</w:t>
      </w:r>
      <w:r w:rsidRPr="00970BFB">
        <w:rPr>
          <w:noProof/>
        </w:rPr>
        <w:t>atents</w:t>
      </w:r>
      <w:r>
        <w:t xml:space="preserve"> Act:</w:t>
      </w:r>
    </w:p>
    <w:p w:rsidR="007B5B8E" w:rsidRDefault="007B5B8E" w:rsidP="007B5B8E">
      <w:pPr>
        <w:pStyle w:val="Text3"/>
        <w:numPr>
          <w:ilvl w:val="0"/>
          <w:numId w:val="10"/>
        </w:numPr>
      </w:pPr>
      <w:r>
        <w:t>The copyright for the original character designs Is owned by taito (a Japanese game company), this may pose an issue.</w:t>
      </w:r>
      <w:r w:rsidR="002C7D2B">
        <w:t xml:space="preserve"> This may also apply to the more modern character designs I intend to use.</w:t>
      </w:r>
    </w:p>
    <w:p w:rsidR="007B5B8E" w:rsidRPr="0065715B" w:rsidRDefault="007B5B8E" w:rsidP="007B5B8E">
      <w:pPr>
        <w:pStyle w:val="Text3"/>
        <w:numPr>
          <w:ilvl w:val="0"/>
          <w:numId w:val="10"/>
        </w:numPr>
      </w:pPr>
      <w:r>
        <w:t>I will need to use public domain music and sound effects for the audio to avoid copyright issues.</w:t>
      </w:r>
    </w:p>
    <w:p w:rsidR="000D4209" w:rsidRDefault="000D4209" w:rsidP="007B5B8E">
      <w:pPr>
        <w:pStyle w:val="Sub-TaskHeader"/>
      </w:pPr>
      <w:r>
        <w:t>Schedule:</w:t>
      </w:r>
    </w:p>
    <w:p w:rsidR="000D4209" w:rsidRDefault="001A7DB4" w:rsidP="001A7DB4">
      <w:pPr>
        <w:pStyle w:val="Text3"/>
        <w:numPr>
          <w:ilvl w:val="0"/>
          <w:numId w:val="12"/>
        </w:numPr>
        <w:rPr>
          <w:shd w:val="clear" w:color="auto" w:fill="FFFFFF"/>
        </w:rPr>
      </w:pPr>
      <w:r>
        <w:rPr>
          <w:shd w:val="clear" w:color="auto" w:fill="FFFFFF"/>
        </w:rPr>
        <w:t>The project is of suitable complexity to be achievable in the allocated timeframe.</w:t>
      </w:r>
    </w:p>
    <w:p w:rsidR="00FF3B0D" w:rsidRDefault="00FF3B0D">
      <w:pPr>
        <w:rPr>
          <w:sz w:val="24"/>
          <w:szCs w:val="24"/>
          <w:shd w:val="clear" w:color="auto" w:fill="FFFFFF"/>
        </w:rPr>
      </w:pPr>
      <w:r>
        <w:rPr>
          <w:shd w:val="clear" w:color="auto" w:fill="FFFFFF"/>
        </w:rPr>
        <w:br w:type="page"/>
      </w:r>
    </w:p>
    <w:p w:rsidR="003E4603" w:rsidRDefault="003E4603" w:rsidP="00A84BE8">
      <w:pPr>
        <w:pStyle w:val="Text2"/>
        <w:rPr>
          <w:shd w:val="clear" w:color="auto" w:fill="FFFFFF"/>
        </w:rPr>
      </w:pPr>
    </w:p>
    <w:p w:rsidR="003E4603" w:rsidRDefault="003E4603" w:rsidP="003E4603">
      <w:pPr>
        <w:pStyle w:val="Sub-SectionHeader"/>
      </w:pPr>
      <w:r>
        <w:t>Survey:</w:t>
      </w:r>
    </w:p>
    <w:p w:rsidR="003E4603" w:rsidRDefault="003E4603" w:rsidP="003E4603">
      <w:pPr>
        <w:pStyle w:val="Sub-TaskHeader"/>
      </w:pPr>
      <w:r>
        <w:t>Analysis of survey results:</w:t>
      </w:r>
    </w:p>
    <w:p w:rsidR="00490B78" w:rsidRDefault="00CA18FB">
      <w:r>
        <w:rPr>
          <w:noProof/>
          <w:lang w:eastAsia="en-GB"/>
        </w:rPr>
        <w:drawing>
          <wp:anchor distT="0" distB="0" distL="114300" distR="114300" simplePos="0" relativeHeight="251659264" behindDoc="1" locked="0" layoutInCell="1" allowOverlap="1" wp14:anchorId="411B70AF">
            <wp:simplePos x="0" y="0"/>
            <wp:positionH relativeFrom="margin">
              <wp:align>left</wp:align>
            </wp:positionH>
            <wp:positionV relativeFrom="paragraph">
              <wp:posOffset>168910</wp:posOffset>
            </wp:positionV>
            <wp:extent cx="1816100" cy="2273300"/>
            <wp:effectExtent l="0" t="0" r="12700" b="12700"/>
            <wp:wrapTight wrapText="bothSides">
              <wp:wrapPolygon edited="0">
                <wp:start x="0" y="0"/>
                <wp:lineTo x="0" y="21540"/>
                <wp:lineTo x="21524" y="21540"/>
                <wp:lineTo x="21524" y="0"/>
                <wp:lineTo x="0" y="0"/>
              </wp:wrapPolygon>
            </wp:wrapTight>
            <wp:docPr id="2" name="Chart 2">
              <a:extLst xmlns:a="http://schemas.openxmlformats.org/drawingml/2006/main">
                <a:ext uri="{FF2B5EF4-FFF2-40B4-BE49-F238E27FC236}">
                  <a16:creationId xmlns:a16="http://schemas.microsoft.com/office/drawing/2014/main" id="{C87AE911-5140-4D9F-B5D7-FE242AA3F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1" locked="0" layoutInCell="1" allowOverlap="1" wp14:anchorId="3B36A7E6">
            <wp:simplePos x="0" y="0"/>
            <wp:positionH relativeFrom="column">
              <wp:posOffset>1962150</wp:posOffset>
            </wp:positionH>
            <wp:positionV relativeFrom="paragraph">
              <wp:posOffset>2531110</wp:posOffset>
            </wp:positionV>
            <wp:extent cx="1854200" cy="2247900"/>
            <wp:effectExtent l="0" t="0" r="12700" b="0"/>
            <wp:wrapTight wrapText="bothSides">
              <wp:wrapPolygon edited="0">
                <wp:start x="0" y="0"/>
                <wp:lineTo x="0" y="21417"/>
                <wp:lineTo x="21526" y="21417"/>
                <wp:lineTo x="21526" y="0"/>
                <wp:lineTo x="0" y="0"/>
              </wp:wrapPolygon>
            </wp:wrapTight>
            <wp:docPr id="4" name="Chart 4">
              <a:extLst xmlns:a="http://schemas.openxmlformats.org/drawingml/2006/main">
                <a:ext uri="{FF2B5EF4-FFF2-40B4-BE49-F238E27FC236}">
                  <a16:creationId xmlns:a16="http://schemas.microsoft.com/office/drawing/2014/main" id="{15706D79-D555-4C03-BD63-E470A00608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1" locked="0" layoutInCell="1" allowOverlap="1" wp14:anchorId="7F8CED7B">
            <wp:simplePos x="0" y="0"/>
            <wp:positionH relativeFrom="column">
              <wp:posOffset>1955800</wp:posOffset>
            </wp:positionH>
            <wp:positionV relativeFrom="paragraph">
              <wp:posOffset>143510</wp:posOffset>
            </wp:positionV>
            <wp:extent cx="1873250" cy="2292350"/>
            <wp:effectExtent l="0" t="0" r="12700" b="12700"/>
            <wp:wrapThrough wrapText="bothSides">
              <wp:wrapPolygon edited="0">
                <wp:start x="0" y="0"/>
                <wp:lineTo x="0" y="21540"/>
                <wp:lineTo x="21527" y="21540"/>
                <wp:lineTo x="21527" y="0"/>
                <wp:lineTo x="0" y="0"/>
              </wp:wrapPolygon>
            </wp:wrapThrough>
            <wp:docPr id="3" name="Chart 3">
              <a:extLst xmlns:a="http://schemas.openxmlformats.org/drawingml/2006/main">
                <a:ext uri="{FF2B5EF4-FFF2-40B4-BE49-F238E27FC236}">
                  <a16:creationId xmlns:a16="http://schemas.microsoft.com/office/drawing/2014/main" id="{776F9D63-0EBB-4CAF-AAF6-D900208410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58240" behindDoc="1" locked="0" layoutInCell="1" allowOverlap="1">
            <wp:simplePos x="0" y="0"/>
            <wp:positionH relativeFrom="margin">
              <wp:align>left</wp:align>
            </wp:positionH>
            <wp:positionV relativeFrom="paragraph">
              <wp:posOffset>2531110</wp:posOffset>
            </wp:positionV>
            <wp:extent cx="1822450" cy="2260600"/>
            <wp:effectExtent l="0" t="0" r="6350" b="63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490B78" w:rsidRDefault="00C74AA8" w:rsidP="00490B78">
      <w:pPr>
        <w:pStyle w:val="Sub-TaskHeader"/>
      </w:pPr>
      <w:r>
        <w:t>Analysis</w:t>
      </w:r>
      <w:r w:rsidR="00490B78">
        <w:t>:</w:t>
      </w:r>
    </w:p>
    <w:p w:rsidR="00490B78" w:rsidRDefault="00490B78" w:rsidP="00490B78">
      <w:pPr>
        <w:pStyle w:val="Sub-TaskHeader"/>
      </w:pPr>
      <w:r w:rsidRPr="00490B78">
        <w:rPr>
          <w:u w:val="none"/>
        </w:rPr>
        <w:t xml:space="preserve">  </w:t>
      </w:r>
      <w:r w:rsidRPr="00970BFB">
        <w:rPr>
          <w:noProof/>
        </w:rPr>
        <w:t>Knowing Spaces invaders:</w:t>
      </w:r>
    </w:p>
    <w:p w:rsidR="00621B31" w:rsidRDefault="00621B31" w:rsidP="00490B78">
      <w:pPr>
        <w:pStyle w:val="Text1"/>
      </w:pPr>
      <w:r>
        <w:tab/>
        <w:t>The majority of the people surveyed</w:t>
      </w:r>
    </w:p>
    <w:p w:rsidR="00621B31" w:rsidRDefault="00970BFB" w:rsidP="00970BFB">
      <w:pPr>
        <w:pStyle w:val="Text1"/>
      </w:pPr>
      <w:r>
        <w:t xml:space="preserve">     </w:t>
      </w:r>
      <w:r w:rsidR="00621B31">
        <w:t>knew about scape invaders, about 83%,</w:t>
      </w:r>
    </w:p>
    <w:p w:rsidR="00621B31" w:rsidRDefault="00621B31" w:rsidP="00621B31">
      <w:pPr>
        <w:pStyle w:val="Text1"/>
        <w:ind w:firstLine="284"/>
      </w:pPr>
      <w:r>
        <w:t>and only about 17% of the people</w:t>
      </w:r>
    </w:p>
    <w:p w:rsidR="00621B31" w:rsidRDefault="00621B31" w:rsidP="00621B31">
      <w:pPr>
        <w:pStyle w:val="Text1"/>
        <w:ind w:firstLine="284"/>
      </w:pPr>
      <w:r>
        <w:t xml:space="preserve">surveyed either didn’t know about </w:t>
      </w:r>
      <w:r w:rsidRPr="00970BFB">
        <w:rPr>
          <w:noProof/>
        </w:rPr>
        <w:t>the</w:t>
      </w:r>
      <w:r>
        <w:t xml:space="preserve"> </w:t>
      </w:r>
    </w:p>
    <w:p w:rsidR="00621B31" w:rsidRDefault="00621B31" w:rsidP="00621B31">
      <w:pPr>
        <w:pStyle w:val="Text1"/>
        <w:ind w:firstLine="284"/>
      </w:pPr>
      <w:r>
        <w:t>game or were unsure if they knew the</w:t>
      </w:r>
    </w:p>
    <w:p w:rsidR="00621B31" w:rsidRDefault="00621B31" w:rsidP="00621B31">
      <w:pPr>
        <w:pStyle w:val="Text1"/>
        <w:ind w:firstLine="284"/>
      </w:pPr>
      <w:r>
        <w:t>game.</w:t>
      </w:r>
    </w:p>
    <w:p w:rsidR="00621B31" w:rsidRDefault="00621B31" w:rsidP="00490B78">
      <w:pPr>
        <w:pStyle w:val="Text1"/>
        <w:ind w:firstLine="284"/>
      </w:pPr>
    </w:p>
    <w:p w:rsidR="00621B31" w:rsidRDefault="00621B31" w:rsidP="00621B31">
      <w:pPr>
        <w:pStyle w:val="Sub-TaskHeader"/>
      </w:pPr>
      <w:r w:rsidRPr="00621B31">
        <w:rPr>
          <w:u w:val="none"/>
        </w:rPr>
        <w:t xml:space="preserve">  </w:t>
      </w:r>
      <w:r>
        <w:t>Playing Video Games:</w:t>
      </w:r>
    </w:p>
    <w:p w:rsidR="00621B31" w:rsidRDefault="00621B31" w:rsidP="00621B31">
      <w:pPr>
        <w:pStyle w:val="Text1"/>
      </w:pPr>
      <w:r>
        <w:tab/>
      </w:r>
      <w:r w:rsidRPr="00621B31">
        <w:rPr>
          <w:u w:val="single"/>
        </w:rPr>
        <w:t>Boys:</w:t>
      </w:r>
    </w:p>
    <w:p w:rsidR="00621B31" w:rsidRDefault="00621B31" w:rsidP="00621B31">
      <w:pPr>
        <w:pStyle w:val="Text1"/>
      </w:pPr>
      <w:r>
        <w:tab/>
        <w:t>The majority of the boys surveyed play</w:t>
      </w:r>
    </w:p>
    <w:p w:rsidR="00621B31" w:rsidRDefault="00621B31" w:rsidP="00621B31">
      <w:pPr>
        <w:pStyle w:val="Text1"/>
      </w:pPr>
      <w:r>
        <w:t xml:space="preserve">      video games, 60%, with 36% who don’t</w:t>
      </w:r>
    </w:p>
    <w:p w:rsidR="00621B31" w:rsidRDefault="00621B31" w:rsidP="00621B31">
      <w:pPr>
        <w:pStyle w:val="Text1"/>
      </w:pPr>
      <w:r>
        <w:t xml:space="preserve">      play video games and 4% who were</w:t>
      </w:r>
    </w:p>
    <w:p w:rsidR="00621B31" w:rsidRDefault="00621B31" w:rsidP="00621B31">
      <w:pPr>
        <w:pStyle w:val="Text1"/>
      </w:pPr>
      <w:r>
        <w:t xml:space="preserve">      unsure.</w:t>
      </w:r>
    </w:p>
    <w:p w:rsidR="00621B31" w:rsidRDefault="00621B31" w:rsidP="00621B31">
      <w:pPr>
        <w:pStyle w:val="Text1"/>
      </w:pPr>
      <w:r>
        <w:tab/>
      </w:r>
      <w:r w:rsidRPr="00621B31">
        <w:rPr>
          <w:u w:val="single"/>
        </w:rPr>
        <w:t>Girls</w:t>
      </w:r>
      <w:r>
        <w:rPr>
          <w:u w:val="single"/>
        </w:rPr>
        <w:t>:</w:t>
      </w:r>
    </w:p>
    <w:p w:rsidR="00C74AA8" w:rsidRDefault="00621B31" w:rsidP="00621B31">
      <w:pPr>
        <w:pStyle w:val="Text1"/>
      </w:pPr>
      <w:r>
        <w:tab/>
      </w:r>
      <w:r w:rsidR="00C74AA8">
        <w:t xml:space="preserve">The majority of the girls surveyed don’t </w:t>
      </w:r>
    </w:p>
    <w:p w:rsidR="00C74AA8" w:rsidRDefault="00C74AA8" w:rsidP="00C74AA8">
      <w:pPr>
        <w:pStyle w:val="Text1"/>
        <w:ind w:left="720"/>
      </w:pPr>
      <w:r>
        <w:tab/>
        <w:t>play video games, 76%, with only 24%</w:t>
      </w:r>
      <w:r>
        <w:tab/>
        <w:t>who do play video games.</w:t>
      </w:r>
    </w:p>
    <w:p w:rsidR="00C74AA8" w:rsidRDefault="00C74AA8" w:rsidP="00C74AA8">
      <w:pPr>
        <w:pStyle w:val="Text1"/>
        <w:ind w:left="720"/>
      </w:pPr>
    </w:p>
    <w:p w:rsidR="009A7791" w:rsidRDefault="00C74AA8" w:rsidP="00DE470E">
      <w:pPr>
        <w:pStyle w:val="Text1"/>
      </w:pPr>
      <w:r w:rsidRPr="00C74AA8">
        <w:t xml:space="preserve"> </w:t>
      </w:r>
    </w:p>
    <w:p w:rsidR="009A7791" w:rsidRPr="00DE470E" w:rsidRDefault="009A7791" w:rsidP="00DE470E">
      <w:pPr>
        <w:pStyle w:val="Text1"/>
      </w:pPr>
    </w:p>
    <w:p w:rsidR="00C74AA8" w:rsidRDefault="00C74AA8" w:rsidP="009A7791">
      <w:pPr>
        <w:pStyle w:val="Sub-TaskHeader"/>
        <w:ind w:left="0" w:firstLine="0"/>
      </w:pPr>
      <w:r>
        <w:t>Conclusion:</w:t>
      </w:r>
    </w:p>
    <w:p w:rsidR="004B0349" w:rsidRDefault="00C74AA8" w:rsidP="009A7791">
      <w:pPr>
        <w:pStyle w:val="Text1"/>
      </w:pPr>
      <w:r>
        <w:t>While th</w:t>
      </w:r>
      <w:r w:rsidR="009A7791">
        <w:t xml:space="preserve">ere was little to no difference </w:t>
      </w:r>
      <w:r>
        <w:t xml:space="preserve">between the genders </w:t>
      </w:r>
      <w:r w:rsidR="009A7791">
        <w:t xml:space="preserve">when it came to </w:t>
      </w:r>
      <w:r w:rsidRPr="00970BFB">
        <w:rPr>
          <w:noProof/>
        </w:rPr>
        <w:t>knowing</w:t>
      </w:r>
      <w:r>
        <w:t xml:space="preserve"> about the game, the difference when it came to playing video games</w:t>
      </w:r>
      <w:r w:rsidR="009A7791">
        <w:t xml:space="preserve"> </w:t>
      </w:r>
      <w:r>
        <w:t>suggests that the majority of the users</w:t>
      </w:r>
      <w:r w:rsidR="009A7791">
        <w:t xml:space="preserve"> </w:t>
      </w:r>
      <w:r>
        <w:t>for this game will be male (this does not</w:t>
      </w:r>
      <w:r w:rsidR="009A7791">
        <w:t xml:space="preserve"> </w:t>
      </w:r>
      <w:r>
        <w:t xml:space="preserve">exclude girls </w:t>
      </w:r>
      <w:r w:rsidR="009A7791">
        <w:t>from the end user group).</w:t>
      </w:r>
    </w:p>
    <w:p w:rsidR="004B0349" w:rsidRDefault="004B0349">
      <w:pPr>
        <w:rPr>
          <w:sz w:val="24"/>
          <w:szCs w:val="24"/>
        </w:rPr>
      </w:pPr>
      <w:r>
        <w:br w:type="page"/>
      </w:r>
    </w:p>
    <w:p w:rsidR="00970BFB" w:rsidRDefault="00970BFB" w:rsidP="009A7791">
      <w:pPr>
        <w:pStyle w:val="Text1"/>
      </w:pPr>
    </w:p>
    <w:p w:rsidR="00970BFB" w:rsidRDefault="00970BFB" w:rsidP="009A7791">
      <w:pPr>
        <w:pStyle w:val="Text1"/>
      </w:pPr>
    </w:p>
    <w:p w:rsidR="00970BFB" w:rsidRDefault="00970BFB" w:rsidP="009A7791">
      <w:pPr>
        <w:pStyle w:val="Text1"/>
      </w:pPr>
    </w:p>
    <w:p w:rsidR="00970BFB" w:rsidRDefault="003358AF" w:rsidP="00970BFB">
      <w:pPr>
        <w:pStyle w:val="Sub-TaskHeader"/>
      </w:pPr>
      <w:r>
        <w:rPr>
          <w:noProof/>
          <w:lang w:eastAsia="en-GB"/>
        </w:rPr>
        <w:drawing>
          <wp:anchor distT="0" distB="0" distL="114300" distR="114300" simplePos="0" relativeHeight="251662336" behindDoc="1" locked="0" layoutInCell="1" allowOverlap="1">
            <wp:simplePos x="0" y="0"/>
            <wp:positionH relativeFrom="margin">
              <wp:align>left</wp:align>
            </wp:positionH>
            <wp:positionV relativeFrom="paragraph">
              <wp:posOffset>58420</wp:posOffset>
            </wp:positionV>
            <wp:extent cx="1816100" cy="2578735"/>
            <wp:effectExtent l="0" t="0" r="12700" b="1206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1" locked="0" layoutInCell="1" allowOverlap="1">
            <wp:simplePos x="0" y="0"/>
            <wp:positionH relativeFrom="margin">
              <wp:posOffset>1922145</wp:posOffset>
            </wp:positionH>
            <wp:positionV relativeFrom="paragraph">
              <wp:posOffset>58420</wp:posOffset>
            </wp:positionV>
            <wp:extent cx="1876425" cy="2590800"/>
            <wp:effectExtent l="0" t="0" r="9525" b="0"/>
            <wp:wrapTight wrapText="bothSides">
              <wp:wrapPolygon edited="0">
                <wp:start x="0" y="0"/>
                <wp:lineTo x="0" y="21441"/>
                <wp:lineTo x="21490" y="21441"/>
                <wp:lineTo x="21490"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970BFB">
        <w:t>Analysis:</w:t>
      </w:r>
    </w:p>
    <w:p w:rsidR="00970BFB" w:rsidRDefault="00970BFB" w:rsidP="00970BFB">
      <w:pPr>
        <w:pStyle w:val="Sub-TaskHeader"/>
      </w:pPr>
      <w:r w:rsidRPr="00970BFB">
        <w:rPr>
          <w:u w:val="none"/>
        </w:rPr>
        <w:t xml:space="preserve"> </w:t>
      </w:r>
      <w:r w:rsidRPr="00970BFB">
        <w:rPr>
          <w:noProof/>
        </w:rPr>
        <w:t>Wanting high-score table:</w:t>
      </w:r>
    </w:p>
    <w:p w:rsidR="004B0349" w:rsidRDefault="003358AF" w:rsidP="00970BFB">
      <w:pPr>
        <w:pStyle w:val="Text1"/>
      </w:pPr>
      <w:r>
        <w:t xml:space="preserve">     </w:t>
      </w:r>
      <w:r w:rsidR="00C455BA">
        <w:t xml:space="preserve">83% of the people surveyed want a </w:t>
      </w:r>
    </w:p>
    <w:p w:rsidR="004B0349" w:rsidRDefault="003358AF" w:rsidP="00970BFB">
      <w:pPr>
        <w:pStyle w:val="Text1"/>
      </w:pPr>
      <w:r>
        <w:t xml:space="preserve">     </w:t>
      </w:r>
      <w:r w:rsidR="004B0349" w:rsidRPr="00533D6D">
        <w:rPr>
          <w:noProof/>
        </w:rPr>
        <w:t>high</w:t>
      </w:r>
      <w:r w:rsidR="00533D6D">
        <w:rPr>
          <w:noProof/>
        </w:rPr>
        <w:t xml:space="preserve"> </w:t>
      </w:r>
      <w:r w:rsidR="004B0349" w:rsidRPr="00533D6D">
        <w:rPr>
          <w:noProof/>
        </w:rPr>
        <w:t>score</w:t>
      </w:r>
      <w:r w:rsidR="004B0349">
        <w:t xml:space="preserve"> table with 14% being unsure </w:t>
      </w:r>
    </w:p>
    <w:p w:rsidR="004B0349" w:rsidRDefault="004B0349" w:rsidP="004B0349">
      <w:pPr>
        <w:pStyle w:val="Text1"/>
      </w:pPr>
      <w:r>
        <w:t xml:space="preserve">     and only 3% saying they didn’t want a</w:t>
      </w:r>
    </w:p>
    <w:p w:rsidR="004B0349" w:rsidRDefault="004B0349" w:rsidP="004B0349">
      <w:pPr>
        <w:pStyle w:val="Text1"/>
      </w:pPr>
      <w:r>
        <w:t xml:space="preserve">     </w:t>
      </w:r>
      <w:r w:rsidRPr="00533D6D">
        <w:rPr>
          <w:noProof/>
        </w:rPr>
        <w:t>high</w:t>
      </w:r>
      <w:r w:rsidR="00533D6D">
        <w:rPr>
          <w:noProof/>
        </w:rPr>
        <w:t xml:space="preserve"> </w:t>
      </w:r>
      <w:r w:rsidRPr="00533D6D">
        <w:rPr>
          <w:noProof/>
        </w:rPr>
        <w:t>score</w:t>
      </w:r>
      <w:r>
        <w:t xml:space="preserve"> table.</w:t>
      </w:r>
    </w:p>
    <w:p w:rsidR="004B0349" w:rsidRDefault="004B0349" w:rsidP="004B0349">
      <w:pPr>
        <w:pStyle w:val="Text1"/>
      </w:pPr>
    </w:p>
    <w:p w:rsidR="004B0349" w:rsidRDefault="004B0349" w:rsidP="004B0349">
      <w:pPr>
        <w:pStyle w:val="Sub-TaskHeader"/>
      </w:pPr>
      <w:r w:rsidRPr="004B0349">
        <w:rPr>
          <w:u w:val="none"/>
        </w:rPr>
        <w:t xml:space="preserve">  </w:t>
      </w:r>
      <w:r>
        <w:t>Places on the Highscore Table:</w:t>
      </w:r>
    </w:p>
    <w:p w:rsidR="004B0349" w:rsidRDefault="003358AF" w:rsidP="004B0349">
      <w:pPr>
        <w:pStyle w:val="Text1"/>
      </w:pPr>
      <w:r>
        <w:t xml:space="preserve">     </w:t>
      </w:r>
      <w:r w:rsidR="004B0349">
        <w:t xml:space="preserve">The majority of the people surveyed </w:t>
      </w:r>
    </w:p>
    <w:p w:rsidR="00D47BFE" w:rsidRDefault="003358AF" w:rsidP="004B0349">
      <w:pPr>
        <w:pStyle w:val="Text1"/>
      </w:pPr>
      <w:r>
        <w:t xml:space="preserve">     </w:t>
      </w:r>
      <w:r w:rsidR="004B0349">
        <w:t xml:space="preserve">wanted 10 places </w:t>
      </w:r>
      <w:r w:rsidR="00D47BFE">
        <w:t>on the table, 52%,</w:t>
      </w:r>
    </w:p>
    <w:p w:rsidR="00D47BFE" w:rsidRDefault="00D47BFE" w:rsidP="00D47BFE">
      <w:pPr>
        <w:pStyle w:val="Text1"/>
      </w:pPr>
      <w:r>
        <w:t xml:space="preserve">     and of the people who didn’t want 10</w:t>
      </w:r>
    </w:p>
    <w:p w:rsidR="003358AF" w:rsidRDefault="00D47BFE" w:rsidP="00D47BFE">
      <w:pPr>
        <w:pStyle w:val="Text1"/>
        <w:ind w:left="6521" w:hanging="6379"/>
      </w:pPr>
      <w:r>
        <w:t xml:space="preserve">     places </w:t>
      </w:r>
      <w:r w:rsidRPr="00533D6D">
        <w:rPr>
          <w:noProof/>
        </w:rPr>
        <w:t>half</w:t>
      </w:r>
      <w:r>
        <w:t xml:space="preserve"> wanted 5 places and</w:t>
      </w:r>
      <w:r w:rsidR="003358AF">
        <w:t xml:space="preserve"> the rest</w:t>
      </w:r>
    </w:p>
    <w:p w:rsidR="00D47BFE" w:rsidRDefault="003358AF" w:rsidP="00D47BFE">
      <w:pPr>
        <w:pStyle w:val="Text1"/>
        <w:ind w:left="6521" w:hanging="6379"/>
      </w:pPr>
      <w:r>
        <w:t xml:space="preserve">     </w:t>
      </w:r>
      <w:r w:rsidR="00D47BFE">
        <w:t xml:space="preserve">wanted </w:t>
      </w:r>
      <w:r w:rsidR="00D47BFE" w:rsidRPr="00533D6D">
        <w:rPr>
          <w:noProof/>
        </w:rPr>
        <w:t>an</w:t>
      </w:r>
      <w:r w:rsidR="0085739B" w:rsidRPr="00533D6D">
        <w:rPr>
          <w:noProof/>
        </w:rPr>
        <w:t xml:space="preserve"> </w:t>
      </w:r>
      <w:r w:rsidR="00D47BFE" w:rsidRPr="00533D6D">
        <w:rPr>
          <w:noProof/>
        </w:rPr>
        <w:t>other</w:t>
      </w:r>
      <w:r w:rsidR="00D47BFE">
        <w:t xml:space="preserve"> number.</w:t>
      </w:r>
    </w:p>
    <w:p w:rsidR="00D47BFE" w:rsidRDefault="00D47BFE" w:rsidP="00D47BFE">
      <w:pPr>
        <w:pStyle w:val="Sub-TaskHeader"/>
        <w:ind w:left="0" w:firstLine="0"/>
      </w:pPr>
      <w:r>
        <w:t>Conclusion:</w:t>
      </w:r>
    </w:p>
    <w:p w:rsidR="00D47BFE" w:rsidRDefault="00D47BFE" w:rsidP="00D47BFE">
      <w:pPr>
        <w:pStyle w:val="Text1"/>
      </w:pPr>
      <w:r>
        <w:rPr>
          <w:noProof/>
          <w:lang w:eastAsia="en-GB"/>
        </w:rPr>
        <w:drawing>
          <wp:anchor distT="0" distB="0" distL="114300" distR="114300" simplePos="0" relativeHeight="251664384" behindDoc="1" locked="0" layoutInCell="1" allowOverlap="1">
            <wp:simplePos x="0" y="0"/>
            <wp:positionH relativeFrom="margin">
              <wp:align>left</wp:align>
            </wp:positionH>
            <wp:positionV relativeFrom="paragraph">
              <wp:posOffset>365972</wp:posOffset>
            </wp:positionV>
            <wp:extent cx="1828800" cy="2301875"/>
            <wp:effectExtent l="0" t="0" r="0" b="3175"/>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t xml:space="preserve">A </w:t>
      </w:r>
      <w:r w:rsidRPr="00533D6D">
        <w:rPr>
          <w:noProof/>
        </w:rPr>
        <w:t>high</w:t>
      </w:r>
      <w:r w:rsidR="00533D6D">
        <w:rPr>
          <w:noProof/>
        </w:rPr>
        <w:t xml:space="preserve"> </w:t>
      </w:r>
      <w:r w:rsidRPr="00533D6D">
        <w:rPr>
          <w:noProof/>
        </w:rPr>
        <w:t>score</w:t>
      </w:r>
      <w:r>
        <w:t xml:space="preserve"> table will be implemented with 10 places.</w:t>
      </w:r>
    </w:p>
    <w:p w:rsidR="00D47BFE" w:rsidRDefault="00D47BFE" w:rsidP="00D47BFE">
      <w:pPr>
        <w:pStyle w:val="Text1"/>
      </w:pPr>
    </w:p>
    <w:p w:rsidR="00D47BFE" w:rsidRDefault="00D47BFE" w:rsidP="00D47BFE">
      <w:pPr>
        <w:pStyle w:val="Sub-TaskHeader"/>
      </w:pPr>
      <w:r>
        <w:t>Analysis:</w:t>
      </w:r>
    </w:p>
    <w:p w:rsidR="00A03861" w:rsidRDefault="00CE2DEE" w:rsidP="00D47BFE">
      <w:pPr>
        <w:pStyle w:val="Text1"/>
      </w:pPr>
      <w:r>
        <w:t xml:space="preserve">  </w:t>
      </w:r>
      <w:r w:rsidR="00A03861">
        <w:t xml:space="preserve">The majority </w:t>
      </w:r>
      <w:r w:rsidR="00721692">
        <w:t xml:space="preserve">of </w:t>
      </w:r>
      <w:r w:rsidR="00A03861">
        <w:t>the people surveyed wanted background music, 86%, with</w:t>
      </w:r>
    </w:p>
    <w:p w:rsidR="00D47BFE" w:rsidRDefault="00A03861" w:rsidP="00D47BFE">
      <w:pPr>
        <w:pStyle w:val="Text1"/>
      </w:pPr>
      <w:r>
        <w:t xml:space="preserve">  </w:t>
      </w:r>
      <w:r w:rsidRPr="00533D6D">
        <w:rPr>
          <w:noProof/>
        </w:rPr>
        <w:t>12%</w:t>
      </w:r>
      <w:r>
        <w:t xml:space="preserve"> not wanting background music and 2% being unsure. Of the 86% who </w:t>
      </w:r>
    </w:p>
    <w:p w:rsidR="00A03861" w:rsidRDefault="00A03861" w:rsidP="00D47BFE">
      <w:pPr>
        <w:pStyle w:val="Text1"/>
      </w:pPr>
      <w:r>
        <w:t xml:space="preserve">  do want background music a couple people noted to make sure that the </w:t>
      </w:r>
    </w:p>
    <w:p w:rsidR="00A03861" w:rsidRDefault="00A03861" w:rsidP="00D47BFE">
      <w:pPr>
        <w:pStyle w:val="Text1"/>
      </w:pPr>
      <w:r>
        <w:t xml:space="preserve">  music was not too irritating.</w:t>
      </w:r>
    </w:p>
    <w:p w:rsidR="00A03861" w:rsidRDefault="00A03861" w:rsidP="00D47BFE">
      <w:pPr>
        <w:pStyle w:val="Text1"/>
      </w:pPr>
    </w:p>
    <w:p w:rsidR="00A03861" w:rsidRDefault="00A03861" w:rsidP="00A03861">
      <w:pPr>
        <w:pStyle w:val="Sub-TaskHeader"/>
      </w:pPr>
      <w:r>
        <w:t>Conclusion:</w:t>
      </w:r>
    </w:p>
    <w:p w:rsidR="00A03861" w:rsidRDefault="00A03861" w:rsidP="00A03861">
      <w:pPr>
        <w:pStyle w:val="Text1"/>
      </w:pPr>
      <w:r>
        <w:t xml:space="preserve">  I will be implementing background music but must be careful what music I</w:t>
      </w:r>
    </w:p>
    <w:p w:rsidR="00A03861" w:rsidRDefault="00A03861" w:rsidP="00A03861">
      <w:pPr>
        <w:pStyle w:val="Text1"/>
      </w:pPr>
      <w:r>
        <w:t xml:space="preserve">  will be using, I will be running another survey on the music choices.</w:t>
      </w:r>
    </w:p>
    <w:p w:rsidR="00F26E18" w:rsidRDefault="00F26E18" w:rsidP="00D47BFE">
      <w:pPr>
        <w:pStyle w:val="Text1"/>
        <w:ind w:left="0"/>
      </w:pPr>
    </w:p>
    <w:p w:rsidR="00F26E18" w:rsidRDefault="00F26E18" w:rsidP="00D47BFE">
      <w:pPr>
        <w:pStyle w:val="Text1"/>
        <w:ind w:left="0"/>
      </w:pPr>
    </w:p>
    <w:p w:rsidR="00F26E18" w:rsidRDefault="00F26E18" w:rsidP="00D47BFE">
      <w:pPr>
        <w:pStyle w:val="Text1"/>
        <w:ind w:left="0"/>
      </w:pPr>
      <w:r>
        <w:rPr>
          <w:noProof/>
          <w:lang w:eastAsia="en-GB"/>
        </w:rPr>
        <w:drawing>
          <wp:anchor distT="0" distB="0" distL="114300" distR="114300" simplePos="0" relativeHeight="251665408" behindDoc="1" locked="0" layoutInCell="1" allowOverlap="1">
            <wp:simplePos x="0" y="0"/>
            <wp:positionH relativeFrom="margin">
              <wp:align>left</wp:align>
            </wp:positionH>
            <wp:positionV relativeFrom="paragraph">
              <wp:posOffset>67897</wp:posOffset>
            </wp:positionV>
            <wp:extent cx="1828800" cy="2301875"/>
            <wp:effectExtent l="0" t="0" r="0" b="3175"/>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rsidR="003358AF" w:rsidRDefault="003358AF" w:rsidP="003358AF">
      <w:pPr>
        <w:pStyle w:val="Sub-TaskHeader"/>
      </w:pPr>
      <w:r>
        <w:t>Analysis:</w:t>
      </w:r>
    </w:p>
    <w:p w:rsidR="0085739B" w:rsidRDefault="003358AF" w:rsidP="003358AF">
      <w:pPr>
        <w:pStyle w:val="Text1"/>
      </w:pPr>
      <w:r>
        <w:t xml:space="preserve">  The majority of the people surveyed </w:t>
      </w:r>
      <w:r w:rsidR="0085739B">
        <w:t>wanted an option to play the game</w:t>
      </w:r>
    </w:p>
    <w:p w:rsidR="00237C23" w:rsidRDefault="0085739B" w:rsidP="003358AF">
      <w:pPr>
        <w:pStyle w:val="Text1"/>
      </w:pPr>
      <w:r>
        <w:t xml:space="preserve">  with the original arcade graphics</w:t>
      </w:r>
      <w:r w:rsidR="00237C23">
        <w:t>, 50%, with 31% not wanting the original</w:t>
      </w:r>
    </w:p>
    <w:p w:rsidR="00237C23" w:rsidRDefault="00237C23" w:rsidP="003358AF">
      <w:pPr>
        <w:pStyle w:val="Text1"/>
      </w:pPr>
      <w:r>
        <w:t xml:space="preserve">  graphics and 19% not minding.</w:t>
      </w:r>
    </w:p>
    <w:p w:rsidR="00237C23" w:rsidRDefault="00237C23" w:rsidP="003358AF">
      <w:pPr>
        <w:pStyle w:val="Text1"/>
      </w:pPr>
    </w:p>
    <w:p w:rsidR="00237C23" w:rsidRDefault="00237C23" w:rsidP="00237C23">
      <w:pPr>
        <w:pStyle w:val="Sub-TaskHeader"/>
      </w:pPr>
      <w:r>
        <w:t>Conclusion:</w:t>
      </w:r>
    </w:p>
    <w:p w:rsidR="00237C23" w:rsidRDefault="00237C23" w:rsidP="00237C23">
      <w:pPr>
        <w:pStyle w:val="Text1"/>
      </w:pPr>
      <w:r>
        <w:t xml:space="preserve">  I will be attempting to implement an option to play the game with original</w:t>
      </w:r>
    </w:p>
    <w:p w:rsidR="005A6BD3" w:rsidRDefault="00237C23" w:rsidP="00237C23">
      <w:pPr>
        <w:pStyle w:val="Text1"/>
      </w:pPr>
      <w:r>
        <w:t xml:space="preserve">  arcade graphics, this may present some copyright issues.</w:t>
      </w: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237C23" w:rsidRDefault="00237C23" w:rsidP="00237C23">
      <w:pPr>
        <w:pStyle w:val="Text1"/>
      </w:pPr>
    </w:p>
    <w:p w:rsidR="00F121B2" w:rsidRDefault="00C65686" w:rsidP="00237C23">
      <w:pPr>
        <w:pStyle w:val="Text1"/>
      </w:pPr>
      <w:r>
        <w:rPr>
          <w:noProof/>
          <w:lang w:eastAsia="en-GB"/>
        </w:rPr>
        <w:lastRenderedPageBreak/>
        <w:drawing>
          <wp:anchor distT="0" distB="0" distL="114300" distR="114300" simplePos="0" relativeHeight="251670528" behindDoc="1" locked="0" layoutInCell="1" allowOverlap="1" wp14:anchorId="033F3FE0">
            <wp:simplePos x="0" y="0"/>
            <wp:positionH relativeFrom="margin">
              <wp:posOffset>3854450</wp:posOffset>
            </wp:positionH>
            <wp:positionV relativeFrom="paragraph">
              <wp:posOffset>149225</wp:posOffset>
            </wp:positionV>
            <wp:extent cx="2514600" cy="2672080"/>
            <wp:effectExtent l="0" t="0" r="0" b="13970"/>
            <wp:wrapSquare wrapText="bothSides"/>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7456" behindDoc="0" locked="0" layoutInCell="1" allowOverlap="1">
            <wp:simplePos x="0" y="0"/>
            <wp:positionH relativeFrom="page">
              <wp:posOffset>2419350</wp:posOffset>
            </wp:positionH>
            <wp:positionV relativeFrom="paragraph">
              <wp:posOffset>161925</wp:posOffset>
            </wp:positionV>
            <wp:extent cx="1790700" cy="2659380"/>
            <wp:effectExtent l="0" t="0" r="0" b="762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6432" behindDoc="1" locked="0" layoutInCell="1" allowOverlap="1">
            <wp:simplePos x="0" y="0"/>
            <wp:positionH relativeFrom="margin">
              <wp:align>left</wp:align>
            </wp:positionH>
            <wp:positionV relativeFrom="paragraph">
              <wp:posOffset>184150</wp:posOffset>
            </wp:positionV>
            <wp:extent cx="1803400" cy="2673350"/>
            <wp:effectExtent l="0" t="0" r="6350" b="12700"/>
            <wp:wrapSquare wrapText="bothSides"/>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sidR="00237C23">
        <w:rPr>
          <w:noProof/>
          <w:lang w:eastAsia="en-GB"/>
        </w:rPr>
        <w:drawing>
          <wp:anchor distT="0" distB="0" distL="114300" distR="114300" simplePos="0" relativeHeight="251669504" behindDoc="1" locked="0" layoutInCell="1" allowOverlap="1" wp14:anchorId="046143D7">
            <wp:simplePos x="0" y="0"/>
            <wp:positionH relativeFrom="margin">
              <wp:posOffset>1968500</wp:posOffset>
            </wp:positionH>
            <wp:positionV relativeFrom="paragraph">
              <wp:posOffset>3000375</wp:posOffset>
            </wp:positionV>
            <wp:extent cx="1790700" cy="2743200"/>
            <wp:effectExtent l="0" t="0" r="0" b="0"/>
            <wp:wrapSquare wrapText="bothSides"/>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r w:rsidR="00237C23">
        <w:rPr>
          <w:noProof/>
          <w:lang w:eastAsia="en-GB"/>
        </w:rPr>
        <w:drawing>
          <wp:anchor distT="0" distB="0" distL="114300" distR="114300" simplePos="0" relativeHeight="251668480" behindDoc="1" locked="0" layoutInCell="1" allowOverlap="1" wp14:anchorId="6AAD581B">
            <wp:simplePos x="0" y="0"/>
            <wp:positionH relativeFrom="margin">
              <wp:align>left</wp:align>
            </wp:positionH>
            <wp:positionV relativeFrom="paragraph">
              <wp:posOffset>3003550</wp:posOffset>
            </wp:positionV>
            <wp:extent cx="1784350" cy="2743200"/>
            <wp:effectExtent l="0" t="0" r="6350" b="0"/>
            <wp:wrapSquare wrapText="bothSides"/>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rsidR="00237C23" w:rsidRDefault="00237C23" w:rsidP="00237C23">
      <w:pPr>
        <w:pStyle w:val="Sub-TaskHeader"/>
      </w:pPr>
      <w:r>
        <w:t>Analysis:</w:t>
      </w:r>
    </w:p>
    <w:p w:rsidR="00237C23" w:rsidRDefault="00237C23" w:rsidP="00237C23">
      <w:pPr>
        <w:pStyle w:val="Sub-TaskHeader"/>
      </w:pPr>
      <w:r w:rsidRPr="00237C23">
        <w:rPr>
          <w:u w:val="none"/>
        </w:rPr>
        <w:t xml:space="preserve">  </w:t>
      </w:r>
      <w:r>
        <w:t>Laptop:</w:t>
      </w:r>
    </w:p>
    <w:p w:rsidR="00237C23" w:rsidRDefault="00237C23" w:rsidP="00237C23">
      <w:pPr>
        <w:pStyle w:val="Text1"/>
      </w:pPr>
      <w:r>
        <w:tab/>
      </w:r>
      <w:r w:rsidR="003E136D">
        <w:t xml:space="preserve">The majority </w:t>
      </w:r>
      <w:r w:rsidR="00EF719F">
        <w:t>of laptop users use</w:t>
      </w:r>
    </w:p>
    <w:p w:rsidR="00EF719F" w:rsidRDefault="00EF719F" w:rsidP="00EF719F">
      <w:pPr>
        <w:pStyle w:val="Text1"/>
        <w:ind w:left="0"/>
      </w:pPr>
      <w:r>
        <w:tab/>
        <w:t>windows.</w:t>
      </w:r>
    </w:p>
    <w:p w:rsidR="00237C23" w:rsidRDefault="00237C23" w:rsidP="00237C23">
      <w:pPr>
        <w:pStyle w:val="Sub-TaskHeader"/>
      </w:pPr>
      <w:r w:rsidRPr="00237C23">
        <w:rPr>
          <w:u w:val="none"/>
        </w:rPr>
        <w:t xml:space="preserve">  </w:t>
      </w:r>
      <w:r>
        <w:t>Phone:</w:t>
      </w:r>
    </w:p>
    <w:p w:rsidR="00EF719F" w:rsidRDefault="00EF719F" w:rsidP="00EF719F">
      <w:pPr>
        <w:pStyle w:val="Text1"/>
      </w:pPr>
      <w:r>
        <w:tab/>
        <w:t>The majority of smartphone users use</w:t>
      </w:r>
    </w:p>
    <w:p w:rsidR="00EF719F" w:rsidRDefault="00EF719F" w:rsidP="00EF719F">
      <w:pPr>
        <w:pStyle w:val="Text1"/>
      </w:pPr>
      <w:r>
        <w:tab/>
        <w:t xml:space="preserve">an </w:t>
      </w:r>
      <w:r w:rsidR="000542BC">
        <w:t>iPhone</w:t>
      </w:r>
      <w:r>
        <w:t>.</w:t>
      </w:r>
    </w:p>
    <w:p w:rsidR="00237C23" w:rsidRDefault="00237C23" w:rsidP="00237C23">
      <w:pPr>
        <w:pStyle w:val="Sub-TaskHeader"/>
        <w:ind w:left="1440" w:hanging="1156"/>
      </w:pPr>
      <w:r w:rsidRPr="00237C23">
        <w:rPr>
          <w:u w:val="none"/>
        </w:rPr>
        <w:t xml:space="preserve">  </w:t>
      </w:r>
      <w:r>
        <w:t>Desktop:</w:t>
      </w:r>
    </w:p>
    <w:p w:rsidR="00EF719F" w:rsidRDefault="00EF719F" w:rsidP="00EF719F">
      <w:pPr>
        <w:pStyle w:val="Text1"/>
      </w:pPr>
      <w:r>
        <w:tab/>
        <w:t>The desktop users were split 50/50</w:t>
      </w:r>
    </w:p>
    <w:p w:rsidR="00EF719F" w:rsidRDefault="00EF719F" w:rsidP="00EF719F">
      <w:pPr>
        <w:pStyle w:val="Text1"/>
      </w:pPr>
      <w:r>
        <w:tab/>
        <w:t>between windows and apple.</w:t>
      </w:r>
    </w:p>
    <w:p w:rsidR="00237C23" w:rsidRDefault="00237C23" w:rsidP="00237C23">
      <w:pPr>
        <w:pStyle w:val="Sub-TaskHeader"/>
      </w:pPr>
      <w:r w:rsidRPr="00237C23">
        <w:rPr>
          <w:u w:val="none"/>
        </w:rPr>
        <w:t xml:space="preserve">  </w:t>
      </w:r>
      <w:r>
        <w:t>Table:</w:t>
      </w:r>
    </w:p>
    <w:p w:rsidR="00EF719F" w:rsidRDefault="00EF719F" w:rsidP="00EF719F">
      <w:pPr>
        <w:pStyle w:val="Text1"/>
      </w:pPr>
      <w:r>
        <w:tab/>
        <w:t xml:space="preserve">The majority of Tablet users use </w:t>
      </w:r>
      <w:r w:rsidR="000542BC">
        <w:t>iPads</w:t>
      </w:r>
      <w:r>
        <w:t>.</w:t>
      </w:r>
    </w:p>
    <w:p w:rsidR="000A2D98" w:rsidRDefault="000A2D98" w:rsidP="00DE470E">
      <w:pPr>
        <w:pStyle w:val="Text1"/>
      </w:pPr>
      <w:r w:rsidRPr="000A2D98">
        <w:t xml:space="preserve">  </w:t>
      </w:r>
    </w:p>
    <w:p w:rsidR="000A2D98" w:rsidRDefault="000A2D98" w:rsidP="000A2D98">
      <w:pPr>
        <w:pStyle w:val="Sub-TaskHeader"/>
        <w:ind w:left="0" w:firstLine="142"/>
      </w:pPr>
      <w:r>
        <w:t>Device Used:</w:t>
      </w:r>
    </w:p>
    <w:p w:rsidR="000A2D98" w:rsidRPr="000A2D98" w:rsidRDefault="000A2D98" w:rsidP="000A2D98">
      <w:pPr>
        <w:pStyle w:val="Text2"/>
      </w:pPr>
      <w:r w:rsidRPr="000A2D98">
        <w:t xml:space="preserve">The majority of people surveyed would use their smartphone to play </w:t>
      </w:r>
      <w:r w:rsidRPr="00533D6D">
        <w:rPr>
          <w:noProof/>
        </w:rPr>
        <w:t>the</w:t>
      </w:r>
      <w:r w:rsidRPr="000A2D98">
        <w:t xml:space="preserve"> game, 49%, 36% would use their laptop, 10% would use their tablets, 2% would use their </w:t>
      </w:r>
      <w:r w:rsidRPr="00533D6D">
        <w:rPr>
          <w:noProof/>
        </w:rPr>
        <w:t>console</w:t>
      </w:r>
      <w:r w:rsidRPr="000A2D98">
        <w:t xml:space="preserve"> and 3% have not device preference.</w:t>
      </w:r>
    </w:p>
    <w:p w:rsidR="00EF719F" w:rsidRDefault="00EF719F" w:rsidP="00EF719F">
      <w:pPr>
        <w:pStyle w:val="Text1"/>
      </w:pPr>
    </w:p>
    <w:p w:rsidR="000A2D98" w:rsidRDefault="000A2D98" w:rsidP="00DE470E">
      <w:pPr>
        <w:pStyle w:val="Text1"/>
      </w:pPr>
    </w:p>
    <w:p w:rsidR="000D68B3" w:rsidRDefault="00EF719F" w:rsidP="000A2D98">
      <w:pPr>
        <w:pStyle w:val="Sub-TaskHeader"/>
        <w:ind w:left="0" w:firstLine="0"/>
      </w:pPr>
      <w:r>
        <w:t>Conclusion:</w:t>
      </w:r>
    </w:p>
    <w:p w:rsidR="000A2D98" w:rsidRDefault="000A2D98" w:rsidP="000A2D98">
      <w:pPr>
        <w:pStyle w:val="Text1"/>
      </w:pPr>
      <w:r>
        <w:t>The majority of people surveyed use apple products and would use their smartphone to play the game.</w:t>
      </w:r>
    </w:p>
    <w:p w:rsidR="00612E41" w:rsidRDefault="000A2D98" w:rsidP="000A2D98">
      <w:pPr>
        <w:pStyle w:val="Text1"/>
      </w:pPr>
      <w:r>
        <w:t xml:space="preserve">This </w:t>
      </w:r>
      <w:r w:rsidR="000542BC">
        <w:t xml:space="preserve">suggests the I should write the program to work on an iPhone but this would require </w:t>
      </w:r>
      <w:r w:rsidR="00612E41">
        <w:t xml:space="preserve">me to learn a new language and how to use a new programming environment reducing the feasibility of the project. </w:t>
      </w:r>
    </w:p>
    <w:p w:rsidR="000A2D98" w:rsidRDefault="00612E41" w:rsidP="000A2D98">
      <w:pPr>
        <w:pStyle w:val="Text1"/>
      </w:pPr>
      <w:r>
        <w:t>The second device the people surveyed said they would use</w:t>
      </w:r>
      <w:r w:rsidR="00533D6D" w:rsidRPr="00533D6D">
        <w:rPr>
          <w:noProof/>
        </w:rPr>
        <w:t xml:space="preserve"> was</w:t>
      </w:r>
      <w:r>
        <w:t xml:space="preserve"> their </w:t>
      </w:r>
      <w:r w:rsidRPr="00533D6D">
        <w:rPr>
          <w:noProof/>
        </w:rPr>
        <w:t>laptop</w:t>
      </w:r>
      <w:r>
        <w:t xml:space="preserve"> and as the percentage of laptop users who used windows was 78%, this suggests that I should write the program to work on a windows laptop, this is more feasible as it would not require me to learn a new language or how to use a new programming environment.</w:t>
      </w:r>
    </w:p>
    <w:p w:rsidR="00EF719F" w:rsidRDefault="00EF719F" w:rsidP="00EF719F">
      <w:pPr>
        <w:pStyle w:val="Text1"/>
      </w:pPr>
    </w:p>
    <w:p w:rsidR="00237C23" w:rsidRDefault="00237C23" w:rsidP="000A2D98">
      <w:pPr>
        <w:pStyle w:val="Text1"/>
        <w:ind w:left="0"/>
      </w:pPr>
    </w:p>
    <w:p w:rsidR="00E41773" w:rsidRDefault="00E41773" w:rsidP="00B01D9E">
      <w:pPr>
        <w:pStyle w:val="SectionHeader"/>
      </w:pPr>
      <w:r>
        <w:lastRenderedPageBreak/>
        <w:t>Project Plan</w:t>
      </w:r>
    </w:p>
    <w:p w:rsidR="00E41773" w:rsidRDefault="00B11378" w:rsidP="00E41773">
      <w:pPr>
        <w:pStyle w:val="Sub-SectionHeader"/>
      </w:pPr>
      <w:r>
        <w:t>Gantt Chart:</w:t>
      </w:r>
    </w:p>
    <w:p w:rsidR="00B11378" w:rsidRDefault="00401859" w:rsidP="00DE470E">
      <w:pPr>
        <w:pStyle w:val="Text1"/>
      </w:pPr>
      <w:r>
        <w:rPr>
          <w:noProof/>
          <w:lang w:eastAsia="en-GB"/>
        </w:rPr>
        <w:drawing>
          <wp:inline distT="0" distB="0" distL="0" distR="0">
            <wp:extent cx="6638925" cy="1695450"/>
            <wp:effectExtent l="0" t="0" r="9525" b="0"/>
            <wp:docPr id="9" name="Picture 9" descr="H:\Computing\S6\AH-Computing-Project-master\Project Timeline 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omputing\S6\AH-Computing-Project-master\Project Timeline Gant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38925" cy="1695450"/>
                    </a:xfrm>
                    <a:prstGeom prst="rect">
                      <a:avLst/>
                    </a:prstGeom>
                    <a:noFill/>
                    <a:ln>
                      <a:noFill/>
                    </a:ln>
                  </pic:spPr>
                </pic:pic>
              </a:graphicData>
            </a:graphic>
          </wp:inline>
        </w:drawing>
      </w:r>
    </w:p>
    <w:p w:rsidR="00B11378" w:rsidRDefault="00B11378" w:rsidP="00E41773">
      <w:pPr>
        <w:pStyle w:val="Sub-SectionHeader"/>
      </w:pPr>
      <w:r>
        <w:t>Resources:</w:t>
      </w:r>
    </w:p>
    <w:p w:rsidR="008E3268" w:rsidRDefault="008E3268" w:rsidP="008E3268">
      <w:pPr>
        <w:pStyle w:val="Text1"/>
      </w:pPr>
      <w:r>
        <w:t>Items I will require to complete this project are:</w:t>
      </w:r>
    </w:p>
    <w:p w:rsidR="008E3268" w:rsidRDefault="008E3268" w:rsidP="008E3268">
      <w:pPr>
        <w:pStyle w:val="Text1"/>
        <w:numPr>
          <w:ilvl w:val="0"/>
          <w:numId w:val="12"/>
        </w:numPr>
      </w:pPr>
      <w:r>
        <w:t>Pen and Paper</w:t>
      </w:r>
    </w:p>
    <w:p w:rsidR="008E3268" w:rsidRDefault="008E3268" w:rsidP="008E3268">
      <w:pPr>
        <w:pStyle w:val="Text1"/>
        <w:numPr>
          <w:ilvl w:val="0"/>
          <w:numId w:val="12"/>
        </w:numPr>
      </w:pPr>
      <w:r>
        <w:t>Computer (with monitor, keyboard and mouse)</w:t>
      </w:r>
    </w:p>
    <w:p w:rsidR="008E3268" w:rsidRDefault="008E3268" w:rsidP="008E3268">
      <w:pPr>
        <w:pStyle w:val="Text1"/>
        <w:numPr>
          <w:ilvl w:val="0"/>
          <w:numId w:val="12"/>
        </w:numPr>
      </w:pPr>
      <w:r>
        <w:t>A wide range of end users to survey</w:t>
      </w:r>
    </w:p>
    <w:p w:rsidR="008E3268" w:rsidRDefault="008E3268" w:rsidP="008E3268">
      <w:pPr>
        <w:pStyle w:val="Text1"/>
        <w:numPr>
          <w:ilvl w:val="0"/>
          <w:numId w:val="12"/>
        </w:numPr>
      </w:pPr>
      <w:r>
        <w:t>SQA Project information resources</w:t>
      </w:r>
    </w:p>
    <w:p w:rsidR="008E3268" w:rsidRDefault="008E3268" w:rsidP="008E3268">
      <w:pPr>
        <w:pStyle w:val="Text1"/>
        <w:numPr>
          <w:ilvl w:val="0"/>
          <w:numId w:val="12"/>
        </w:numPr>
      </w:pPr>
      <w:r>
        <w:t>Appropriate software:</w:t>
      </w:r>
    </w:p>
    <w:p w:rsidR="008E3268" w:rsidRDefault="008E3268" w:rsidP="008E3268">
      <w:pPr>
        <w:pStyle w:val="Text1"/>
        <w:numPr>
          <w:ilvl w:val="1"/>
          <w:numId w:val="12"/>
        </w:numPr>
      </w:pPr>
      <w:r>
        <w:t>Python</w:t>
      </w:r>
    </w:p>
    <w:p w:rsidR="008E3268" w:rsidRDefault="008E3268" w:rsidP="008E3268">
      <w:pPr>
        <w:pStyle w:val="Text1"/>
        <w:numPr>
          <w:ilvl w:val="1"/>
          <w:numId w:val="12"/>
        </w:numPr>
      </w:pPr>
      <w:r>
        <w:t>Pip</w:t>
      </w:r>
    </w:p>
    <w:p w:rsidR="008E3268" w:rsidRDefault="008E3268" w:rsidP="008E3268">
      <w:pPr>
        <w:pStyle w:val="Text1"/>
        <w:numPr>
          <w:ilvl w:val="1"/>
          <w:numId w:val="12"/>
        </w:numPr>
      </w:pPr>
      <w:r>
        <w:t>Pygame</w:t>
      </w:r>
    </w:p>
    <w:p w:rsidR="008E3268" w:rsidRDefault="008E3268" w:rsidP="008E3268">
      <w:pPr>
        <w:pStyle w:val="Text1"/>
        <w:numPr>
          <w:ilvl w:val="1"/>
          <w:numId w:val="12"/>
        </w:numPr>
      </w:pPr>
      <w:r>
        <w:t>Atom</w:t>
      </w:r>
    </w:p>
    <w:p w:rsidR="008E3268" w:rsidRDefault="008E3268" w:rsidP="008E3268">
      <w:pPr>
        <w:pStyle w:val="Text1"/>
        <w:numPr>
          <w:ilvl w:val="1"/>
          <w:numId w:val="12"/>
        </w:numPr>
      </w:pPr>
      <w:r>
        <w:t>Word</w:t>
      </w:r>
    </w:p>
    <w:p w:rsidR="008E3268" w:rsidRDefault="008E3268" w:rsidP="008E3268">
      <w:pPr>
        <w:pStyle w:val="Text1"/>
        <w:numPr>
          <w:ilvl w:val="1"/>
          <w:numId w:val="12"/>
        </w:numPr>
      </w:pPr>
      <w:r>
        <w:t>Excel</w:t>
      </w:r>
    </w:p>
    <w:p w:rsidR="008E3268" w:rsidRDefault="008E3268" w:rsidP="008E3268">
      <w:pPr>
        <w:pStyle w:val="Text1"/>
        <w:numPr>
          <w:ilvl w:val="1"/>
          <w:numId w:val="12"/>
        </w:numPr>
      </w:pPr>
      <w:r>
        <w:t>Balsamiq</w:t>
      </w:r>
    </w:p>
    <w:p w:rsidR="008E3268" w:rsidRDefault="008E3268" w:rsidP="008E3268">
      <w:pPr>
        <w:pStyle w:val="Text1"/>
        <w:numPr>
          <w:ilvl w:val="1"/>
          <w:numId w:val="12"/>
        </w:numPr>
      </w:pPr>
      <w:r>
        <w:t>Gantt Project</w:t>
      </w:r>
    </w:p>
    <w:p w:rsidR="008E3268" w:rsidRDefault="008E3268" w:rsidP="008E3268">
      <w:pPr>
        <w:pStyle w:val="Text1"/>
        <w:numPr>
          <w:ilvl w:val="1"/>
          <w:numId w:val="12"/>
        </w:numPr>
      </w:pPr>
      <w:r>
        <w:t>Github</w:t>
      </w:r>
    </w:p>
    <w:p w:rsidR="008E3268" w:rsidRDefault="008E3268" w:rsidP="008E3268">
      <w:pPr>
        <w:pStyle w:val="Text1"/>
        <w:numPr>
          <w:ilvl w:val="0"/>
          <w:numId w:val="12"/>
        </w:numPr>
      </w:pPr>
      <w:r>
        <w:t>A web browser to research how to use the software I will be using.</w:t>
      </w:r>
    </w:p>
    <w:p w:rsidR="00CA08CB" w:rsidRDefault="00CA08CB" w:rsidP="008E3268">
      <w:pPr>
        <w:pStyle w:val="Text1"/>
        <w:numPr>
          <w:ilvl w:val="0"/>
          <w:numId w:val="12"/>
        </w:numPr>
      </w:pPr>
      <w:r>
        <w:t xml:space="preserve">Audio from </w:t>
      </w:r>
    </w:p>
    <w:p w:rsidR="00CA08CB" w:rsidRDefault="001A1AF7" w:rsidP="00CA08CB">
      <w:pPr>
        <w:pStyle w:val="Text1"/>
        <w:numPr>
          <w:ilvl w:val="1"/>
          <w:numId w:val="12"/>
        </w:numPr>
      </w:pPr>
      <w:hyperlink r:id="rId22" w:history="1">
        <w:r w:rsidR="00CA08CB" w:rsidRPr="00184D70">
          <w:rPr>
            <w:rStyle w:val="Hyperlink"/>
          </w:rPr>
          <w:t>https://www.bfxr.net/</w:t>
        </w:r>
      </w:hyperlink>
    </w:p>
    <w:p w:rsidR="00CA08CB" w:rsidRDefault="00CA08CB" w:rsidP="00CA08CB">
      <w:pPr>
        <w:pStyle w:val="Text1"/>
        <w:numPr>
          <w:ilvl w:val="1"/>
          <w:numId w:val="12"/>
        </w:numPr>
      </w:pPr>
      <w:r w:rsidRPr="00CA08CB">
        <w:t>https://www.bensound.com/royalty-free-music/world-others</w:t>
      </w:r>
    </w:p>
    <w:p w:rsidR="00123C95" w:rsidRDefault="00123C95" w:rsidP="008E3268">
      <w:pPr>
        <w:pStyle w:val="Text1"/>
        <w:numPr>
          <w:ilvl w:val="0"/>
          <w:numId w:val="12"/>
        </w:numPr>
      </w:pPr>
      <w:r>
        <w:t>Webistes:</w:t>
      </w:r>
    </w:p>
    <w:p w:rsidR="00123C95" w:rsidRDefault="001A1AF7" w:rsidP="00123C95">
      <w:pPr>
        <w:pStyle w:val="Text1"/>
        <w:numPr>
          <w:ilvl w:val="1"/>
          <w:numId w:val="12"/>
        </w:numPr>
      </w:pPr>
      <w:hyperlink r:id="rId23" w:history="1">
        <w:r w:rsidR="00123C95" w:rsidRPr="008668E2">
          <w:rPr>
            <w:rStyle w:val="Hyperlink"/>
          </w:rPr>
          <w:t>http://www.cogsci.rpi.edu/~destem/gamedev/pygame.pdf</w:t>
        </w:r>
      </w:hyperlink>
    </w:p>
    <w:p w:rsidR="00123C95" w:rsidRDefault="00123C95" w:rsidP="00123C95">
      <w:pPr>
        <w:pStyle w:val="Text1"/>
        <w:numPr>
          <w:ilvl w:val="1"/>
          <w:numId w:val="12"/>
        </w:numPr>
      </w:pPr>
      <w:r>
        <w:t xml:space="preserve">The Pygame Wiki </w:t>
      </w:r>
    </w:p>
    <w:p w:rsidR="00AC2099" w:rsidRDefault="00AC2099" w:rsidP="00123C95">
      <w:pPr>
        <w:pStyle w:val="Text1"/>
        <w:numPr>
          <w:ilvl w:val="1"/>
          <w:numId w:val="12"/>
        </w:numPr>
      </w:pPr>
      <w:r>
        <w:t>Stack Overflow</w:t>
      </w:r>
    </w:p>
    <w:p w:rsidR="008E3268" w:rsidRPr="008E3268" w:rsidRDefault="008E3268" w:rsidP="008E3268">
      <w:pPr>
        <w:pStyle w:val="Text1"/>
        <w:ind w:left="1866"/>
      </w:pPr>
    </w:p>
    <w:p w:rsidR="00B11378" w:rsidRDefault="00B11378" w:rsidP="00DE470E">
      <w:pPr>
        <w:pStyle w:val="Text1"/>
      </w:pPr>
    </w:p>
    <w:p w:rsidR="00E41773" w:rsidRPr="00E41773" w:rsidRDefault="00E41773" w:rsidP="00E41773">
      <w:pPr>
        <w:pStyle w:val="Text1"/>
        <w:ind w:left="0"/>
        <w:jc w:val="both"/>
        <w:rPr>
          <w:sz w:val="72"/>
          <w:szCs w:val="72"/>
        </w:rPr>
      </w:pPr>
      <w:r>
        <w:br w:type="page"/>
      </w:r>
    </w:p>
    <w:p w:rsidR="00B01D9E" w:rsidRDefault="00F121B2" w:rsidP="00B01D9E">
      <w:pPr>
        <w:pStyle w:val="SectionHeader"/>
      </w:pPr>
      <w:r>
        <w:lastRenderedPageBreak/>
        <w:t>Requirement</w:t>
      </w:r>
      <w:r w:rsidR="00B01D9E">
        <w:t xml:space="preserve"> Specification</w:t>
      </w:r>
    </w:p>
    <w:p w:rsidR="00B01D9E" w:rsidRDefault="00BC4744" w:rsidP="00747BF2">
      <w:pPr>
        <w:pStyle w:val="Sub-SectionHeader"/>
      </w:pPr>
      <w:r>
        <w:t>Purpose:</w:t>
      </w:r>
    </w:p>
    <w:p w:rsidR="00BC4744" w:rsidRDefault="001F4B90" w:rsidP="00BC4744">
      <w:pPr>
        <w:pStyle w:val="Text1"/>
      </w:pPr>
      <w:r>
        <w:t xml:space="preserve">The program will be a game of space invaders. The purpose of this game is to entertain the users, encourage an interest on older/classic video games and possibly provoke a feeling of nostalgia in older players. </w:t>
      </w:r>
    </w:p>
    <w:p w:rsidR="00BC4744" w:rsidRDefault="00BC4744" w:rsidP="00BC4744">
      <w:pPr>
        <w:pStyle w:val="Text1"/>
      </w:pPr>
    </w:p>
    <w:p w:rsidR="00BC4744" w:rsidRDefault="00BC4744" w:rsidP="00BC4744">
      <w:pPr>
        <w:pStyle w:val="Sub-SectionHeader"/>
      </w:pPr>
      <w:r>
        <w:t>Scope and Boundaries:</w:t>
      </w:r>
    </w:p>
    <w:p w:rsidR="00BC4744" w:rsidRDefault="00BC4744" w:rsidP="00BC4744">
      <w:pPr>
        <w:pStyle w:val="TaskHeader"/>
      </w:pPr>
      <w:r>
        <w:t>Scope:</w:t>
      </w:r>
    </w:p>
    <w:p w:rsidR="00C0604B" w:rsidRDefault="00C0604B" w:rsidP="00BC4744">
      <w:pPr>
        <w:pStyle w:val="Text1"/>
        <w:numPr>
          <w:ilvl w:val="0"/>
          <w:numId w:val="12"/>
        </w:numPr>
      </w:pPr>
      <w:r>
        <w:t>The users will be able to control the side to side movement of a game sprite at the bottom of the ‘game page’</w:t>
      </w:r>
    </w:p>
    <w:p w:rsidR="00C0604B" w:rsidRDefault="00C0604B" w:rsidP="00BC4744">
      <w:pPr>
        <w:pStyle w:val="Text1"/>
        <w:numPr>
          <w:ilvl w:val="0"/>
          <w:numId w:val="12"/>
        </w:numPr>
      </w:pPr>
      <w:r>
        <w:t>The user will be able to ‘shoot aliens’ using the game sprite under their control</w:t>
      </w:r>
    </w:p>
    <w:p w:rsidR="00C0604B" w:rsidRDefault="00C0604B" w:rsidP="00BC4744">
      <w:pPr>
        <w:pStyle w:val="Text1"/>
        <w:numPr>
          <w:ilvl w:val="0"/>
          <w:numId w:val="12"/>
        </w:numPr>
      </w:pPr>
      <w:r>
        <w:t xml:space="preserve">The ‘aliens’ will attack the player using slow and fast ‘projectiles’ that the player must avoid by moving out the way or by hiding behind barriers </w:t>
      </w:r>
    </w:p>
    <w:p w:rsidR="00C0604B" w:rsidRDefault="00C0604B" w:rsidP="00BC4744">
      <w:pPr>
        <w:pStyle w:val="Text1"/>
        <w:numPr>
          <w:ilvl w:val="0"/>
          <w:numId w:val="12"/>
        </w:numPr>
      </w:pPr>
      <w:r>
        <w:t>The barriers the player can hide behind will ‘wear away’ from being hit by projectiles from either side, increasing the difficulty of the game.</w:t>
      </w:r>
    </w:p>
    <w:p w:rsidR="00DE4061" w:rsidRDefault="00DE4061" w:rsidP="00DE4061">
      <w:pPr>
        <w:pStyle w:val="Text1"/>
        <w:numPr>
          <w:ilvl w:val="0"/>
          <w:numId w:val="12"/>
        </w:numPr>
      </w:pPr>
      <w:r>
        <w:t xml:space="preserve">There will be a special ‘alien’ that moves across the top of the ‘game page’ occasionally that awards the player more points for destroying </w:t>
      </w:r>
    </w:p>
    <w:p w:rsidR="00DE4061" w:rsidRDefault="00DE4061" w:rsidP="00DE4061">
      <w:pPr>
        <w:pStyle w:val="Text1"/>
        <w:numPr>
          <w:ilvl w:val="0"/>
          <w:numId w:val="12"/>
        </w:numPr>
      </w:pPr>
      <w:r>
        <w:t>As the aliens move down the screen their movement speed will increase, increasing the difficulty of the game.</w:t>
      </w:r>
    </w:p>
    <w:p w:rsidR="00DE4061" w:rsidRDefault="00DE4061" w:rsidP="00DE4061">
      <w:pPr>
        <w:pStyle w:val="Text1"/>
        <w:numPr>
          <w:ilvl w:val="0"/>
          <w:numId w:val="12"/>
        </w:numPr>
      </w:pPr>
      <w:r>
        <w:t>Once the player has ‘cleared the skies of aliens’ the ‘round’ will be over and the game will ‘reset’ with a now set of ‘aliens’ but the new ‘aliens’ will have a faster initial movement speed.</w:t>
      </w:r>
    </w:p>
    <w:p w:rsidR="001C1683" w:rsidRDefault="00DE4061" w:rsidP="001C1683">
      <w:pPr>
        <w:pStyle w:val="Text1"/>
        <w:numPr>
          <w:ilvl w:val="0"/>
          <w:numId w:val="12"/>
        </w:numPr>
      </w:pPr>
      <w:r>
        <w:t>There will be a scoreboard that keeps track of the 10 best scores</w:t>
      </w:r>
      <w:r w:rsidR="001C1683">
        <w:t xml:space="preserve"> (in order)</w:t>
      </w:r>
      <w:r>
        <w:t xml:space="preserve"> achieved by players along with 3 characters they put in</w:t>
      </w:r>
    </w:p>
    <w:p w:rsidR="00BC4744" w:rsidRDefault="00DE4061" w:rsidP="00BC4744">
      <w:pPr>
        <w:pStyle w:val="Text1"/>
        <w:numPr>
          <w:ilvl w:val="0"/>
          <w:numId w:val="12"/>
        </w:numPr>
      </w:pPr>
      <w:r>
        <w:t>There</w:t>
      </w:r>
      <w:r w:rsidR="00BC4744">
        <w:t xml:space="preserve"> implementing background music</w:t>
      </w:r>
      <w:r w:rsidR="00CE4133">
        <w:t xml:space="preserve"> and the option to turn it off</w:t>
      </w:r>
    </w:p>
    <w:p w:rsidR="00BC4744" w:rsidRDefault="00DE4061" w:rsidP="00BC4744">
      <w:pPr>
        <w:pStyle w:val="Text1"/>
        <w:numPr>
          <w:ilvl w:val="0"/>
          <w:numId w:val="12"/>
        </w:numPr>
      </w:pPr>
      <w:r>
        <w:t>There will be multiple</w:t>
      </w:r>
      <w:r w:rsidR="00CE4133">
        <w:t xml:space="preserve"> options</w:t>
      </w:r>
      <w:r>
        <w:t xml:space="preserve"> for how the game looks, a classic version with the original graphics and a more modern version with higher quality graphics.</w:t>
      </w:r>
    </w:p>
    <w:p w:rsidR="000175D1" w:rsidRDefault="000175D1" w:rsidP="00BC4744">
      <w:pPr>
        <w:pStyle w:val="Text1"/>
        <w:numPr>
          <w:ilvl w:val="0"/>
          <w:numId w:val="12"/>
        </w:numPr>
      </w:pPr>
      <w:r>
        <w:t>There will be navigation functionality between pages such as a home page or settings page</w:t>
      </w:r>
    </w:p>
    <w:p w:rsidR="000878BC" w:rsidRDefault="000878BC" w:rsidP="000878BC">
      <w:pPr>
        <w:pStyle w:val="Text1"/>
        <w:ind w:left="0"/>
      </w:pPr>
    </w:p>
    <w:p w:rsidR="00BC4744" w:rsidRDefault="00BC4744" w:rsidP="00BC4744">
      <w:pPr>
        <w:pStyle w:val="TaskHeader"/>
      </w:pPr>
      <w:r>
        <w:t>Boundaries:</w:t>
      </w:r>
    </w:p>
    <w:p w:rsidR="00BC4744" w:rsidRDefault="00BC4744" w:rsidP="00BC4744">
      <w:pPr>
        <w:pStyle w:val="Text1"/>
        <w:numPr>
          <w:ilvl w:val="0"/>
          <w:numId w:val="12"/>
        </w:numPr>
      </w:pPr>
      <w:r>
        <w:t>I will not be implementing boss levels</w:t>
      </w:r>
    </w:p>
    <w:p w:rsidR="00B11378" w:rsidRDefault="00BC4744" w:rsidP="00B11378">
      <w:pPr>
        <w:pStyle w:val="Text1"/>
        <w:numPr>
          <w:ilvl w:val="0"/>
          <w:numId w:val="12"/>
        </w:numPr>
      </w:pPr>
      <w:r>
        <w:t>I will not be implementing multiplayer options</w:t>
      </w:r>
    </w:p>
    <w:p w:rsidR="007F1CCF" w:rsidRDefault="007F1CCF" w:rsidP="00B11378">
      <w:pPr>
        <w:pStyle w:val="Text1"/>
        <w:numPr>
          <w:ilvl w:val="0"/>
          <w:numId w:val="12"/>
        </w:numPr>
      </w:pPr>
      <w:r>
        <w:t>I will not be implementing upgrades to the player character</w:t>
      </w:r>
      <w:r w:rsidR="000878BC">
        <w:t>/</w:t>
      </w:r>
      <w:r w:rsidR="000878BC" w:rsidRPr="00ED380E">
        <w:rPr>
          <w:noProof/>
        </w:rPr>
        <w:t>power</w:t>
      </w:r>
      <w:r w:rsidR="00ED380E">
        <w:rPr>
          <w:noProof/>
        </w:rPr>
        <w:t>-</w:t>
      </w:r>
      <w:r w:rsidR="000878BC" w:rsidRPr="00ED380E">
        <w:rPr>
          <w:noProof/>
        </w:rPr>
        <w:t>ups</w:t>
      </w:r>
    </w:p>
    <w:p w:rsidR="007F1CCF" w:rsidRDefault="000878BC" w:rsidP="00B11378">
      <w:pPr>
        <w:pStyle w:val="Text1"/>
        <w:numPr>
          <w:ilvl w:val="0"/>
          <w:numId w:val="12"/>
        </w:numPr>
      </w:pPr>
      <w:r>
        <w:t>I will not be implementing multiple player characters</w:t>
      </w:r>
    </w:p>
    <w:p w:rsidR="000878BC" w:rsidRDefault="000878BC" w:rsidP="00B11378">
      <w:pPr>
        <w:pStyle w:val="Text1"/>
        <w:numPr>
          <w:ilvl w:val="0"/>
          <w:numId w:val="12"/>
        </w:numPr>
      </w:pPr>
      <w:r>
        <w:t xml:space="preserve">I will not be making the game ‘open </w:t>
      </w:r>
      <w:r w:rsidRPr="00ED380E">
        <w:rPr>
          <w:noProof/>
        </w:rPr>
        <w:t>world</w:t>
      </w:r>
      <w:r>
        <w:t>’</w:t>
      </w:r>
    </w:p>
    <w:p w:rsidR="00B26293" w:rsidRDefault="00B26293" w:rsidP="00B11378">
      <w:pPr>
        <w:pStyle w:val="Text1"/>
        <w:numPr>
          <w:ilvl w:val="0"/>
          <w:numId w:val="12"/>
        </w:numPr>
      </w:pPr>
      <w:r>
        <w:t>I will not be adding ‘Easter eggs’</w:t>
      </w:r>
    </w:p>
    <w:p w:rsidR="001F4B90" w:rsidRDefault="001F4B90" w:rsidP="00B11378">
      <w:pPr>
        <w:pStyle w:val="Text1"/>
        <w:numPr>
          <w:ilvl w:val="0"/>
          <w:numId w:val="12"/>
        </w:numPr>
      </w:pPr>
      <w:r>
        <w:t>I will not be adding Language options</w:t>
      </w:r>
    </w:p>
    <w:p w:rsidR="00B11378" w:rsidRPr="00DD27EB" w:rsidRDefault="00DD27EB" w:rsidP="00DD27EB">
      <w:pPr>
        <w:rPr>
          <w:sz w:val="24"/>
          <w:szCs w:val="24"/>
        </w:rPr>
      </w:pPr>
      <w:r>
        <w:br w:type="page"/>
      </w:r>
    </w:p>
    <w:p w:rsidR="00B11378" w:rsidRDefault="00B11378" w:rsidP="00B11378">
      <w:pPr>
        <w:pStyle w:val="Sub-SectionHeader"/>
      </w:pPr>
      <w:r>
        <w:lastRenderedPageBreak/>
        <w:t>End Users:</w:t>
      </w:r>
    </w:p>
    <w:p w:rsidR="00B11378" w:rsidRDefault="00B11378" w:rsidP="00B11378">
      <w:pPr>
        <w:pStyle w:val="Text1"/>
      </w:pPr>
      <w:r>
        <w:t xml:space="preserve">The users will be children/teenagers from the ages of 8-17 who enjoy video/arcade games and have an interest in old games. Nostalgic </w:t>
      </w:r>
      <w:r w:rsidRPr="00533D6D">
        <w:rPr>
          <w:noProof/>
        </w:rPr>
        <w:t>50</w:t>
      </w:r>
      <w:r w:rsidR="00533D6D">
        <w:rPr>
          <w:noProof/>
        </w:rPr>
        <w:t>-year-</w:t>
      </w:r>
      <w:r w:rsidRPr="00533D6D">
        <w:rPr>
          <w:noProof/>
        </w:rPr>
        <w:t>olds</w:t>
      </w:r>
      <w:r>
        <w:t xml:space="preserve"> may also be part of the end user group as the original space invaders game came out in 1978.</w:t>
      </w:r>
      <w:r w:rsidR="00C0604B">
        <w:t xml:space="preserve"> The users must have a basic knowledge of how to use a computer and of the layout of a standard qwerty keyboard.</w:t>
      </w:r>
    </w:p>
    <w:p w:rsidR="00DB0075" w:rsidRDefault="00DB0075" w:rsidP="00B11378">
      <w:pPr>
        <w:pStyle w:val="Text1"/>
      </w:pPr>
    </w:p>
    <w:p w:rsidR="00DB0075" w:rsidRDefault="00DB0075" w:rsidP="00DB0075">
      <w:pPr>
        <w:pStyle w:val="Sub-SectionHeader"/>
      </w:pPr>
      <w:r>
        <w:t xml:space="preserve">User </w:t>
      </w:r>
      <w:r w:rsidR="004B6467">
        <w:t>Requirements:</w:t>
      </w:r>
    </w:p>
    <w:p w:rsidR="008E2326" w:rsidRDefault="008E2326" w:rsidP="008E2326">
      <w:pPr>
        <w:pStyle w:val="Text1"/>
        <w:numPr>
          <w:ilvl w:val="0"/>
          <w:numId w:val="16"/>
        </w:numPr>
      </w:pPr>
      <w:r>
        <w:t>The game must not ‘</w:t>
      </w:r>
      <w:r w:rsidRPr="00533D6D">
        <w:rPr>
          <w:noProof/>
        </w:rPr>
        <w:t>lag</w:t>
      </w:r>
      <w:r>
        <w:t>’</w:t>
      </w:r>
    </w:p>
    <w:p w:rsidR="00706773" w:rsidRDefault="008E2326" w:rsidP="00706773">
      <w:pPr>
        <w:pStyle w:val="Text1"/>
        <w:numPr>
          <w:ilvl w:val="0"/>
          <w:numId w:val="16"/>
        </w:numPr>
      </w:pPr>
      <w:r>
        <w:t>The game must not be too difficult to play</w:t>
      </w:r>
    </w:p>
    <w:p w:rsidR="00706773" w:rsidRPr="00706773" w:rsidRDefault="00706773" w:rsidP="00706773">
      <w:pPr>
        <w:pStyle w:val="Text1"/>
        <w:ind w:left="862"/>
      </w:pPr>
    </w:p>
    <w:p w:rsidR="00937F41" w:rsidRDefault="00937F41" w:rsidP="00DB0075">
      <w:pPr>
        <w:pStyle w:val="Sub-SectionHeader"/>
      </w:pPr>
      <w:r>
        <w:t>Functional Requirements:</w:t>
      </w:r>
    </w:p>
    <w:p w:rsidR="00706773" w:rsidRDefault="00706773" w:rsidP="00706773">
      <w:pPr>
        <w:pStyle w:val="Text1"/>
        <w:numPr>
          <w:ilvl w:val="0"/>
          <w:numId w:val="16"/>
        </w:numPr>
      </w:pPr>
      <w:r>
        <w:t>There must be a page that explains how to play the game</w:t>
      </w:r>
    </w:p>
    <w:p w:rsidR="00706773" w:rsidRDefault="00706773" w:rsidP="00706773">
      <w:pPr>
        <w:pStyle w:val="Text1"/>
        <w:numPr>
          <w:ilvl w:val="0"/>
          <w:numId w:val="16"/>
        </w:numPr>
      </w:pPr>
      <w:r>
        <w:t xml:space="preserve">Must own a </w:t>
      </w:r>
      <w:r w:rsidR="004B6467">
        <w:t xml:space="preserve">modern </w:t>
      </w:r>
      <w:r>
        <w:t>windows computer</w:t>
      </w:r>
    </w:p>
    <w:p w:rsidR="00706773" w:rsidRDefault="00706773" w:rsidP="00706773">
      <w:pPr>
        <w:pStyle w:val="Text1"/>
        <w:numPr>
          <w:ilvl w:val="0"/>
          <w:numId w:val="16"/>
        </w:numPr>
      </w:pPr>
      <w:r>
        <w:t>Must have a keyboard, mouse and monitor</w:t>
      </w:r>
    </w:p>
    <w:p w:rsidR="00706773" w:rsidRDefault="00706773" w:rsidP="00706773">
      <w:pPr>
        <w:pStyle w:val="Text1"/>
        <w:numPr>
          <w:ilvl w:val="0"/>
          <w:numId w:val="16"/>
        </w:numPr>
      </w:pPr>
      <w:r>
        <w:t>Must have python installed</w:t>
      </w:r>
    </w:p>
    <w:p w:rsidR="00706773" w:rsidRDefault="00706773" w:rsidP="00B72C33">
      <w:pPr>
        <w:pStyle w:val="Text1"/>
        <w:numPr>
          <w:ilvl w:val="0"/>
          <w:numId w:val="16"/>
        </w:numPr>
      </w:pPr>
      <w:r>
        <w:t>Must have Pygame installed</w:t>
      </w:r>
    </w:p>
    <w:p w:rsidR="00937F41" w:rsidRDefault="00937F41" w:rsidP="009A3814"/>
    <w:p w:rsidR="00937F41" w:rsidRDefault="00937F41" w:rsidP="00DB0075">
      <w:pPr>
        <w:pStyle w:val="Sub-SectionHeader"/>
      </w:pPr>
      <w:r>
        <w:t>Inputs and Outputs:</w:t>
      </w:r>
    </w:p>
    <w:p w:rsidR="00732D8D" w:rsidRDefault="00732D8D" w:rsidP="00732D8D">
      <w:pPr>
        <w:pStyle w:val="TaskHeader"/>
      </w:pPr>
      <w:r>
        <w:t xml:space="preserve">Inputs (with resultant </w:t>
      </w:r>
      <w:r w:rsidR="00F158E8">
        <w:t>effects/</w:t>
      </w:r>
      <w:r>
        <w:t>outputs):</w:t>
      </w:r>
    </w:p>
    <w:tbl>
      <w:tblPr>
        <w:tblStyle w:val="TableGrid"/>
        <w:tblW w:w="0" w:type="auto"/>
        <w:tblLook w:val="04A0" w:firstRow="1" w:lastRow="0" w:firstColumn="1" w:lastColumn="0" w:noHBand="0" w:noVBand="1"/>
      </w:tblPr>
      <w:tblGrid>
        <w:gridCol w:w="1895"/>
        <w:gridCol w:w="2166"/>
        <w:gridCol w:w="1809"/>
        <w:gridCol w:w="1916"/>
        <w:gridCol w:w="2670"/>
      </w:tblGrid>
      <w:tr w:rsidR="00FA65D7" w:rsidTr="0023424E">
        <w:tc>
          <w:tcPr>
            <w:tcW w:w="1895" w:type="dxa"/>
          </w:tcPr>
          <w:p w:rsidR="00706773" w:rsidRDefault="00706773" w:rsidP="00706773">
            <w:pPr>
              <w:pStyle w:val="Sub-TaskHeader"/>
              <w:ind w:left="0" w:firstLine="0"/>
            </w:pPr>
            <w:r>
              <w:t>Section</w:t>
            </w:r>
          </w:p>
        </w:tc>
        <w:tc>
          <w:tcPr>
            <w:tcW w:w="2166" w:type="dxa"/>
          </w:tcPr>
          <w:p w:rsidR="00706773" w:rsidRDefault="00FA65D7" w:rsidP="00706773">
            <w:pPr>
              <w:pStyle w:val="Sub-TaskHeader"/>
              <w:ind w:left="0" w:firstLine="0"/>
            </w:pPr>
            <w:r>
              <w:t xml:space="preserve">Dynamic </w:t>
            </w:r>
            <w:r w:rsidR="00706773">
              <w:t>Element</w:t>
            </w:r>
          </w:p>
        </w:tc>
        <w:tc>
          <w:tcPr>
            <w:tcW w:w="1809" w:type="dxa"/>
          </w:tcPr>
          <w:p w:rsidR="00706773" w:rsidRDefault="00706773" w:rsidP="00706773">
            <w:pPr>
              <w:pStyle w:val="Sub-TaskHeader"/>
              <w:ind w:left="0" w:firstLine="0"/>
            </w:pPr>
            <w:r>
              <w:t>Types</w:t>
            </w:r>
          </w:p>
        </w:tc>
        <w:tc>
          <w:tcPr>
            <w:tcW w:w="1916" w:type="dxa"/>
          </w:tcPr>
          <w:p w:rsidR="00706773" w:rsidRDefault="00706773" w:rsidP="00706773">
            <w:pPr>
              <w:pStyle w:val="Sub-TaskHeader"/>
              <w:ind w:left="0" w:firstLine="0"/>
            </w:pPr>
            <w:r>
              <w:t>Input</w:t>
            </w:r>
          </w:p>
        </w:tc>
        <w:tc>
          <w:tcPr>
            <w:tcW w:w="2670" w:type="dxa"/>
          </w:tcPr>
          <w:p w:rsidR="00706773" w:rsidRDefault="00B72C33" w:rsidP="00706773">
            <w:pPr>
              <w:pStyle w:val="Sub-TaskHeader"/>
              <w:ind w:left="0" w:firstLine="0"/>
            </w:pPr>
            <w:r>
              <w:t>Effect/</w:t>
            </w:r>
            <w:r w:rsidR="00706773">
              <w:t>Output</w:t>
            </w:r>
          </w:p>
        </w:tc>
      </w:tr>
      <w:tr w:rsidR="00FA65D7" w:rsidTr="0023424E">
        <w:tc>
          <w:tcPr>
            <w:tcW w:w="1895" w:type="dxa"/>
          </w:tcPr>
          <w:p w:rsidR="00706773" w:rsidRDefault="00706773" w:rsidP="00706773">
            <w:pPr>
              <w:pStyle w:val="Text1"/>
              <w:ind w:left="0"/>
            </w:pPr>
            <w:r>
              <w:t>Home Page</w:t>
            </w:r>
          </w:p>
        </w:tc>
        <w:tc>
          <w:tcPr>
            <w:tcW w:w="2166" w:type="dxa"/>
          </w:tcPr>
          <w:p w:rsidR="00706773" w:rsidRDefault="00706773" w:rsidP="00706773">
            <w:pPr>
              <w:pStyle w:val="Text1"/>
              <w:ind w:left="0"/>
            </w:pPr>
            <w:r>
              <w:t>Buttons</w:t>
            </w:r>
          </w:p>
        </w:tc>
        <w:tc>
          <w:tcPr>
            <w:tcW w:w="1809" w:type="dxa"/>
          </w:tcPr>
          <w:p w:rsidR="00706773" w:rsidRDefault="00706773" w:rsidP="00706773">
            <w:pPr>
              <w:pStyle w:val="Text1"/>
              <w:ind w:left="0"/>
            </w:pPr>
            <w:r>
              <w:t>Start</w:t>
            </w:r>
          </w:p>
        </w:tc>
        <w:tc>
          <w:tcPr>
            <w:tcW w:w="1916" w:type="dxa"/>
          </w:tcPr>
          <w:p w:rsidR="00706773" w:rsidRDefault="00706773" w:rsidP="00706773">
            <w:pPr>
              <w:pStyle w:val="Text1"/>
              <w:ind w:left="0"/>
            </w:pPr>
            <w:r>
              <w:t>Mouse click on button</w:t>
            </w:r>
          </w:p>
        </w:tc>
        <w:tc>
          <w:tcPr>
            <w:tcW w:w="2670" w:type="dxa"/>
          </w:tcPr>
          <w:p w:rsidR="00706773" w:rsidRDefault="00706773" w:rsidP="00706773">
            <w:pPr>
              <w:pStyle w:val="Text1"/>
              <w:ind w:left="0"/>
            </w:pPr>
            <w:r>
              <w:t>Switches section to the game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p>
        </w:tc>
        <w:tc>
          <w:tcPr>
            <w:tcW w:w="1916" w:type="dxa"/>
          </w:tcPr>
          <w:p w:rsidR="00706773" w:rsidRDefault="00706773" w:rsidP="00706773">
            <w:pPr>
              <w:pStyle w:val="Text1"/>
              <w:ind w:left="0"/>
            </w:pPr>
            <w:r>
              <w:t>Mouse hover</w:t>
            </w:r>
          </w:p>
        </w:tc>
        <w:tc>
          <w:tcPr>
            <w:tcW w:w="2670" w:type="dxa"/>
          </w:tcPr>
          <w:p w:rsidR="00706773" w:rsidRDefault="00706773" w:rsidP="00FA65D7">
            <w:pPr>
              <w:pStyle w:val="Text1"/>
              <w:ind w:left="0"/>
            </w:pPr>
            <w:r>
              <w:t xml:space="preserve">Enlarges the button </w:t>
            </w:r>
            <w:r w:rsidR="00FA65D7">
              <w:t>image</w:t>
            </w:r>
          </w:p>
        </w:tc>
      </w:tr>
      <w:tr w:rsidR="00FA65D7" w:rsidTr="0023424E">
        <w:tc>
          <w:tcPr>
            <w:tcW w:w="1895" w:type="dxa"/>
          </w:tcPr>
          <w:p w:rsidR="00706773" w:rsidRDefault="00706773" w:rsidP="00706773">
            <w:pPr>
              <w:pStyle w:val="Text1"/>
              <w:ind w:left="0"/>
            </w:pPr>
          </w:p>
        </w:tc>
        <w:tc>
          <w:tcPr>
            <w:tcW w:w="2166" w:type="dxa"/>
          </w:tcPr>
          <w:p w:rsidR="00706773" w:rsidRDefault="00706773" w:rsidP="00706773">
            <w:pPr>
              <w:pStyle w:val="Text1"/>
              <w:ind w:left="0"/>
            </w:pPr>
          </w:p>
        </w:tc>
        <w:tc>
          <w:tcPr>
            <w:tcW w:w="1809" w:type="dxa"/>
          </w:tcPr>
          <w:p w:rsidR="00706773" w:rsidRDefault="00706773" w:rsidP="00706773">
            <w:pPr>
              <w:pStyle w:val="Text1"/>
              <w:ind w:left="0"/>
            </w:pPr>
            <w:r>
              <w:t>Instructions</w:t>
            </w:r>
          </w:p>
        </w:tc>
        <w:tc>
          <w:tcPr>
            <w:tcW w:w="1916" w:type="dxa"/>
          </w:tcPr>
          <w:p w:rsidR="00706773" w:rsidRDefault="00706773" w:rsidP="00706773">
            <w:pPr>
              <w:pStyle w:val="Text1"/>
              <w:ind w:left="0"/>
            </w:pPr>
            <w:r>
              <w:t>Mouse click on button</w:t>
            </w:r>
          </w:p>
        </w:tc>
        <w:tc>
          <w:tcPr>
            <w:tcW w:w="2670" w:type="dxa"/>
          </w:tcPr>
          <w:p w:rsidR="00706773" w:rsidRDefault="00046D1B" w:rsidP="00706773">
            <w:pPr>
              <w:pStyle w:val="Text1"/>
              <w:ind w:left="0"/>
            </w:pPr>
            <w:r>
              <w:t>Switches section to Instructions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r>
              <w:t>Settings</w:t>
            </w:r>
          </w:p>
        </w:tc>
        <w:tc>
          <w:tcPr>
            <w:tcW w:w="1916" w:type="dxa"/>
          </w:tcPr>
          <w:p w:rsidR="00046D1B" w:rsidRDefault="00046D1B" w:rsidP="00706773">
            <w:pPr>
              <w:pStyle w:val="Text1"/>
              <w:ind w:left="0"/>
            </w:pPr>
            <w:r>
              <w:t>Mouse click on button</w:t>
            </w:r>
          </w:p>
        </w:tc>
        <w:tc>
          <w:tcPr>
            <w:tcW w:w="2670" w:type="dxa"/>
          </w:tcPr>
          <w:p w:rsidR="00046D1B" w:rsidRDefault="00046D1B" w:rsidP="00706773">
            <w:pPr>
              <w:pStyle w:val="Text1"/>
              <w:ind w:left="0"/>
            </w:pPr>
            <w:r>
              <w:t>Switches section to the settings page</w:t>
            </w:r>
          </w:p>
        </w:tc>
      </w:tr>
      <w:tr w:rsidR="00FA65D7" w:rsidTr="0023424E">
        <w:tc>
          <w:tcPr>
            <w:tcW w:w="1895" w:type="dxa"/>
          </w:tcPr>
          <w:p w:rsidR="00046D1B" w:rsidRDefault="00046D1B" w:rsidP="00706773">
            <w:pPr>
              <w:pStyle w:val="Text1"/>
              <w:ind w:left="0"/>
            </w:pPr>
          </w:p>
        </w:tc>
        <w:tc>
          <w:tcPr>
            <w:tcW w:w="2166" w:type="dxa"/>
          </w:tcPr>
          <w:p w:rsidR="00046D1B" w:rsidRDefault="00046D1B" w:rsidP="00706773">
            <w:pPr>
              <w:pStyle w:val="Text1"/>
              <w:ind w:left="0"/>
            </w:pPr>
          </w:p>
        </w:tc>
        <w:tc>
          <w:tcPr>
            <w:tcW w:w="1809" w:type="dxa"/>
          </w:tcPr>
          <w:p w:rsidR="00046D1B" w:rsidRDefault="00046D1B" w:rsidP="00706773">
            <w:pPr>
              <w:pStyle w:val="Text1"/>
              <w:ind w:left="0"/>
            </w:pPr>
          </w:p>
        </w:tc>
        <w:tc>
          <w:tcPr>
            <w:tcW w:w="1916" w:type="dxa"/>
          </w:tcPr>
          <w:p w:rsidR="00046D1B" w:rsidRDefault="00046D1B" w:rsidP="00706773">
            <w:pPr>
              <w:pStyle w:val="Text1"/>
              <w:ind w:left="0"/>
            </w:pPr>
            <w:r>
              <w:t>Mouse hover</w:t>
            </w:r>
          </w:p>
        </w:tc>
        <w:tc>
          <w:tcPr>
            <w:tcW w:w="2670" w:type="dxa"/>
          </w:tcPr>
          <w:p w:rsidR="00046D1B" w:rsidRDefault="00046D1B" w:rsidP="00FA65D7">
            <w:pPr>
              <w:pStyle w:val="Text1"/>
              <w:ind w:left="0"/>
            </w:pPr>
            <w:r>
              <w:t xml:space="preserve">Enlarges button </w:t>
            </w:r>
            <w:r w:rsidR="00FA65D7">
              <w:t>image</w:t>
            </w:r>
          </w:p>
        </w:tc>
      </w:tr>
      <w:tr w:rsidR="00FA65D7" w:rsidTr="0023424E">
        <w:tc>
          <w:tcPr>
            <w:tcW w:w="1895" w:type="dxa"/>
          </w:tcPr>
          <w:p w:rsidR="00FA65D7" w:rsidRDefault="00FA65D7" w:rsidP="00706773">
            <w:pPr>
              <w:pStyle w:val="Text1"/>
              <w:ind w:left="0"/>
            </w:pPr>
            <w:r>
              <w:t>Instructions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 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r>
              <w:t>Settings</w:t>
            </w:r>
            <w:r w:rsidR="00DF7761">
              <w:t xml:space="preserve"> Page</w:t>
            </w:r>
          </w:p>
        </w:tc>
        <w:tc>
          <w:tcPr>
            <w:tcW w:w="2166" w:type="dxa"/>
          </w:tcPr>
          <w:p w:rsidR="00FA65D7" w:rsidRDefault="00FA65D7" w:rsidP="00706773">
            <w:pPr>
              <w:pStyle w:val="Text1"/>
              <w:ind w:left="0"/>
            </w:pPr>
            <w:r>
              <w:t>Buttons</w:t>
            </w:r>
          </w:p>
        </w:tc>
        <w:tc>
          <w:tcPr>
            <w:tcW w:w="1809" w:type="dxa"/>
          </w:tcPr>
          <w:p w:rsidR="00FA65D7" w:rsidRDefault="00FA65D7" w:rsidP="00706773">
            <w:pPr>
              <w:pStyle w:val="Text1"/>
              <w:ind w:left="0"/>
            </w:pPr>
            <w:r>
              <w:t>Back</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Switches section to the homepage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Enlarges button image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r>
              <w:t>Graphics</w:t>
            </w:r>
          </w:p>
        </w:tc>
        <w:tc>
          <w:tcPr>
            <w:tcW w:w="1916" w:type="dxa"/>
          </w:tcPr>
          <w:p w:rsidR="00FA65D7" w:rsidRDefault="00FA65D7" w:rsidP="00706773">
            <w:pPr>
              <w:pStyle w:val="Text1"/>
              <w:ind w:left="0"/>
            </w:pPr>
            <w:r>
              <w:t>Mouse click on button</w:t>
            </w:r>
          </w:p>
        </w:tc>
        <w:tc>
          <w:tcPr>
            <w:tcW w:w="2670" w:type="dxa"/>
          </w:tcPr>
          <w:p w:rsidR="00FA65D7" w:rsidRDefault="00FA65D7" w:rsidP="00706773">
            <w:pPr>
              <w:pStyle w:val="Text1"/>
              <w:ind w:left="0"/>
            </w:pPr>
            <w:r>
              <w:t>Changes the button text from/to ‘classic’/’modern’.</w:t>
            </w:r>
          </w:p>
          <w:p w:rsidR="00FA65D7" w:rsidRDefault="00FA65D7" w:rsidP="00706773">
            <w:pPr>
              <w:pStyle w:val="Text1"/>
              <w:ind w:left="0"/>
            </w:pPr>
            <w:r>
              <w:t>Changes the graphics used in the game</w:t>
            </w:r>
          </w:p>
        </w:tc>
      </w:tr>
      <w:tr w:rsidR="00FA65D7" w:rsidTr="0023424E">
        <w:tc>
          <w:tcPr>
            <w:tcW w:w="1895" w:type="dxa"/>
          </w:tcPr>
          <w:p w:rsidR="00FA65D7" w:rsidRDefault="00FA65D7" w:rsidP="00706773">
            <w:pPr>
              <w:pStyle w:val="Text1"/>
              <w:ind w:left="0"/>
            </w:pPr>
          </w:p>
        </w:tc>
        <w:tc>
          <w:tcPr>
            <w:tcW w:w="2166" w:type="dxa"/>
          </w:tcPr>
          <w:p w:rsidR="00FA65D7" w:rsidRDefault="00FA65D7" w:rsidP="00706773">
            <w:pPr>
              <w:pStyle w:val="Text1"/>
              <w:ind w:left="0"/>
            </w:pPr>
          </w:p>
        </w:tc>
        <w:tc>
          <w:tcPr>
            <w:tcW w:w="1809" w:type="dxa"/>
          </w:tcPr>
          <w:p w:rsidR="00FA65D7" w:rsidRDefault="00FA65D7" w:rsidP="00706773">
            <w:pPr>
              <w:pStyle w:val="Text1"/>
              <w:ind w:left="0"/>
            </w:pPr>
          </w:p>
        </w:tc>
        <w:tc>
          <w:tcPr>
            <w:tcW w:w="1916" w:type="dxa"/>
          </w:tcPr>
          <w:p w:rsidR="00FA65D7" w:rsidRDefault="00FA65D7" w:rsidP="00706773">
            <w:pPr>
              <w:pStyle w:val="Text1"/>
              <w:ind w:left="0"/>
            </w:pPr>
            <w:r>
              <w:t>Mouse hover</w:t>
            </w:r>
          </w:p>
        </w:tc>
        <w:tc>
          <w:tcPr>
            <w:tcW w:w="2670" w:type="dxa"/>
          </w:tcPr>
          <w:p w:rsidR="00FA65D7" w:rsidRDefault="00FA65D7" w:rsidP="00706773">
            <w:pPr>
              <w:pStyle w:val="Text1"/>
              <w:ind w:left="0"/>
            </w:pPr>
            <w:r>
              <w:t xml:space="preserve">Brings up setting options at the side with a </w:t>
            </w:r>
            <w:r>
              <w:lastRenderedPageBreak/>
              <w:t>description of what they are</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E19E4" w:rsidP="00FA65D7">
            <w:pPr>
              <w:pStyle w:val="Text1"/>
              <w:ind w:left="0"/>
            </w:pPr>
            <w:r>
              <w:t>Background music selection</w:t>
            </w:r>
          </w:p>
        </w:tc>
        <w:tc>
          <w:tcPr>
            <w:tcW w:w="1916" w:type="dxa"/>
          </w:tcPr>
          <w:p w:rsidR="00FA65D7" w:rsidRDefault="00FA65D7" w:rsidP="00FA65D7">
            <w:pPr>
              <w:pStyle w:val="Text1"/>
              <w:ind w:left="0"/>
            </w:pPr>
            <w:r>
              <w:t>Mouse click on button</w:t>
            </w:r>
          </w:p>
        </w:tc>
        <w:tc>
          <w:tcPr>
            <w:tcW w:w="2670" w:type="dxa"/>
          </w:tcPr>
          <w:p w:rsidR="00FA65D7" w:rsidRDefault="00FA65D7" w:rsidP="00FE19E4">
            <w:pPr>
              <w:pStyle w:val="Text1"/>
              <w:ind w:left="0"/>
            </w:pPr>
            <w:r>
              <w:t>Changes the button text from/to ‘</w:t>
            </w:r>
            <w:r w:rsidR="00FE19E4">
              <w:t>song1</w:t>
            </w:r>
            <w:r>
              <w:t>’/</w:t>
            </w:r>
            <w:r w:rsidR="00FE19E4">
              <w:t>’song2</w:t>
            </w:r>
            <w:r>
              <w:t>’</w:t>
            </w:r>
            <w:r w:rsidR="00FE19E4">
              <w:t>/’song3’… and plays a short section of it</w:t>
            </w:r>
            <w:r>
              <w:t>.</w:t>
            </w:r>
            <w:r w:rsidR="00FE19E4">
              <w:t xml:space="preserve"> </w:t>
            </w:r>
            <w:r w:rsidRPr="008E3829">
              <w:rPr>
                <w:noProof/>
              </w:rPr>
              <w:t xml:space="preserve">Changes the </w:t>
            </w:r>
            <w:r w:rsidR="00FE19E4" w:rsidRPr="008E3829">
              <w:rPr>
                <w:noProof/>
              </w:rPr>
              <w:t>background music</w:t>
            </w:r>
            <w:r w:rsidRPr="008E3829">
              <w:rPr>
                <w:noProof/>
              </w:rPr>
              <w:t xml:space="preserve"> used in the game</w:t>
            </w:r>
            <w:r w:rsidR="00E4101B" w:rsidRPr="008E3829">
              <w:rPr>
                <w:noProof/>
              </w:rPr>
              <w:t>.</w:t>
            </w:r>
          </w:p>
        </w:tc>
      </w:tr>
      <w:tr w:rsidR="00FA65D7" w:rsidTr="0023424E">
        <w:tc>
          <w:tcPr>
            <w:tcW w:w="1895" w:type="dxa"/>
          </w:tcPr>
          <w:p w:rsidR="00FA65D7" w:rsidRDefault="00FA65D7" w:rsidP="00FA65D7">
            <w:pPr>
              <w:pStyle w:val="Text1"/>
              <w:ind w:left="0"/>
            </w:pPr>
          </w:p>
        </w:tc>
        <w:tc>
          <w:tcPr>
            <w:tcW w:w="2166" w:type="dxa"/>
          </w:tcPr>
          <w:p w:rsidR="00FA65D7" w:rsidRDefault="00FA65D7" w:rsidP="00FA65D7">
            <w:pPr>
              <w:pStyle w:val="Text1"/>
              <w:ind w:left="0"/>
            </w:pPr>
          </w:p>
        </w:tc>
        <w:tc>
          <w:tcPr>
            <w:tcW w:w="1809" w:type="dxa"/>
          </w:tcPr>
          <w:p w:rsidR="00FA65D7" w:rsidRDefault="00FA65D7" w:rsidP="00FA65D7">
            <w:pPr>
              <w:pStyle w:val="Text1"/>
              <w:ind w:left="0"/>
            </w:pPr>
          </w:p>
        </w:tc>
        <w:tc>
          <w:tcPr>
            <w:tcW w:w="1916" w:type="dxa"/>
          </w:tcPr>
          <w:p w:rsidR="00FA65D7" w:rsidRDefault="00FA65D7" w:rsidP="00FA65D7">
            <w:pPr>
              <w:pStyle w:val="Text1"/>
              <w:ind w:left="0"/>
            </w:pPr>
            <w:r>
              <w:t>Mouse hover</w:t>
            </w:r>
          </w:p>
        </w:tc>
        <w:tc>
          <w:tcPr>
            <w:tcW w:w="2670" w:type="dxa"/>
          </w:tcPr>
          <w:p w:rsidR="00FA65D7" w:rsidRDefault="00FA65D7" w:rsidP="00FA65D7">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Background music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background music.</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r>
              <w:t>Sound effects on/off</w:t>
            </w:r>
          </w:p>
        </w:tc>
        <w:tc>
          <w:tcPr>
            <w:tcW w:w="1916" w:type="dxa"/>
          </w:tcPr>
          <w:p w:rsidR="0023424E" w:rsidRDefault="0023424E" w:rsidP="0023424E">
            <w:pPr>
              <w:pStyle w:val="Text1"/>
              <w:ind w:left="0"/>
            </w:pPr>
            <w:r>
              <w:t>Mouse click on button</w:t>
            </w:r>
          </w:p>
        </w:tc>
        <w:tc>
          <w:tcPr>
            <w:tcW w:w="2670" w:type="dxa"/>
          </w:tcPr>
          <w:p w:rsidR="0023424E" w:rsidRDefault="0023424E" w:rsidP="0023424E">
            <w:pPr>
              <w:pStyle w:val="Text1"/>
              <w:ind w:left="0"/>
            </w:pPr>
            <w:r>
              <w:t>Changes the button text from/to ‘on’/’off’.</w:t>
            </w:r>
          </w:p>
          <w:p w:rsidR="0023424E" w:rsidRDefault="0023424E" w:rsidP="0023424E">
            <w:pPr>
              <w:pStyle w:val="Text1"/>
              <w:ind w:left="0"/>
            </w:pPr>
            <w:r>
              <w:t>Toggles whether or not the game will have sound effects.</w:t>
            </w:r>
          </w:p>
        </w:tc>
      </w:tr>
      <w:tr w:rsidR="0023424E" w:rsidTr="0023424E">
        <w:tc>
          <w:tcPr>
            <w:tcW w:w="1895" w:type="dxa"/>
          </w:tcPr>
          <w:p w:rsidR="0023424E" w:rsidRDefault="0023424E" w:rsidP="0023424E">
            <w:pPr>
              <w:pStyle w:val="Text1"/>
              <w:ind w:left="0"/>
            </w:pPr>
          </w:p>
        </w:tc>
        <w:tc>
          <w:tcPr>
            <w:tcW w:w="2166" w:type="dxa"/>
          </w:tcPr>
          <w:p w:rsidR="0023424E" w:rsidRDefault="0023424E" w:rsidP="0023424E">
            <w:pPr>
              <w:pStyle w:val="Text1"/>
              <w:ind w:left="0"/>
            </w:pPr>
          </w:p>
        </w:tc>
        <w:tc>
          <w:tcPr>
            <w:tcW w:w="1809" w:type="dxa"/>
          </w:tcPr>
          <w:p w:rsidR="0023424E" w:rsidRDefault="0023424E" w:rsidP="0023424E">
            <w:pPr>
              <w:pStyle w:val="Text1"/>
              <w:ind w:left="0"/>
            </w:pPr>
          </w:p>
        </w:tc>
        <w:tc>
          <w:tcPr>
            <w:tcW w:w="1916" w:type="dxa"/>
          </w:tcPr>
          <w:p w:rsidR="0023424E" w:rsidRDefault="0023424E" w:rsidP="0023424E">
            <w:pPr>
              <w:pStyle w:val="Text1"/>
              <w:ind w:left="0"/>
            </w:pPr>
            <w:r>
              <w:t>Mouse hover</w:t>
            </w:r>
          </w:p>
        </w:tc>
        <w:tc>
          <w:tcPr>
            <w:tcW w:w="2670" w:type="dxa"/>
          </w:tcPr>
          <w:p w:rsidR="0023424E" w:rsidRDefault="0023424E" w:rsidP="0023424E">
            <w:pPr>
              <w:pStyle w:val="Text1"/>
              <w:ind w:left="0"/>
            </w:pPr>
            <w:r>
              <w:t>Brings up setting options at the side with a description of what they are</w:t>
            </w:r>
          </w:p>
        </w:tc>
      </w:tr>
      <w:tr w:rsidR="008769FB" w:rsidTr="0023424E">
        <w:tc>
          <w:tcPr>
            <w:tcW w:w="1895" w:type="dxa"/>
          </w:tcPr>
          <w:p w:rsidR="008769FB" w:rsidRDefault="008769FB" w:rsidP="0023424E">
            <w:pPr>
              <w:pStyle w:val="Text1"/>
              <w:ind w:left="0"/>
            </w:pPr>
          </w:p>
        </w:tc>
        <w:tc>
          <w:tcPr>
            <w:tcW w:w="2166" w:type="dxa"/>
          </w:tcPr>
          <w:p w:rsidR="008769FB" w:rsidRDefault="008769FB" w:rsidP="0023424E">
            <w:pPr>
              <w:pStyle w:val="Text1"/>
              <w:ind w:left="0"/>
            </w:pPr>
            <w:r>
              <w:t>File</w:t>
            </w:r>
          </w:p>
        </w:tc>
        <w:tc>
          <w:tcPr>
            <w:tcW w:w="1809" w:type="dxa"/>
          </w:tcPr>
          <w:p w:rsidR="008769FB" w:rsidRDefault="008769FB" w:rsidP="0023424E">
            <w:pPr>
              <w:pStyle w:val="Text1"/>
              <w:ind w:left="0"/>
            </w:pPr>
          </w:p>
        </w:tc>
        <w:tc>
          <w:tcPr>
            <w:tcW w:w="1916" w:type="dxa"/>
          </w:tcPr>
          <w:p w:rsidR="008769FB" w:rsidRDefault="008769FB" w:rsidP="0023424E">
            <w:pPr>
              <w:pStyle w:val="Text1"/>
              <w:ind w:left="0"/>
            </w:pPr>
            <w:r>
              <w:t>Settings file</w:t>
            </w:r>
          </w:p>
        </w:tc>
        <w:tc>
          <w:tcPr>
            <w:tcW w:w="2670" w:type="dxa"/>
          </w:tcPr>
          <w:p w:rsidR="008769FB" w:rsidRDefault="008769FB" w:rsidP="0023424E">
            <w:pPr>
              <w:pStyle w:val="Text1"/>
              <w:ind w:left="0"/>
            </w:pPr>
            <w:r>
              <w:t>Takes in and reads the settings stored in the file mapping it to a set of variables.</w:t>
            </w:r>
          </w:p>
        </w:tc>
      </w:tr>
      <w:tr w:rsidR="0093409F" w:rsidTr="0023424E">
        <w:tc>
          <w:tcPr>
            <w:tcW w:w="1895" w:type="dxa"/>
          </w:tcPr>
          <w:p w:rsidR="0093409F" w:rsidRDefault="0093409F" w:rsidP="0023424E">
            <w:pPr>
              <w:pStyle w:val="Text1"/>
              <w:ind w:left="0"/>
            </w:pPr>
            <w:r>
              <w:t>Game</w:t>
            </w:r>
            <w:r w:rsidR="00A44181">
              <w:t xml:space="preserve"> Page</w:t>
            </w:r>
          </w:p>
        </w:tc>
        <w:tc>
          <w:tcPr>
            <w:tcW w:w="2166" w:type="dxa"/>
          </w:tcPr>
          <w:p w:rsidR="0093409F" w:rsidRDefault="0093409F" w:rsidP="0023424E">
            <w:pPr>
              <w:pStyle w:val="Text1"/>
              <w:ind w:left="0"/>
            </w:pPr>
            <w:r>
              <w:t>Player sprite</w:t>
            </w:r>
          </w:p>
        </w:tc>
        <w:tc>
          <w:tcPr>
            <w:tcW w:w="1809" w:type="dxa"/>
          </w:tcPr>
          <w:p w:rsidR="0093409F" w:rsidRDefault="0093409F" w:rsidP="0023424E">
            <w:pPr>
              <w:pStyle w:val="Text1"/>
              <w:ind w:left="0"/>
            </w:pPr>
            <w:r>
              <w:t>Movement</w:t>
            </w:r>
          </w:p>
        </w:tc>
        <w:tc>
          <w:tcPr>
            <w:tcW w:w="1916" w:type="dxa"/>
          </w:tcPr>
          <w:p w:rsidR="0093409F" w:rsidRDefault="0093409F" w:rsidP="0023424E">
            <w:pPr>
              <w:pStyle w:val="Text1"/>
              <w:ind w:left="0"/>
            </w:pPr>
            <w:r>
              <w:rPr>
                <w:noProof/>
                <w:lang w:eastAsia="en-GB"/>
              </w:rPr>
              <mc:AlternateContent>
                <mc:Choice Requires="wps">
                  <w:drawing>
                    <wp:anchor distT="0" distB="0" distL="114300" distR="114300" simplePos="0" relativeHeight="251675648" behindDoc="0" locked="0" layoutInCell="1" allowOverlap="1" wp14:anchorId="7B478226" wp14:editId="0158E172">
                      <wp:simplePos x="0" y="0"/>
                      <wp:positionH relativeFrom="column">
                        <wp:posOffset>703441</wp:posOffset>
                      </wp:positionH>
                      <wp:positionV relativeFrom="paragraph">
                        <wp:posOffset>72460</wp:posOffset>
                      </wp:positionV>
                      <wp:extent cx="152400" cy="76200"/>
                      <wp:effectExtent l="0" t="19050" r="38100" b="38100"/>
                      <wp:wrapNone/>
                      <wp:docPr id="11" name="Left Arrow 11"/>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EB908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55.4pt;margin-top:5.7pt;width:12pt;height:6pt;rotation:18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" fillcolor="#4472c4 [3204]" strokecolor="#1f3763 [1604]" strokeweight="1pt"/>
                  </w:pict>
                </mc:Fallback>
              </mc:AlternateContent>
            </w:r>
            <w:r>
              <w:rPr>
                <w:noProof/>
                <w:lang w:eastAsia="en-GB"/>
              </w:rPr>
              <mc:AlternateContent>
                <mc:Choice Requires="wps">
                  <w:drawing>
                    <wp:anchor distT="0" distB="0" distL="114300" distR="114300" simplePos="0" relativeHeight="251673600" behindDoc="0" locked="0" layoutInCell="1" allowOverlap="1" wp14:anchorId="1046D62F" wp14:editId="08937C7B">
                      <wp:simplePos x="0" y="0"/>
                      <wp:positionH relativeFrom="column">
                        <wp:posOffset>430530</wp:posOffset>
                      </wp:positionH>
                      <wp:positionV relativeFrom="paragraph">
                        <wp:posOffset>69850</wp:posOffset>
                      </wp:positionV>
                      <wp:extent cx="152400" cy="76200"/>
                      <wp:effectExtent l="19050" t="19050" r="19050" b="38100"/>
                      <wp:wrapNone/>
                      <wp:docPr id="10" name="Left Arrow 10"/>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04CEB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33.9pt;margin-top:5.5pt;width:12pt;height: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RlZcw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" fillcolor="#4472c4 [3204]" strokecolor="#1f3763 [1604]" strokeweight="1pt"/>
                  </w:pict>
                </mc:Fallback>
              </mc:AlternateContent>
            </w:r>
            <w:r>
              <w:t>A/D or      /</w:t>
            </w:r>
          </w:p>
          <w:p w:rsidR="005A04A8" w:rsidRDefault="005A04A8" w:rsidP="0023424E">
            <w:pPr>
              <w:pStyle w:val="Text1"/>
              <w:ind w:left="0"/>
            </w:pPr>
            <w:r>
              <w:t>Will only take in one input at a time</w:t>
            </w:r>
          </w:p>
        </w:tc>
        <w:tc>
          <w:tcPr>
            <w:tcW w:w="2670" w:type="dxa"/>
          </w:tcPr>
          <w:p w:rsidR="0093409F" w:rsidRDefault="00F41C48" w:rsidP="0023424E">
            <w:pPr>
              <w:pStyle w:val="Text1"/>
              <w:ind w:left="0"/>
            </w:pPr>
            <w:r>
              <w:t>Changes the position of the player sprite in the game field</w:t>
            </w:r>
          </w:p>
        </w:tc>
      </w:tr>
      <w:tr w:rsidR="005A04A8" w:rsidTr="0023424E">
        <w:tc>
          <w:tcPr>
            <w:tcW w:w="1895" w:type="dxa"/>
          </w:tcPr>
          <w:p w:rsidR="005A04A8" w:rsidRDefault="005A04A8" w:rsidP="0023424E">
            <w:pPr>
              <w:pStyle w:val="Text1"/>
              <w:ind w:left="0"/>
            </w:pPr>
          </w:p>
        </w:tc>
        <w:tc>
          <w:tcPr>
            <w:tcW w:w="2166" w:type="dxa"/>
          </w:tcPr>
          <w:p w:rsidR="005A04A8" w:rsidRDefault="005A04A8" w:rsidP="0023424E">
            <w:pPr>
              <w:pStyle w:val="Text1"/>
              <w:ind w:left="0"/>
            </w:pPr>
          </w:p>
        </w:tc>
        <w:tc>
          <w:tcPr>
            <w:tcW w:w="1809" w:type="dxa"/>
          </w:tcPr>
          <w:p w:rsidR="005A04A8" w:rsidRDefault="005A04A8" w:rsidP="0023424E">
            <w:pPr>
              <w:pStyle w:val="Text1"/>
              <w:ind w:left="0"/>
            </w:pPr>
            <w:r>
              <w:t xml:space="preserve">Shooting </w:t>
            </w:r>
          </w:p>
        </w:tc>
        <w:tc>
          <w:tcPr>
            <w:tcW w:w="1916" w:type="dxa"/>
          </w:tcPr>
          <w:p w:rsidR="005A04A8" w:rsidRDefault="005A04A8" w:rsidP="0023424E">
            <w:pPr>
              <w:pStyle w:val="Text1"/>
              <w:ind w:left="0"/>
              <w:rPr>
                <w:noProof/>
                <w:lang w:eastAsia="en-GB"/>
              </w:rPr>
            </w:pPr>
            <w:r>
              <w:rPr>
                <w:noProof/>
                <w:lang w:eastAsia="en-GB"/>
              </w:rPr>
              <w:t>‘SpaceBar’</w:t>
            </w:r>
          </w:p>
        </w:tc>
        <w:tc>
          <w:tcPr>
            <w:tcW w:w="2670" w:type="dxa"/>
          </w:tcPr>
          <w:p w:rsidR="005A04A8" w:rsidRDefault="005A04A8" w:rsidP="0023424E">
            <w:pPr>
              <w:pStyle w:val="Text1"/>
              <w:ind w:left="0"/>
            </w:pPr>
            <w:r>
              <w:t>Spawns a player shot above the centre of the player sprite.</w:t>
            </w:r>
          </w:p>
        </w:tc>
      </w:tr>
      <w:tr w:rsidR="00386ADA" w:rsidTr="0023424E">
        <w:tc>
          <w:tcPr>
            <w:tcW w:w="1895" w:type="dxa"/>
          </w:tcPr>
          <w:p w:rsidR="00386ADA" w:rsidRDefault="00386ADA" w:rsidP="0023424E">
            <w:pPr>
              <w:pStyle w:val="Text1"/>
              <w:ind w:left="0"/>
            </w:pPr>
          </w:p>
        </w:tc>
        <w:tc>
          <w:tcPr>
            <w:tcW w:w="2166" w:type="dxa"/>
          </w:tcPr>
          <w:p w:rsidR="00386ADA" w:rsidRDefault="00386ADA" w:rsidP="0023424E">
            <w:pPr>
              <w:pStyle w:val="Text1"/>
              <w:ind w:left="0"/>
            </w:pPr>
            <w:r>
              <w:t>Score display</w:t>
            </w:r>
          </w:p>
        </w:tc>
        <w:tc>
          <w:tcPr>
            <w:tcW w:w="1809" w:type="dxa"/>
          </w:tcPr>
          <w:p w:rsidR="00386ADA" w:rsidRDefault="00386ADA" w:rsidP="0023424E">
            <w:pPr>
              <w:pStyle w:val="Text1"/>
              <w:ind w:left="0"/>
            </w:pPr>
          </w:p>
        </w:tc>
        <w:tc>
          <w:tcPr>
            <w:tcW w:w="1916" w:type="dxa"/>
          </w:tcPr>
          <w:p w:rsidR="00386ADA" w:rsidRDefault="00386ADA" w:rsidP="0023424E">
            <w:pPr>
              <w:pStyle w:val="Text1"/>
              <w:ind w:left="0"/>
              <w:rPr>
                <w:noProof/>
                <w:lang w:eastAsia="en-GB"/>
              </w:rPr>
            </w:pPr>
            <w:r>
              <w:rPr>
                <w:noProof/>
                <w:lang w:eastAsia="en-GB"/>
              </w:rPr>
              <w:t>High scores file</w:t>
            </w:r>
          </w:p>
        </w:tc>
        <w:tc>
          <w:tcPr>
            <w:tcW w:w="2670" w:type="dxa"/>
          </w:tcPr>
          <w:p w:rsidR="00386ADA" w:rsidRDefault="00386ADA" w:rsidP="0023424E">
            <w:pPr>
              <w:pStyle w:val="Text1"/>
              <w:ind w:left="0"/>
            </w:pPr>
            <w:r>
              <w:t>Will take in the high scores file to display the highest score on the</w:t>
            </w:r>
            <w:r w:rsidR="00745F83">
              <w:t xml:space="preserve"> top right of the page</w:t>
            </w:r>
            <w:r>
              <w:t>.</w:t>
            </w:r>
          </w:p>
        </w:tc>
      </w:tr>
      <w:tr w:rsidR="00DF7761" w:rsidTr="0023424E">
        <w:tc>
          <w:tcPr>
            <w:tcW w:w="1895" w:type="dxa"/>
          </w:tcPr>
          <w:p w:rsidR="00DF7761" w:rsidRDefault="00DF7761" w:rsidP="0023424E">
            <w:pPr>
              <w:pStyle w:val="Text1"/>
              <w:ind w:left="0"/>
            </w:pPr>
          </w:p>
        </w:tc>
        <w:tc>
          <w:tcPr>
            <w:tcW w:w="2166" w:type="dxa"/>
          </w:tcPr>
          <w:p w:rsidR="00DF7761" w:rsidRDefault="00DF7761" w:rsidP="0023424E">
            <w:pPr>
              <w:pStyle w:val="Text1"/>
              <w:ind w:left="0"/>
            </w:pPr>
            <w:r>
              <w:t>File check</w:t>
            </w:r>
          </w:p>
        </w:tc>
        <w:tc>
          <w:tcPr>
            <w:tcW w:w="1809" w:type="dxa"/>
          </w:tcPr>
          <w:p w:rsidR="00DF7761" w:rsidRDefault="00DF7761" w:rsidP="0023424E">
            <w:pPr>
              <w:pStyle w:val="Text1"/>
              <w:ind w:left="0"/>
            </w:pPr>
          </w:p>
        </w:tc>
        <w:tc>
          <w:tcPr>
            <w:tcW w:w="1916" w:type="dxa"/>
          </w:tcPr>
          <w:p w:rsidR="00DF7761" w:rsidRDefault="00DF7761" w:rsidP="0023424E">
            <w:pPr>
              <w:pStyle w:val="Text1"/>
              <w:ind w:left="0"/>
              <w:rPr>
                <w:noProof/>
                <w:lang w:eastAsia="en-GB"/>
              </w:rPr>
            </w:pPr>
            <w:r>
              <w:rPr>
                <w:noProof/>
                <w:lang w:eastAsia="en-GB"/>
              </w:rPr>
              <w:t>High scores file</w:t>
            </w:r>
          </w:p>
        </w:tc>
        <w:tc>
          <w:tcPr>
            <w:tcW w:w="2670" w:type="dxa"/>
          </w:tcPr>
          <w:p w:rsidR="00DF7761" w:rsidRDefault="00DF7761" w:rsidP="0023424E">
            <w:pPr>
              <w:pStyle w:val="Text1"/>
              <w:ind w:left="0"/>
            </w:pPr>
            <w:r>
              <w:t xml:space="preserve">Will take in the high scores file to check current score against, if </w:t>
            </w:r>
            <w:r>
              <w:lastRenderedPageBreak/>
              <w:t xml:space="preserve">current score is higher than any score in the file then </w:t>
            </w:r>
            <w:r w:rsidR="00C2203D">
              <w:t xml:space="preserve">the page will switch to the high score input page otherwise </w:t>
            </w:r>
            <w:r w:rsidR="00FF3E1E">
              <w:t>it will skip to the high score display page.</w:t>
            </w:r>
          </w:p>
        </w:tc>
      </w:tr>
      <w:tr w:rsidR="00732D8D" w:rsidTr="0023424E">
        <w:tc>
          <w:tcPr>
            <w:tcW w:w="1895" w:type="dxa"/>
          </w:tcPr>
          <w:p w:rsidR="00732D8D" w:rsidRDefault="00C2203D" w:rsidP="0023424E">
            <w:pPr>
              <w:pStyle w:val="Text1"/>
              <w:ind w:left="0"/>
            </w:pPr>
            <w:r>
              <w:lastRenderedPageBreak/>
              <w:t>High score input page</w:t>
            </w:r>
          </w:p>
        </w:tc>
        <w:tc>
          <w:tcPr>
            <w:tcW w:w="2166" w:type="dxa"/>
          </w:tcPr>
          <w:p w:rsidR="00732D8D" w:rsidRDefault="00732D8D" w:rsidP="0023424E">
            <w:pPr>
              <w:pStyle w:val="Text1"/>
              <w:ind w:left="0"/>
            </w:pPr>
            <w:r>
              <w:t>Initials input</w:t>
            </w:r>
          </w:p>
        </w:tc>
        <w:tc>
          <w:tcPr>
            <w:tcW w:w="1809" w:type="dxa"/>
          </w:tcPr>
          <w:p w:rsidR="00732D8D" w:rsidRDefault="00B72C33" w:rsidP="0023424E">
            <w:pPr>
              <w:pStyle w:val="Text1"/>
              <w:ind w:left="0"/>
            </w:pPr>
            <w:r>
              <w:t>Input</w:t>
            </w:r>
          </w:p>
        </w:tc>
        <w:tc>
          <w:tcPr>
            <w:tcW w:w="1916" w:type="dxa"/>
          </w:tcPr>
          <w:p w:rsidR="00732D8D" w:rsidRDefault="00B72C33" w:rsidP="0023424E">
            <w:pPr>
              <w:pStyle w:val="Text1"/>
              <w:ind w:left="0"/>
              <w:rPr>
                <w:noProof/>
                <w:lang w:eastAsia="en-GB"/>
              </w:rPr>
            </w:pPr>
            <w:r>
              <w:rPr>
                <w:noProof/>
                <w:lang w:eastAsia="en-GB"/>
              </w:rPr>
              <w:t>Alpha keys, only 3 characters will be taken in</w:t>
            </w:r>
          </w:p>
        </w:tc>
        <w:tc>
          <w:tcPr>
            <w:tcW w:w="2670" w:type="dxa"/>
          </w:tcPr>
          <w:p w:rsidR="00732D8D" w:rsidRDefault="00B72C33" w:rsidP="0023424E">
            <w:pPr>
              <w:pStyle w:val="Text1"/>
              <w:ind w:left="0"/>
            </w:pPr>
            <w:r>
              <w:t xml:space="preserve">The character of the key pressed will be placed in the selected initial place and the next initial place will be selected, </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Default="00B72C33" w:rsidP="0023424E">
            <w:pPr>
              <w:pStyle w:val="Text1"/>
              <w:ind w:left="0"/>
              <w:rPr>
                <w:noProof/>
                <w:lang w:eastAsia="en-GB"/>
              </w:rPr>
            </w:pPr>
            <w:r w:rsidRPr="00B72C33">
              <w:rPr>
                <w:noProof/>
                <w:lang w:eastAsia="en-GB"/>
              </w:rPr>
              <mc:AlternateContent>
                <mc:Choice Requires="wps">
                  <w:drawing>
                    <wp:anchor distT="0" distB="0" distL="114300" distR="114300" simplePos="0" relativeHeight="251678720" behindDoc="0" locked="0" layoutInCell="1" allowOverlap="1" wp14:anchorId="46187D0F" wp14:editId="34828729">
                      <wp:simplePos x="0" y="0"/>
                      <wp:positionH relativeFrom="column">
                        <wp:posOffset>269240</wp:posOffset>
                      </wp:positionH>
                      <wp:positionV relativeFrom="paragraph">
                        <wp:posOffset>60325</wp:posOffset>
                      </wp:positionV>
                      <wp:extent cx="152400" cy="76200"/>
                      <wp:effectExtent l="0" t="19050" r="38100" b="38100"/>
                      <wp:wrapNone/>
                      <wp:docPr id="13" name="Left Arrow 13"/>
                      <wp:cNvGraphicFramePr/>
                      <a:graphic xmlns:a="http://schemas.openxmlformats.org/drawingml/2006/main">
                        <a:graphicData uri="http://schemas.microsoft.com/office/word/2010/wordprocessingShape">
                          <wps:wsp>
                            <wps:cNvSpPr/>
                            <wps:spPr>
                              <a:xfrm rot="10800000">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3312B0" id="Left Arrow 13" o:spid="_x0000_s1026" type="#_x0000_t66" style="position:absolute;margin-left:21.2pt;margin-top:4.75pt;width:12pt;height:6pt;rotation:180;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" fillcolor="#4472c4 [3204]" strokecolor="#1f3763 [1604]" strokeweight="1pt"/>
                  </w:pict>
                </mc:Fallback>
              </mc:AlternateContent>
            </w:r>
            <w:r w:rsidRPr="00B72C33">
              <w:rPr>
                <w:noProof/>
                <w:lang w:eastAsia="en-GB"/>
              </w:rPr>
              <mc:AlternateContent>
                <mc:Choice Requires="wps">
                  <w:drawing>
                    <wp:anchor distT="0" distB="0" distL="114300" distR="114300" simplePos="0" relativeHeight="251677696" behindDoc="0" locked="0" layoutInCell="1" allowOverlap="1" wp14:anchorId="4428F0FA" wp14:editId="71B17AE3">
                      <wp:simplePos x="0" y="0"/>
                      <wp:positionH relativeFrom="column">
                        <wp:posOffset>-3175</wp:posOffset>
                      </wp:positionH>
                      <wp:positionV relativeFrom="paragraph">
                        <wp:posOffset>57865</wp:posOffset>
                      </wp:positionV>
                      <wp:extent cx="152400" cy="76200"/>
                      <wp:effectExtent l="19050" t="19050" r="19050" b="38100"/>
                      <wp:wrapNone/>
                      <wp:docPr id="12" name="Left Arrow 12"/>
                      <wp:cNvGraphicFramePr/>
                      <a:graphic xmlns:a="http://schemas.openxmlformats.org/drawingml/2006/main">
                        <a:graphicData uri="http://schemas.microsoft.com/office/word/2010/wordprocessingShape">
                          <wps:wsp>
                            <wps:cNvSpPr/>
                            <wps:spPr>
                              <a:xfrm>
                                <a:off x="0" y="0"/>
                                <a:ext cx="152400"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4F04E4" id="Left Arrow 12" o:spid="_x0000_s1026" type="#_x0000_t66" style="position:absolute;margin-left:-.25pt;margin-top:4.55pt;width:12pt;height: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" fillcolor="#4472c4 [3204]" strokecolor="#1f3763 [1604]" strokeweight="1pt"/>
                  </w:pict>
                </mc:Fallback>
              </mc:AlternateContent>
            </w:r>
            <w:r>
              <w:rPr>
                <w:noProof/>
                <w:lang w:eastAsia="en-GB"/>
              </w:rPr>
              <w:t xml:space="preserve">     /</w:t>
            </w:r>
          </w:p>
        </w:tc>
        <w:tc>
          <w:tcPr>
            <w:tcW w:w="2670" w:type="dxa"/>
          </w:tcPr>
          <w:p w:rsidR="00B72C33" w:rsidRDefault="00B72C33" w:rsidP="0023424E">
            <w:pPr>
              <w:pStyle w:val="Text1"/>
              <w:ind w:left="0"/>
            </w:pPr>
            <w:r>
              <w:t>Will move the selected initial place appropriately.</w:t>
            </w:r>
          </w:p>
        </w:tc>
      </w:tr>
      <w:tr w:rsidR="00B72C33" w:rsidTr="0023424E">
        <w:tc>
          <w:tcPr>
            <w:tcW w:w="1895" w:type="dxa"/>
          </w:tcPr>
          <w:p w:rsidR="00B72C33" w:rsidRDefault="00B72C33" w:rsidP="0023424E">
            <w:pPr>
              <w:pStyle w:val="Text1"/>
              <w:ind w:left="0"/>
            </w:pPr>
          </w:p>
        </w:tc>
        <w:tc>
          <w:tcPr>
            <w:tcW w:w="2166" w:type="dxa"/>
          </w:tcPr>
          <w:p w:rsidR="00B72C33" w:rsidRDefault="00B72C33" w:rsidP="0023424E">
            <w:pPr>
              <w:pStyle w:val="Text1"/>
              <w:ind w:left="0"/>
            </w:pPr>
          </w:p>
        </w:tc>
        <w:tc>
          <w:tcPr>
            <w:tcW w:w="1809" w:type="dxa"/>
          </w:tcPr>
          <w:p w:rsidR="00B72C33" w:rsidRDefault="00B72C33" w:rsidP="0023424E">
            <w:pPr>
              <w:pStyle w:val="Text1"/>
              <w:ind w:left="0"/>
            </w:pPr>
          </w:p>
        </w:tc>
        <w:tc>
          <w:tcPr>
            <w:tcW w:w="1916" w:type="dxa"/>
          </w:tcPr>
          <w:p w:rsidR="00B72C33" w:rsidRPr="00B72C33" w:rsidRDefault="00B72C33" w:rsidP="0023424E">
            <w:pPr>
              <w:pStyle w:val="Text1"/>
              <w:ind w:left="0"/>
              <w:rPr>
                <w:noProof/>
                <w:lang w:eastAsia="en-GB"/>
              </w:rPr>
            </w:pPr>
            <w:r>
              <w:rPr>
                <w:noProof/>
                <w:lang w:eastAsia="en-GB"/>
              </w:rPr>
              <w:t>Enter</w:t>
            </w:r>
          </w:p>
        </w:tc>
        <w:tc>
          <w:tcPr>
            <w:tcW w:w="2670" w:type="dxa"/>
          </w:tcPr>
          <w:p w:rsidR="00B72C33" w:rsidRDefault="00B72C33" w:rsidP="0023424E">
            <w:pPr>
              <w:pStyle w:val="Text1"/>
              <w:ind w:left="0"/>
            </w:pPr>
            <w:r>
              <w:t>Will start a validation on the entire initial set to make sure all 3 characters have been used. If valid will send initials to the save high score procedure</w:t>
            </w:r>
            <w:r w:rsidR="004B6467">
              <w:t xml:space="preserve"> and the high score file will be updated/created</w:t>
            </w:r>
            <w:r>
              <w:t>.</w:t>
            </w:r>
          </w:p>
        </w:tc>
      </w:tr>
      <w:tr w:rsidR="008222AA" w:rsidTr="0023424E">
        <w:tc>
          <w:tcPr>
            <w:tcW w:w="1895" w:type="dxa"/>
          </w:tcPr>
          <w:p w:rsidR="008222AA" w:rsidRDefault="008222AA" w:rsidP="0023424E">
            <w:pPr>
              <w:pStyle w:val="Text1"/>
              <w:ind w:left="0"/>
            </w:pPr>
          </w:p>
        </w:tc>
        <w:tc>
          <w:tcPr>
            <w:tcW w:w="2166" w:type="dxa"/>
          </w:tcPr>
          <w:p w:rsidR="008222AA" w:rsidRDefault="008222AA" w:rsidP="0023424E">
            <w:pPr>
              <w:pStyle w:val="Text1"/>
              <w:ind w:left="0"/>
            </w:pPr>
          </w:p>
        </w:tc>
        <w:tc>
          <w:tcPr>
            <w:tcW w:w="1809" w:type="dxa"/>
          </w:tcPr>
          <w:p w:rsidR="008222AA" w:rsidRDefault="008222AA" w:rsidP="0023424E">
            <w:pPr>
              <w:pStyle w:val="Text1"/>
              <w:ind w:left="0"/>
            </w:pPr>
          </w:p>
        </w:tc>
        <w:tc>
          <w:tcPr>
            <w:tcW w:w="1916" w:type="dxa"/>
          </w:tcPr>
          <w:p w:rsidR="008222AA" w:rsidRDefault="008222AA" w:rsidP="0023424E">
            <w:pPr>
              <w:pStyle w:val="Text1"/>
              <w:ind w:left="0"/>
              <w:rPr>
                <w:noProof/>
                <w:lang w:eastAsia="en-GB"/>
              </w:rPr>
            </w:pPr>
            <w:r>
              <w:rPr>
                <w:noProof/>
                <w:lang w:eastAsia="en-GB"/>
              </w:rPr>
              <w:t>Backspace</w:t>
            </w:r>
          </w:p>
        </w:tc>
        <w:tc>
          <w:tcPr>
            <w:tcW w:w="2670" w:type="dxa"/>
          </w:tcPr>
          <w:p w:rsidR="008222AA" w:rsidRDefault="008222AA" w:rsidP="0023424E">
            <w:pPr>
              <w:pStyle w:val="Text1"/>
              <w:ind w:left="0"/>
            </w:pPr>
            <w:r>
              <w:t>Removes the character from the initial place selected, if place is already empty, nothing will happen</w:t>
            </w:r>
          </w:p>
        </w:tc>
      </w:tr>
      <w:tr w:rsidR="00FF3E1E" w:rsidTr="0023424E">
        <w:tc>
          <w:tcPr>
            <w:tcW w:w="1895" w:type="dxa"/>
          </w:tcPr>
          <w:p w:rsidR="00FF3E1E" w:rsidRDefault="00FF3E1E" w:rsidP="0023424E">
            <w:pPr>
              <w:pStyle w:val="Text1"/>
              <w:ind w:left="0"/>
            </w:pPr>
            <w:r>
              <w:t>High score Display Page</w:t>
            </w:r>
          </w:p>
        </w:tc>
        <w:tc>
          <w:tcPr>
            <w:tcW w:w="2166" w:type="dxa"/>
          </w:tcPr>
          <w:p w:rsidR="00FF3E1E" w:rsidRDefault="00FF3E1E" w:rsidP="0023424E">
            <w:pPr>
              <w:pStyle w:val="Text1"/>
              <w:ind w:left="0"/>
            </w:pPr>
            <w:r>
              <w:t>Score Display</w:t>
            </w:r>
          </w:p>
        </w:tc>
        <w:tc>
          <w:tcPr>
            <w:tcW w:w="1809" w:type="dxa"/>
          </w:tcPr>
          <w:p w:rsidR="00FF3E1E" w:rsidRDefault="00FF3E1E" w:rsidP="0023424E">
            <w:pPr>
              <w:pStyle w:val="Text1"/>
              <w:ind w:left="0"/>
            </w:pPr>
          </w:p>
        </w:tc>
        <w:tc>
          <w:tcPr>
            <w:tcW w:w="1916" w:type="dxa"/>
          </w:tcPr>
          <w:p w:rsidR="00FF3E1E" w:rsidRDefault="00EE1CC6" w:rsidP="0023424E">
            <w:pPr>
              <w:pStyle w:val="Text1"/>
              <w:ind w:left="0"/>
            </w:pPr>
            <w:r>
              <w:t>High scores file</w:t>
            </w:r>
          </w:p>
        </w:tc>
        <w:tc>
          <w:tcPr>
            <w:tcW w:w="2670" w:type="dxa"/>
          </w:tcPr>
          <w:p w:rsidR="00FF3E1E" w:rsidRDefault="00EE1CC6" w:rsidP="0023424E">
            <w:pPr>
              <w:pStyle w:val="Text1"/>
              <w:ind w:left="0"/>
            </w:pPr>
            <w:r>
              <w:t>Will take in high scores file to produce array of objects to be displaed</w:t>
            </w:r>
          </w:p>
        </w:tc>
      </w:tr>
      <w:tr w:rsidR="00EB0534" w:rsidTr="0023424E">
        <w:tc>
          <w:tcPr>
            <w:tcW w:w="1895" w:type="dxa"/>
          </w:tcPr>
          <w:p w:rsidR="00EB0534" w:rsidRDefault="00EB0534" w:rsidP="0023424E">
            <w:pPr>
              <w:pStyle w:val="Text1"/>
              <w:ind w:left="0"/>
            </w:pPr>
          </w:p>
        </w:tc>
        <w:tc>
          <w:tcPr>
            <w:tcW w:w="2166" w:type="dxa"/>
          </w:tcPr>
          <w:p w:rsidR="00EB0534" w:rsidRDefault="00F158E8" w:rsidP="0023424E">
            <w:pPr>
              <w:pStyle w:val="Text1"/>
              <w:ind w:left="0"/>
            </w:pPr>
            <w:r>
              <w:t>Buttons</w:t>
            </w:r>
          </w:p>
        </w:tc>
        <w:tc>
          <w:tcPr>
            <w:tcW w:w="1809" w:type="dxa"/>
          </w:tcPr>
          <w:p w:rsidR="00EB0534" w:rsidRDefault="00F158E8" w:rsidP="0023424E">
            <w:pPr>
              <w:pStyle w:val="Text1"/>
              <w:ind w:left="0"/>
            </w:pPr>
            <w:r>
              <w:t>Try again</w:t>
            </w:r>
          </w:p>
        </w:tc>
        <w:tc>
          <w:tcPr>
            <w:tcW w:w="1916" w:type="dxa"/>
          </w:tcPr>
          <w:p w:rsidR="00EB0534" w:rsidRDefault="00F158E8" w:rsidP="0023424E">
            <w:pPr>
              <w:pStyle w:val="Text1"/>
              <w:ind w:left="0"/>
              <w:rPr>
                <w:noProof/>
                <w:lang w:eastAsia="en-GB"/>
              </w:rPr>
            </w:pPr>
            <w:r>
              <w:t>Mouse click on button</w:t>
            </w:r>
          </w:p>
        </w:tc>
        <w:tc>
          <w:tcPr>
            <w:tcW w:w="2670" w:type="dxa"/>
          </w:tcPr>
          <w:p w:rsidR="00EB0534" w:rsidRDefault="00F158E8" w:rsidP="0023424E">
            <w:pPr>
              <w:pStyle w:val="Text1"/>
              <w:ind w:left="0"/>
            </w:pPr>
            <w:r>
              <w:t>Switches section to game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r>
              <w:t>Home</w:t>
            </w:r>
          </w:p>
        </w:tc>
        <w:tc>
          <w:tcPr>
            <w:tcW w:w="1916" w:type="dxa"/>
          </w:tcPr>
          <w:p w:rsidR="00F158E8" w:rsidRDefault="00F158E8" w:rsidP="0023424E">
            <w:pPr>
              <w:pStyle w:val="Text1"/>
              <w:ind w:left="0"/>
            </w:pPr>
            <w:r>
              <w:t>Mouse click on button</w:t>
            </w:r>
          </w:p>
        </w:tc>
        <w:tc>
          <w:tcPr>
            <w:tcW w:w="2670" w:type="dxa"/>
          </w:tcPr>
          <w:p w:rsidR="00F158E8" w:rsidRDefault="00F158E8" w:rsidP="0023424E">
            <w:pPr>
              <w:pStyle w:val="Text1"/>
              <w:ind w:left="0"/>
            </w:pPr>
            <w:r>
              <w:t>Switches section to the home page and resets the game page</w:t>
            </w:r>
          </w:p>
        </w:tc>
      </w:tr>
      <w:tr w:rsidR="00F158E8" w:rsidTr="0023424E">
        <w:tc>
          <w:tcPr>
            <w:tcW w:w="1895" w:type="dxa"/>
          </w:tcPr>
          <w:p w:rsidR="00F158E8" w:rsidRDefault="00F158E8" w:rsidP="0023424E">
            <w:pPr>
              <w:pStyle w:val="Text1"/>
              <w:ind w:left="0"/>
            </w:pPr>
          </w:p>
        </w:tc>
        <w:tc>
          <w:tcPr>
            <w:tcW w:w="2166" w:type="dxa"/>
          </w:tcPr>
          <w:p w:rsidR="00F158E8" w:rsidRDefault="00F158E8" w:rsidP="0023424E">
            <w:pPr>
              <w:pStyle w:val="Text1"/>
              <w:ind w:left="0"/>
            </w:pPr>
          </w:p>
        </w:tc>
        <w:tc>
          <w:tcPr>
            <w:tcW w:w="1809" w:type="dxa"/>
          </w:tcPr>
          <w:p w:rsidR="00F158E8" w:rsidRDefault="00F158E8" w:rsidP="0023424E">
            <w:pPr>
              <w:pStyle w:val="Text1"/>
              <w:ind w:left="0"/>
            </w:pPr>
          </w:p>
        </w:tc>
        <w:tc>
          <w:tcPr>
            <w:tcW w:w="1916" w:type="dxa"/>
          </w:tcPr>
          <w:p w:rsidR="00F158E8" w:rsidRDefault="00F158E8" w:rsidP="0023424E">
            <w:pPr>
              <w:pStyle w:val="Text1"/>
              <w:ind w:left="0"/>
            </w:pPr>
            <w:r>
              <w:t>Mouse hover</w:t>
            </w:r>
          </w:p>
        </w:tc>
        <w:tc>
          <w:tcPr>
            <w:tcW w:w="2670" w:type="dxa"/>
          </w:tcPr>
          <w:p w:rsidR="00F158E8" w:rsidRDefault="00F158E8" w:rsidP="0023424E">
            <w:pPr>
              <w:pStyle w:val="Text1"/>
              <w:ind w:left="0"/>
            </w:pPr>
            <w:r>
              <w:t>Enlarges button image</w:t>
            </w:r>
          </w:p>
        </w:tc>
      </w:tr>
      <w:tr w:rsidR="00E55FC9" w:rsidTr="0023424E">
        <w:tc>
          <w:tcPr>
            <w:tcW w:w="1895" w:type="dxa"/>
          </w:tcPr>
          <w:p w:rsidR="00E55FC9" w:rsidRDefault="00E55FC9" w:rsidP="0023424E">
            <w:pPr>
              <w:pStyle w:val="Text1"/>
              <w:ind w:left="0"/>
            </w:pPr>
            <w:r>
              <w:t>All Pages</w:t>
            </w:r>
          </w:p>
        </w:tc>
        <w:tc>
          <w:tcPr>
            <w:tcW w:w="2166" w:type="dxa"/>
          </w:tcPr>
          <w:p w:rsidR="00E55FC9" w:rsidRDefault="00E55FC9" w:rsidP="0023424E">
            <w:pPr>
              <w:pStyle w:val="Text1"/>
              <w:ind w:left="0"/>
            </w:pPr>
            <w:r>
              <w:t>Buttons</w:t>
            </w:r>
          </w:p>
        </w:tc>
        <w:tc>
          <w:tcPr>
            <w:tcW w:w="1809" w:type="dxa"/>
          </w:tcPr>
          <w:p w:rsidR="00E55FC9" w:rsidRDefault="00E55FC9" w:rsidP="0023424E">
            <w:pPr>
              <w:pStyle w:val="Text1"/>
              <w:ind w:left="0"/>
            </w:pPr>
            <w:r>
              <w:t>Exit</w:t>
            </w:r>
          </w:p>
        </w:tc>
        <w:tc>
          <w:tcPr>
            <w:tcW w:w="1916" w:type="dxa"/>
          </w:tcPr>
          <w:p w:rsidR="00E55FC9" w:rsidRDefault="00E55FC9" w:rsidP="0023424E">
            <w:pPr>
              <w:pStyle w:val="Text1"/>
              <w:ind w:left="0"/>
            </w:pPr>
            <w:r>
              <w:t>Mouse click on button</w:t>
            </w:r>
          </w:p>
        </w:tc>
        <w:tc>
          <w:tcPr>
            <w:tcW w:w="2670" w:type="dxa"/>
          </w:tcPr>
          <w:p w:rsidR="00E55FC9" w:rsidRDefault="00E55FC9" w:rsidP="0023424E">
            <w:pPr>
              <w:pStyle w:val="Text1"/>
              <w:ind w:left="0"/>
            </w:pPr>
            <w:r>
              <w:t>The program will end</w:t>
            </w:r>
          </w:p>
        </w:tc>
      </w:tr>
      <w:tr w:rsidR="001E2BC3" w:rsidTr="0023424E">
        <w:tc>
          <w:tcPr>
            <w:tcW w:w="1895" w:type="dxa"/>
          </w:tcPr>
          <w:p w:rsidR="001E2BC3" w:rsidRDefault="001E2BC3" w:rsidP="0023424E">
            <w:pPr>
              <w:pStyle w:val="Text1"/>
              <w:ind w:left="0"/>
            </w:pPr>
          </w:p>
        </w:tc>
        <w:tc>
          <w:tcPr>
            <w:tcW w:w="2166" w:type="dxa"/>
          </w:tcPr>
          <w:p w:rsidR="001E2BC3" w:rsidRDefault="001E2BC3" w:rsidP="0023424E">
            <w:pPr>
              <w:pStyle w:val="Text1"/>
              <w:ind w:left="0"/>
            </w:pPr>
          </w:p>
        </w:tc>
        <w:tc>
          <w:tcPr>
            <w:tcW w:w="1809" w:type="dxa"/>
          </w:tcPr>
          <w:p w:rsidR="001E2BC3" w:rsidRDefault="001E2BC3" w:rsidP="0023424E">
            <w:pPr>
              <w:pStyle w:val="Text1"/>
              <w:ind w:left="0"/>
            </w:pPr>
            <w:r>
              <w:t>Exit</w:t>
            </w:r>
          </w:p>
        </w:tc>
        <w:tc>
          <w:tcPr>
            <w:tcW w:w="1916" w:type="dxa"/>
          </w:tcPr>
          <w:p w:rsidR="001E2BC3" w:rsidRDefault="001E2BC3" w:rsidP="0023424E">
            <w:pPr>
              <w:pStyle w:val="Text1"/>
              <w:ind w:left="0"/>
            </w:pPr>
            <w:r>
              <w:t>The escape button is clicked</w:t>
            </w:r>
          </w:p>
        </w:tc>
        <w:tc>
          <w:tcPr>
            <w:tcW w:w="2670" w:type="dxa"/>
          </w:tcPr>
          <w:p w:rsidR="001E2BC3" w:rsidRDefault="001E2BC3" w:rsidP="0023424E">
            <w:pPr>
              <w:pStyle w:val="Text1"/>
              <w:ind w:left="0"/>
            </w:pPr>
            <w:r>
              <w:t>The program will end</w:t>
            </w:r>
          </w:p>
        </w:tc>
      </w:tr>
    </w:tbl>
    <w:p w:rsidR="00386ADA" w:rsidRDefault="00386ADA" w:rsidP="0070315A">
      <w:pPr>
        <w:pStyle w:val="Text1"/>
      </w:pPr>
    </w:p>
    <w:p w:rsidR="00706773" w:rsidRPr="0070315A" w:rsidRDefault="00386ADA" w:rsidP="0070315A">
      <w:pPr>
        <w:rPr>
          <w:b/>
          <w:sz w:val="36"/>
          <w:szCs w:val="36"/>
        </w:rPr>
      </w:pPr>
      <w:r>
        <w:br w:type="page"/>
      </w:r>
    </w:p>
    <w:p w:rsidR="00937F41" w:rsidRDefault="00937F41" w:rsidP="00937F41">
      <w:pPr>
        <w:pStyle w:val="TaskHeader"/>
      </w:pPr>
      <w:r>
        <w:lastRenderedPageBreak/>
        <w:t>Outputs:</w:t>
      </w:r>
    </w:p>
    <w:tbl>
      <w:tblPr>
        <w:tblStyle w:val="TableGrid"/>
        <w:tblW w:w="10485" w:type="dxa"/>
        <w:tblLook w:val="04A0" w:firstRow="1" w:lastRow="0" w:firstColumn="1" w:lastColumn="0" w:noHBand="0" w:noVBand="1"/>
      </w:tblPr>
      <w:tblGrid>
        <w:gridCol w:w="4957"/>
        <w:gridCol w:w="5528"/>
      </w:tblGrid>
      <w:tr w:rsidR="00A44181" w:rsidTr="00A44181">
        <w:tc>
          <w:tcPr>
            <w:tcW w:w="4957" w:type="dxa"/>
          </w:tcPr>
          <w:p w:rsidR="00A44181" w:rsidRDefault="00A44181" w:rsidP="004B6467">
            <w:pPr>
              <w:pStyle w:val="TaskHeader"/>
              <w:ind w:firstLine="0"/>
            </w:pPr>
            <w:r>
              <w:t>Section</w:t>
            </w:r>
          </w:p>
        </w:tc>
        <w:tc>
          <w:tcPr>
            <w:tcW w:w="5528" w:type="dxa"/>
          </w:tcPr>
          <w:p w:rsidR="00A44181" w:rsidRDefault="00A44181" w:rsidP="004B6467">
            <w:pPr>
              <w:pStyle w:val="TaskHeader"/>
              <w:ind w:firstLine="0"/>
            </w:pPr>
            <w:r>
              <w:t>Output</w:t>
            </w:r>
          </w:p>
        </w:tc>
      </w:tr>
      <w:tr w:rsidR="00A44181" w:rsidTr="00A44181">
        <w:tc>
          <w:tcPr>
            <w:tcW w:w="4957" w:type="dxa"/>
          </w:tcPr>
          <w:p w:rsidR="00A44181" w:rsidRDefault="00A44181" w:rsidP="004B6467">
            <w:pPr>
              <w:pStyle w:val="Text1"/>
              <w:ind w:left="0"/>
            </w:pPr>
            <w:r>
              <w:t>Home Page</w:t>
            </w:r>
          </w:p>
        </w:tc>
        <w:tc>
          <w:tcPr>
            <w:tcW w:w="5528" w:type="dxa"/>
          </w:tcPr>
          <w:p w:rsidR="00A44181" w:rsidRDefault="00A44181" w:rsidP="004B6467">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Instructions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r>
              <w:t>Settings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Audio when changing the background music/sound effects</w:t>
            </w:r>
          </w:p>
        </w:tc>
      </w:tr>
      <w:tr w:rsidR="00493532" w:rsidTr="00A44181">
        <w:tc>
          <w:tcPr>
            <w:tcW w:w="4957" w:type="dxa"/>
          </w:tcPr>
          <w:p w:rsidR="00493532" w:rsidRDefault="00493532" w:rsidP="00DF7761">
            <w:pPr>
              <w:pStyle w:val="Text1"/>
              <w:ind w:left="0"/>
            </w:pPr>
          </w:p>
        </w:tc>
        <w:tc>
          <w:tcPr>
            <w:tcW w:w="5528" w:type="dxa"/>
          </w:tcPr>
          <w:p w:rsidR="00493532" w:rsidRDefault="008769FB" w:rsidP="00DF7761">
            <w:pPr>
              <w:pStyle w:val="Text1"/>
              <w:ind w:left="0"/>
            </w:pPr>
            <w:r>
              <w:t>Settings file with changed settings (if nessasary)</w:t>
            </w:r>
          </w:p>
        </w:tc>
      </w:tr>
      <w:tr w:rsidR="00DF7761" w:rsidTr="00A44181">
        <w:tc>
          <w:tcPr>
            <w:tcW w:w="4957" w:type="dxa"/>
          </w:tcPr>
          <w:p w:rsidR="00DF7761" w:rsidRDefault="00DF7761" w:rsidP="00DF7761">
            <w:pPr>
              <w:pStyle w:val="Text1"/>
              <w:ind w:left="0"/>
            </w:pPr>
            <w:r>
              <w:t>Game Page</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386ADA" w:rsidTr="00A44181">
        <w:tc>
          <w:tcPr>
            <w:tcW w:w="4957" w:type="dxa"/>
          </w:tcPr>
          <w:p w:rsidR="00386ADA" w:rsidRDefault="00386ADA" w:rsidP="00DF7761">
            <w:pPr>
              <w:pStyle w:val="Text1"/>
              <w:ind w:left="0"/>
            </w:pPr>
          </w:p>
        </w:tc>
        <w:tc>
          <w:tcPr>
            <w:tcW w:w="5528" w:type="dxa"/>
          </w:tcPr>
          <w:p w:rsidR="00386ADA" w:rsidRDefault="00386ADA" w:rsidP="00DF7761">
            <w:pPr>
              <w:pStyle w:val="Text1"/>
              <w:ind w:left="0"/>
            </w:pPr>
            <w:r>
              <w:t>The current and top scores d</w:t>
            </w:r>
            <w:r w:rsidR="00745F83">
              <w:t>isplay at the top of the page</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Background music</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Sound effects</w:t>
            </w:r>
          </w:p>
        </w:tc>
      </w:tr>
      <w:tr w:rsidR="00DF7761" w:rsidTr="00A44181">
        <w:tc>
          <w:tcPr>
            <w:tcW w:w="4957" w:type="dxa"/>
          </w:tcPr>
          <w:p w:rsidR="00DF7761" w:rsidRDefault="00DF7761" w:rsidP="00DF7761">
            <w:pPr>
              <w:pStyle w:val="Text1"/>
              <w:ind w:left="0"/>
            </w:pPr>
            <w:r>
              <w:t xml:space="preserve">High score Input Page </w:t>
            </w:r>
          </w:p>
        </w:tc>
        <w:tc>
          <w:tcPr>
            <w:tcW w:w="5528" w:type="dxa"/>
          </w:tcPr>
          <w:p w:rsidR="00DF7761" w:rsidRDefault="00DF7761" w:rsidP="00DF7761">
            <w:pPr>
              <w:pStyle w:val="Text1"/>
              <w:ind w:left="0"/>
            </w:pPr>
            <w:r>
              <w:t xml:space="preserve">All images will display appropriately </w:t>
            </w:r>
            <w:r w:rsidR="00FF3E1E">
              <w:t>e.g.</w:t>
            </w:r>
            <w:r>
              <w:t xml:space="preserve"> background image </w:t>
            </w:r>
          </w:p>
        </w:tc>
      </w:tr>
      <w:tr w:rsidR="00DF7761" w:rsidTr="00A44181">
        <w:tc>
          <w:tcPr>
            <w:tcW w:w="4957" w:type="dxa"/>
          </w:tcPr>
          <w:p w:rsidR="00DF7761" w:rsidRDefault="00DF7761" w:rsidP="00DF7761">
            <w:pPr>
              <w:pStyle w:val="Text1"/>
              <w:ind w:left="0"/>
            </w:pPr>
          </w:p>
        </w:tc>
        <w:tc>
          <w:tcPr>
            <w:tcW w:w="5528" w:type="dxa"/>
          </w:tcPr>
          <w:p w:rsidR="00DF7761" w:rsidRDefault="00DF7761" w:rsidP="00DF7761">
            <w:pPr>
              <w:pStyle w:val="Text1"/>
              <w:ind w:left="0"/>
            </w:pPr>
            <w:r>
              <w:t>File containing high score details</w:t>
            </w:r>
          </w:p>
        </w:tc>
      </w:tr>
      <w:tr w:rsidR="00FF3E1E" w:rsidTr="00A44181">
        <w:tc>
          <w:tcPr>
            <w:tcW w:w="4957" w:type="dxa"/>
          </w:tcPr>
          <w:p w:rsidR="00FF3E1E" w:rsidRDefault="00FF3E1E" w:rsidP="00FF3E1E">
            <w:pPr>
              <w:pStyle w:val="Text1"/>
              <w:ind w:left="0"/>
            </w:pPr>
            <w:r>
              <w:t>High score Display Page</w:t>
            </w:r>
          </w:p>
        </w:tc>
        <w:tc>
          <w:tcPr>
            <w:tcW w:w="5528" w:type="dxa"/>
          </w:tcPr>
          <w:p w:rsidR="00FF3E1E" w:rsidRDefault="00FF3E1E" w:rsidP="00FF3E1E">
            <w:pPr>
              <w:pStyle w:val="Text1"/>
              <w:ind w:left="0"/>
            </w:pPr>
            <w:r>
              <w:t xml:space="preserve">All images will display appropriately e.g. background image </w:t>
            </w:r>
          </w:p>
        </w:tc>
      </w:tr>
    </w:tbl>
    <w:p w:rsidR="00386ADA" w:rsidRDefault="00386ADA" w:rsidP="00BC4744">
      <w:pPr>
        <w:pStyle w:val="Text1"/>
      </w:pPr>
    </w:p>
    <w:p w:rsidR="0070315A" w:rsidRDefault="0070315A"/>
    <w:p w:rsidR="00BC4744" w:rsidRDefault="0070315A" w:rsidP="00C43EAC">
      <w:r>
        <w:br w:type="page"/>
      </w:r>
    </w:p>
    <w:p w:rsidR="00AD1902" w:rsidRDefault="00AD1902" w:rsidP="00AD1902">
      <w:pPr>
        <w:pStyle w:val="SectionHeader"/>
      </w:pPr>
      <w:r>
        <w:lastRenderedPageBreak/>
        <w:t>Test Plan</w:t>
      </w:r>
    </w:p>
    <w:p w:rsidR="00AD1902" w:rsidRDefault="008E3829" w:rsidP="00AD1902">
      <w:pPr>
        <w:pStyle w:val="Sub-SectionHeader"/>
      </w:pPr>
      <w:r>
        <w:t>Home Page:</w:t>
      </w:r>
    </w:p>
    <w:p w:rsidR="008E3829" w:rsidRDefault="00FF6263" w:rsidP="00FF6263">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0618AF" w:rsidTr="000618AF">
        <w:tc>
          <w:tcPr>
            <w:tcW w:w="2972" w:type="dxa"/>
          </w:tcPr>
          <w:p w:rsidR="000618AF" w:rsidRDefault="000618AF" w:rsidP="000618AF">
            <w:pPr>
              <w:pStyle w:val="Sub-TaskHeader"/>
              <w:ind w:left="0" w:firstLine="0"/>
            </w:pPr>
            <w:r>
              <w:t>Function</w:t>
            </w:r>
          </w:p>
        </w:tc>
        <w:tc>
          <w:tcPr>
            <w:tcW w:w="3402" w:type="dxa"/>
          </w:tcPr>
          <w:p w:rsidR="000618AF" w:rsidRDefault="000618AF" w:rsidP="000618AF">
            <w:pPr>
              <w:pStyle w:val="Sub-TaskHeader"/>
              <w:ind w:left="0" w:firstLine="0"/>
            </w:pPr>
            <w:r>
              <w:t>Testing Method</w:t>
            </w:r>
          </w:p>
        </w:tc>
        <w:tc>
          <w:tcPr>
            <w:tcW w:w="3798" w:type="dxa"/>
          </w:tcPr>
          <w:p w:rsidR="000618AF" w:rsidRDefault="00AB714F" w:rsidP="000618AF">
            <w:pPr>
              <w:pStyle w:val="Sub-TaskHeader"/>
              <w:ind w:left="0" w:firstLine="0"/>
            </w:pPr>
            <w:r>
              <w:t>Result</w:t>
            </w:r>
            <w:r w:rsidR="000618AF">
              <w:t>?</w:t>
            </w:r>
          </w:p>
        </w:tc>
      </w:tr>
      <w:tr w:rsidR="000618AF" w:rsidTr="000618AF">
        <w:tc>
          <w:tcPr>
            <w:tcW w:w="2972" w:type="dxa"/>
          </w:tcPr>
          <w:p w:rsidR="000618AF" w:rsidRDefault="000618AF" w:rsidP="000618AF">
            <w:pPr>
              <w:pStyle w:val="Text2"/>
              <w:ind w:left="0"/>
            </w:pPr>
            <w:r>
              <w:t xml:space="preserve">Cursor </w:t>
            </w:r>
            <w:r w:rsidR="00AB714F">
              <w:t>should be visible</w:t>
            </w:r>
            <w:r w:rsidR="00F20E91">
              <w:t>.</w:t>
            </w:r>
          </w:p>
        </w:tc>
        <w:tc>
          <w:tcPr>
            <w:tcW w:w="3402" w:type="dxa"/>
          </w:tcPr>
          <w:p w:rsidR="000618AF" w:rsidRDefault="00AB714F" w:rsidP="00AB714F">
            <w:pPr>
              <w:pStyle w:val="Text2"/>
              <w:ind w:left="0"/>
            </w:pPr>
            <w:r>
              <w:t>Start the program and move mouse around to check if cursor is visible</w:t>
            </w:r>
            <w:r w:rsidR="00F20E91">
              <w:t>.</w:t>
            </w:r>
          </w:p>
          <w:p w:rsidR="00AB714F" w:rsidRDefault="00AB714F" w:rsidP="00AB714F">
            <w:pPr>
              <w:pStyle w:val="Text2"/>
              <w:ind w:left="0"/>
            </w:pPr>
          </w:p>
        </w:tc>
        <w:tc>
          <w:tcPr>
            <w:tcW w:w="3798" w:type="dxa"/>
          </w:tcPr>
          <w:p w:rsidR="000618AF" w:rsidRDefault="000618AF" w:rsidP="00AB714F">
            <w:pPr>
              <w:pStyle w:val="Text2"/>
              <w:ind w:left="0"/>
            </w:pPr>
          </w:p>
        </w:tc>
      </w:tr>
      <w:tr w:rsidR="00AB714F" w:rsidTr="000618AF">
        <w:tc>
          <w:tcPr>
            <w:tcW w:w="2972" w:type="dxa"/>
          </w:tcPr>
          <w:p w:rsidR="00AB714F" w:rsidRDefault="00AB714F" w:rsidP="000618AF">
            <w:pPr>
              <w:pStyle w:val="Text2"/>
              <w:ind w:left="0"/>
            </w:pPr>
            <w:r>
              <w:t>Images</w:t>
            </w:r>
            <w:r w:rsidR="00546D29">
              <w:t>/Text</w:t>
            </w:r>
            <w:r>
              <w:t xml:space="preserve"> should display correctly</w:t>
            </w:r>
            <w:r w:rsidR="00F20E91">
              <w:t>.</w:t>
            </w:r>
          </w:p>
        </w:tc>
        <w:tc>
          <w:tcPr>
            <w:tcW w:w="3402" w:type="dxa"/>
          </w:tcPr>
          <w:p w:rsidR="00AB714F" w:rsidRDefault="00AB714F" w:rsidP="00AB714F">
            <w:pPr>
              <w:pStyle w:val="Text2"/>
              <w:ind w:left="0"/>
            </w:pPr>
            <w:r>
              <w:t>Start</w:t>
            </w:r>
            <w:r w:rsidR="00584C8F">
              <w:t xml:space="preserve"> the program and check the page</w:t>
            </w:r>
            <w:r>
              <w:t xml:space="preserve"> against</w:t>
            </w:r>
            <w:r w:rsidR="00584C8F">
              <w:t xml:space="preserve"> its</w:t>
            </w:r>
            <w:r>
              <w:t xml:space="preserve"> wirefr</w:t>
            </w:r>
            <w:r w:rsidR="00584C8F">
              <w:t>ame</w:t>
            </w:r>
            <w:r>
              <w:t xml:space="preserve"> to check positioning, and source images</w:t>
            </w:r>
            <w:r w:rsidR="00546D29">
              <w:t>/text</w:t>
            </w:r>
            <w:r>
              <w:t xml:space="preserve"> to check if the correct images</w:t>
            </w:r>
            <w:r w:rsidR="00546D29">
              <w:t>/text</w:t>
            </w:r>
            <w:r>
              <w:t xml:space="preserve"> are used and if the images</w:t>
            </w:r>
            <w:r w:rsidR="00546D29">
              <w:t>/text</w:t>
            </w:r>
            <w:r>
              <w:t xml:space="preserve"> look right.</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Settings button should switch the page to the settings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Instructions button should switch the page to the instructions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Game button should switch the page to the game page when clicked</w:t>
            </w:r>
            <w:r w:rsidR="00F20E91">
              <w:t>.</w:t>
            </w:r>
          </w:p>
        </w:tc>
        <w:tc>
          <w:tcPr>
            <w:tcW w:w="3402" w:type="dxa"/>
          </w:tcPr>
          <w:p w:rsidR="00AB714F" w:rsidRDefault="00AB714F" w:rsidP="00AB714F">
            <w:pPr>
              <w:pStyle w:val="Text2"/>
              <w:ind w:left="0"/>
            </w:pPr>
            <w:r>
              <w:t>Click on the button to check if the page changes and then use the wireframes to check that the correct page is now active.</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 xml:space="preserve">Exit button </w:t>
            </w:r>
            <w:r w:rsidR="00560B5B">
              <w:t xml:space="preserve">and escape key </w:t>
            </w:r>
            <w:r>
              <w:t>should close the program when clicked</w:t>
            </w:r>
            <w:r w:rsidR="00F20E91">
              <w:t>.</w:t>
            </w:r>
          </w:p>
        </w:tc>
        <w:tc>
          <w:tcPr>
            <w:tcW w:w="3402" w:type="dxa"/>
          </w:tcPr>
          <w:p w:rsidR="00AB714F" w:rsidRDefault="00AB714F" w:rsidP="00AB714F">
            <w:pPr>
              <w:pStyle w:val="Text2"/>
              <w:ind w:left="0"/>
            </w:pPr>
            <w:r>
              <w:t>Click on the button to check if the program stops running</w:t>
            </w:r>
            <w:r w:rsidR="00F20E91">
              <w:t>.</w:t>
            </w:r>
            <w:r w:rsidR="00560B5B">
              <w:t xml:space="preserve"> Press the escape key to check if the program stops running.</w:t>
            </w:r>
          </w:p>
          <w:p w:rsidR="00AB714F" w:rsidRDefault="00AB714F" w:rsidP="00AB714F">
            <w:pPr>
              <w:pStyle w:val="Text2"/>
              <w:ind w:left="0"/>
            </w:pPr>
          </w:p>
        </w:tc>
        <w:tc>
          <w:tcPr>
            <w:tcW w:w="3798" w:type="dxa"/>
          </w:tcPr>
          <w:p w:rsidR="00AB714F" w:rsidRDefault="00AB714F" w:rsidP="00AB714F">
            <w:pPr>
              <w:pStyle w:val="Text2"/>
              <w:ind w:left="0"/>
            </w:pPr>
          </w:p>
        </w:tc>
      </w:tr>
      <w:tr w:rsidR="00AB714F" w:rsidTr="000618AF">
        <w:tc>
          <w:tcPr>
            <w:tcW w:w="2972" w:type="dxa"/>
          </w:tcPr>
          <w:p w:rsidR="00AB714F" w:rsidRDefault="00AB714F" w:rsidP="000618AF">
            <w:pPr>
              <w:pStyle w:val="Text2"/>
              <w:ind w:left="0"/>
            </w:pPr>
            <w:r>
              <w:t>All buttons should enlarge slightly when the cursor is over them (not including the exit button)</w:t>
            </w:r>
            <w:r w:rsidR="00F20E91">
              <w:t>.</w:t>
            </w:r>
          </w:p>
        </w:tc>
        <w:tc>
          <w:tcPr>
            <w:tcW w:w="3402" w:type="dxa"/>
          </w:tcPr>
          <w:p w:rsidR="00AB714F" w:rsidRDefault="00FF6263" w:rsidP="00AB714F">
            <w:pPr>
              <w:pStyle w:val="Text2"/>
              <w:ind w:left="0"/>
            </w:pPr>
            <w:r w:rsidRPr="00C81DCD">
              <w:rPr>
                <w:noProof/>
              </w:rPr>
              <w:t>Move the cursor over the buttons to check if the button gets larger</w:t>
            </w:r>
            <w:r w:rsidR="00F20E91" w:rsidRPr="00C81DCD">
              <w:rPr>
                <w:noProof/>
              </w:rPr>
              <w:t>.</w:t>
            </w:r>
          </w:p>
        </w:tc>
        <w:tc>
          <w:tcPr>
            <w:tcW w:w="3798" w:type="dxa"/>
          </w:tcPr>
          <w:p w:rsidR="00AB714F" w:rsidRDefault="00AB714F" w:rsidP="00AB714F">
            <w:pPr>
              <w:pStyle w:val="Text2"/>
              <w:ind w:left="0"/>
            </w:pPr>
          </w:p>
        </w:tc>
      </w:tr>
      <w:tr w:rsidR="00374F17" w:rsidTr="000618AF">
        <w:tc>
          <w:tcPr>
            <w:tcW w:w="2972" w:type="dxa"/>
          </w:tcPr>
          <w:p w:rsidR="00374F17" w:rsidRDefault="00374F17" w:rsidP="000618AF">
            <w:pPr>
              <w:pStyle w:val="Text2"/>
              <w:ind w:left="0"/>
            </w:pPr>
            <w:r>
              <w:t>Should take in settings file and read the content into a set of variables.</w:t>
            </w:r>
            <w:r w:rsidR="00FC011A">
              <w:t xml:space="preserve"> Sho</w:t>
            </w:r>
            <w:r w:rsidR="00C43EAC">
              <w:t>uld validate the files existence</w:t>
            </w:r>
          </w:p>
          <w:p w:rsidR="00374F17" w:rsidRDefault="00374F17" w:rsidP="000618AF">
            <w:pPr>
              <w:pStyle w:val="Text2"/>
              <w:ind w:left="0"/>
            </w:pPr>
          </w:p>
        </w:tc>
        <w:tc>
          <w:tcPr>
            <w:tcW w:w="3402" w:type="dxa"/>
          </w:tcPr>
          <w:p w:rsidR="00374F17" w:rsidRPr="00C81DCD" w:rsidRDefault="00374F17" w:rsidP="00AB714F">
            <w:pPr>
              <w:pStyle w:val="Text2"/>
              <w:ind w:left="0"/>
              <w:rPr>
                <w:noProof/>
              </w:rPr>
            </w:pPr>
            <w:r>
              <w:rPr>
                <w:noProof/>
              </w:rPr>
              <w:t>Use a break point to have a look at the values of the variables.</w:t>
            </w:r>
            <w:r w:rsidR="00C43EAC">
              <w:rPr>
                <w:noProof/>
              </w:rPr>
              <w:t xml:space="preserve"> Delete the file to makesure a new file is created in its place</w:t>
            </w:r>
          </w:p>
        </w:tc>
        <w:tc>
          <w:tcPr>
            <w:tcW w:w="3798" w:type="dxa"/>
          </w:tcPr>
          <w:p w:rsidR="00374F17" w:rsidRDefault="00374F17" w:rsidP="00AB714F">
            <w:pPr>
              <w:pStyle w:val="Text2"/>
              <w:ind w:left="0"/>
            </w:pPr>
          </w:p>
        </w:tc>
      </w:tr>
    </w:tbl>
    <w:p w:rsidR="000618AF" w:rsidRPr="008E3829" w:rsidRDefault="000618AF" w:rsidP="00374F17">
      <w:pPr>
        <w:pStyle w:val="Text1"/>
        <w:ind w:left="0"/>
      </w:pPr>
    </w:p>
    <w:p w:rsidR="008E3829" w:rsidRDefault="005F33A1" w:rsidP="008E3829">
      <w:pPr>
        <w:pStyle w:val="TaskHeader"/>
      </w:pPr>
      <w:r>
        <w:t>Usability</w:t>
      </w:r>
      <w:r w:rsidR="008E3829">
        <w:t>:</w:t>
      </w:r>
    </w:p>
    <w:p w:rsidR="008E3829" w:rsidRDefault="008E3829" w:rsidP="008E3829">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F33A1" w:rsidTr="00005EF2">
        <w:tc>
          <w:tcPr>
            <w:tcW w:w="5093" w:type="dxa"/>
          </w:tcPr>
          <w:p w:rsidR="005F33A1" w:rsidRDefault="005F33A1" w:rsidP="005F33A1">
            <w:pPr>
              <w:pStyle w:val="Sub-TaskHeader"/>
              <w:ind w:left="0" w:firstLine="0"/>
            </w:pPr>
            <w:r>
              <w:t>Aspect</w:t>
            </w:r>
          </w:p>
        </w:tc>
        <w:tc>
          <w:tcPr>
            <w:tcW w:w="5079" w:type="dxa"/>
          </w:tcPr>
          <w:p w:rsidR="005F33A1" w:rsidRDefault="005F33A1" w:rsidP="005F33A1">
            <w:pPr>
              <w:pStyle w:val="Sub-TaskHeader"/>
              <w:ind w:left="0" w:firstLine="0"/>
            </w:pPr>
            <w:r>
              <w:t>Achieved?</w:t>
            </w:r>
          </w:p>
        </w:tc>
      </w:tr>
      <w:tr w:rsidR="005F33A1" w:rsidTr="00005EF2">
        <w:tc>
          <w:tcPr>
            <w:tcW w:w="5093" w:type="dxa"/>
          </w:tcPr>
          <w:p w:rsidR="005F33A1" w:rsidRDefault="005F33A1" w:rsidP="008E3829">
            <w:pPr>
              <w:pStyle w:val="Text2"/>
              <w:ind w:left="0"/>
            </w:pPr>
            <w:r>
              <w:t>Consistency: is the same font used, s</w:t>
            </w:r>
            <w:r w:rsidR="00386ADA">
              <w:t>ame look throughout the program?</w:t>
            </w:r>
          </w:p>
        </w:tc>
        <w:tc>
          <w:tcPr>
            <w:tcW w:w="5079" w:type="dxa"/>
          </w:tcPr>
          <w:p w:rsidR="005F33A1" w:rsidRDefault="005F33A1" w:rsidP="008E3829">
            <w:pPr>
              <w:pStyle w:val="Text2"/>
              <w:ind w:left="0"/>
            </w:pPr>
          </w:p>
        </w:tc>
      </w:tr>
      <w:tr w:rsidR="005F33A1" w:rsidTr="00005EF2">
        <w:tc>
          <w:tcPr>
            <w:tcW w:w="5093" w:type="dxa"/>
          </w:tcPr>
          <w:p w:rsidR="005F33A1" w:rsidRDefault="005F33A1" w:rsidP="008E3829">
            <w:pPr>
              <w:pStyle w:val="Text2"/>
              <w:ind w:left="0"/>
            </w:pPr>
            <w:r>
              <w:t>Clarity: are the elements labelled in an understandable way</w:t>
            </w:r>
            <w:r w:rsidR="00386ADA">
              <w:t>?</w:t>
            </w:r>
          </w:p>
        </w:tc>
        <w:tc>
          <w:tcPr>
            <w:tcW w:w="5079" w:type="dxa"/>
          </w:tcPr>
          <w:p w:rsidR="005F33A1" w:rsidRDefault="005F33A1" w:rsidP="008E3829">
            <w:pPr>
              <w:pStyle w:val="Text2"/>
              <w:ind w:left="0"/>
            </w:pPr>
          </w:p>
        </w:tc>
      </w:tr>
      <w:tr w:rsidR="00762196" w:rsidTr="00005EF2">
        <w:tc>
          <w:tcPr>
            <w:tcW w:w="5093" w:type="dxa"/>
          </w:tcPr>
          <w:p w:rsidR="00762196" w:rsidRDefault="00762196" w:rsidP="008E3829">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8E3829">
            <w:pPr>
              <w:pStyle w:val="Text2"/>
              <w:ind w:left="0"/>
            </w:pPr>
          </w:p>
        </w:tc>
      </w:tr>
    </w:tbl>
    <w:p w:rsidR="00C43EAC" w:rsidRDefault="00C43EAC" w:rsidP="00C81DCD">
      <w:pPr>
        <w:pStyle w:val="Text1"/>
      </w:pPr>
    </w:p>
    <w:p w:rsidR="008E3829" w:rsidRPr="00C43EAC" w:rsidRDefault="00C43EAC" w:rsidP="00C43EAC">
      <w:pPr>
        <w:rPr>
          <w:sz w:val="24"/>
          <w:szCs w:val="24"/>
        </w:rPr>
      </w:pPr>
      <w:r>
        <w:br w:type="page"/>
      </w:r>
    </w:p>
    <w:p w:rsidR="00FF6263" w:rsidRDefault="00005EF2" w:rsidP="00F20E91">
      <w:pPr>
        <w:pStyle w:val="Sub-SectionHeader"/>
      </w:pPr>
      <w:r>
        <w:lastRenderedPageBreak/>
        <w:t>Settings Page:</w:t>
      </w:r>
    </w:p>
    <w:p w:rsidR="00C81DCD" w:rsidRDefault="00C81DCD" w:rsidP="00C81DCD">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FF6263" w:rsidTr="00F20E91">
        <w:tc>
          <w:tcPr>
            <w:tcW w:w="2972" w:type="dxa"/>
          </w:tcPr>
          <w:p w:rsidR="00FF6263" w:rsidRDefault="00FF6263" w:rsidP="00F20E91">
            <w:pPr>
              <w:pStyle w:val="Sub-TaskHeader"/>
              <w:ind w:left="0" w:firstLine="0"/>
            </w:pPr>
            <w:r>
              <w:t>Function</w:t>
            </w:r>
          </w:p>
        </w:tc>
        <w:tc>
          <w:tcPr>
            <w:tcW w:w="3402" w:type="dxa"/>
          </w:tcPr>
          <w:p w:rsidR="00FF6263" w:rsidRDefault="00FF6263" w:rsidP="00F20E91">
            <w:pPr>
              <w:pStyle w:val="Sub-TaskHeader"/>
              <w:ind w:left="0" w:firstLine="0"/>
            </w:pPr>
            <w:r>
              <w:t>Testing Method</w:t>
            </w:r>
          </w:p>
        </w:tc>
        <w:tc>
          <w:tcPr>
            <w:tcW w:w="3798" w:type="dxa"/>
          </w:tcPr>
          <w:p w:rsidR="00FF6263" w:rsidRDefault="00FF6263" w:rsidP="00F20E91">
            <w:pPr>
              <w:pStyle w:val="Sub-TaskHeader"/>
              <w:ind w:left="0" w:firstLine="0"/>
            </w:pPr>
            <w:r>
              <w:t>Result?</w:t>
            </w:r>
          </w:p>
        </w:tc>
      </w:tr>
      <w:tr w:rsidR="00FF6263" w:rsidTr="00F20E91">
        <w:tc>
          <w:tcPr>
            <w:tcW w:w="2972" w:type="dxa"/>
          </w:tcPr>
          <w:p w:rsidR="00FF6263" w:rsidRDefault="00FF6263" w:rsidP="00F20E91">
            <w:pPr>
              <w:pStyle w:val="Text2"/>
              <w:ind w:left="0"/>
            </w:pPr>
            <w:r>
              <w:t>Cursor should be visible</w:t>
            </w:r>
            <w:r w:rsidR="00F20E91">
              <w:t>.</w:t>
            </w:r>
          </w:p>
        </w:tc>
        <w:tc>
          <w:tcPr>
            <w:tcW w:w="3402" w:type="dxa"/>
          </w:tcPr>
          <w:p w:rsidR="00FF6263" w:rsidRDefault="00FF6263" w:rsidP="00F20E91">
            <w:pPr>
              <w:pStyle w:val="Text2"/>
              <w:ind w:left="0"/>
            </w:pPr>
            <w:r>
              <w:t>Start the program and move mouse around to check if cursor is visible</w:t>
            </w:r>
            <w:r w:rsidR="00F20E91">
              <w:t>.</w:t>
            </w:r>
          </w:p>
          <w:p w:rsidR="00FF6263" w:rsidRDefault="00FF6263" w:rsidP="00F20E91">
            <w:pPr>
              <w:pStyle w:val="Text2"/>
              <w:ind w:left="0"/>
            </w:pPr>
          </w:p>
        </w:tc>
        <w:tc>
          <w:tcPr>
            <w:tcW w:w="3798" w:type="dxa"/>
          </w:tcPr>
          <w:p w:rsidR="00FF6263" w:rsidRDefault="00FF6263" w:rsidP="00F20E91">
            <w:pPr>
              <w:pStyle w:val="Text2"/>
              <w:ind w:left="0"/>
            </w:pPr>
          </w:p>
          <w:p w:rsidR="00FF6263" w:rsidRDefault="00FF6263" w:rsidP="00F20E91">
            <w:pPr>
              <w:pStyle w:val="Text2"/>
              <w:ind w:left="0"/>
            </w:pPr>
          </w:p>
        </w:tc>
      </w:tr>
      <w:tr w:rsidR="00FF6263" w:rsidTr="00F20E91">
        <w:tc>
          <w:tcPr>
            <w:tcW w:w="2972" w:type="dxa"/>
          </w:tcPr>
          <w:p w:rsidR="00FF6263" w:rsidRDefault="00FF6263" w:rsidP="00FF6263">
            <w:pPr>
              <w:pStyle w:val="Text2"/>
              <w:ind w:left="0"/>
            </w:pPr>
            <w:r>
              <w:t>Images</w:t>
            </w:r>
            <w:r w:rsidR="00546D29">
              <w:t>/Text</w:t>
            </w:r>
            <w:r>
              <w:t xml:space="preserve"> should display correctly</w:t>
            </w:r>
            <w:r w:rsidR="00F20E91">
              <w:t>.</w:t>
            </w:r>
          </w:p>
        </w:tc>
        <w:tc>
          <w:tcPr>
            <w:tcW w:w="3402" w:type="dxa"/>
          </w:tcPr>
          <w:p w:rsidR="00FF6263" w:rsidRDefault="00FF6263" w:rsidP="00FF6263">
            <w:pPr>
              <w:pStyle w:val="Text2"/>
              <w:ind w:left="0"/>
            </w:pPr>
            <w:r>
              <w:t>Start</w:t>
            </w:r>
            <w:r w:rsidR="00584C8F">
              <w:t xml:space="preserve"> the program and check the page</w:t>
            </w:r>
            <w:r>
              <w:t xml:space="preserve"> against </w:t>
            </w:r>
            <w:r w:rsidR="00584C8F">
              <w:t>its wireframe</w:t>
            </w:r>
            <w:r>
              <w:t xml:space="preserve"> to check positioning, and source images</w:t>
            </w:r>
            <w:r w:rsidR="00546D29">
              <w:t>/text</w:t>
            </w:r>
            <w:r>
              <w:t xml:space="preserve"> to check if the correct images</w:t>
            </w:r>
            <w:r w:rsidR="00546D29">
              <w:t>/text</w:t>
            </w:r>
            <w:r>
              <w:t xml:space="preserve"> are used and if the images</w:t>
            </w:r>
            <w:r w:rsidR="00546D29">
              <w:t xml:space="preserve">/text looks </w:t>
            </w:r>
            <w:r>
              <w:t>right.</w:t>
            </w:r>
          </w:p>
          <w:p w:rsidR="00FF6263" w:rsidRDefault="00FF6263" w:rsidP="00FF6263">
            <w:pPr>
              <w:pStyle w:val="Text2"/>
              <w:ind w:left="0"/>
            </w:pPr>
          </w:p>
        </w:tc>
        <w:tc>
          <w:tcPr>
            <w:tcW w:w="3798" w:type="dxa"/>
          </w:tcPr>
          <w:p w:rsidR="00FF6263" w:rsidRDefault="00FF6263" w:rsidP="00FF6263">
            <w:pPr>
              <w:pStyle w:val="Text2"/>
              <w:ind w:left="0"/>
            </w:pPr>
          </w:p>
        </w:tc>
      </w:tr>
      <w:tr w:rsidR="00FF6263" w:rsidTr="00F20E91">
        <w:tc>
          <w:tcPr>
            <w:tcW w:w="2972" w:type="dxa"/>
          </w:tcPr>
          <w:p w:rsidR="00FF6263" w:rsidRDefault="00FF6263" w:rsidP="00FF6263">
            <w:pPr>
              <w:pStyle w:val="Text2"/>
              <w:ind w:left="0"/>
            </w:pPr>
            <w:r>
              <w:t xml:space="preserve">Music Button should toggle </w:t>
            </w:r>
            <w:r w:rsidR="00687F02">
              <w:t>whether</w:t>
            </w:r>
            <w:r>
              <w:t xml:space="preserve"> the </w:t>
            </w:r>
            <w:r w:rsidR="00687F02">
              <w:t>music is playing</w:t>
            </w:r>
            <w:r w:rsidR="009009C9">
              <w:t>,</w:t>
            </w:r>
            <w:r w:rsidR="00687F02">
              <w:t xml:space="preserve"> when clicked. </w:t>
            </w:r>
          </w:p>
          <w:p w:rsidR="00687F02" w:rsidRDefault="00687F02" w:rsidP="00FF6263">
            <w:pPr>
              <w:pStyle w:val="Text2"/>
              <w:ind w:left="0"/>
            </w:pPr>
            <w:r>
              <w:t>The text on the bu</w:t>
            </w:r>
            <w:r w:rsidR="009009C9">
              <w:t>tton will also change to show</w:t>
            </w:r>
            <w:r>
              <w:t xml:space="preserve"> the state of the music</w:t>
            </w:r>
            <w:r w:rsidR="0015270C">
              <w:t>.</w:t>
            </w:r>
          </w:p>
          <w:p w:rsidR="0015270C" w:rsidRDefault="0015270C" w:rsidP="00FF6263">
            <w:pPr>
              <w:pStyle w:val="Text2"/>
              <w:ind w:left="0"/>
            </w:pPr>
          </w:p>
        </w:tc>
        <w:tc>
          <w:tcPr>
            <w:tcW w:w="3402" w:type="dxa"/>
          </w:tcPr>
          <w:p w:rsidR="00FF6263" w:rsidRDefault="00687F02" w:rsidP="00FF6263">
            <w:pPr>
              <w:pStyle w:val="Text2"/>
              <w:ind w:left="0"/>
            </w:pPr>
            <w:r>
              <w:t xml:space="preserve">Code will be added that prints the state of the music to the console. Click on the button and check the console to see </w:t>
            </w:r>
            <w:r w:rsidR="0015270C">
              <w:t>if the music state and the text on the button have changed</w:t>
            </w:r>
            <w:r w:rsidR="00F20E91">
              <w:t xml:space="preserve"> as expected</w:t>
            </w:r>
            <w:r w:rsidR="0015270C">
              <w:t>.</w:t>
            </w:r>
          </w:p>
          <w:p w:rsidR="00687F02" w:rsidRDefault="00687F02" w:rsidP="00FF6263">
            <w:pPr>
              <w:pStyle w:val="Text2"/>
              <w:ind w:left="0"/>
            </w:pPr>
          </w:p>
        </w:tc>
        <w:tc>
          <w:tcPr>
            <w:tcW w:w="3798" w:type="dxa"/>
          </w:tcPr>
          <w:p w:rsidR="00FF6263" w:rsidRDefault="00FF6263" w:rsidP="00FF6263">
            <w:pPr>
              <w:pStyle w:val="Text2"/>
              <w:ind w:left="0"/>
            </w:pPr>
          </w:p>
        </w:tc>
      </w:tr>
      <w:tr w:rsidR="00687F02" w:rsidTr="00F20E91">
        <w:tc>
          <w:tcPr>
            <w:tcW w:w="2972" w:type="dxa"/>
          </w:tcPr>
          <w:p w:rsidR="00687F02" w:rsidRDefault="00687F02" w:rsidP="00687F02">
            <w:pPr>
              <w:pStyle w:val="Text2"/>
              <w:ind w:left="0"/>
            </w:pPr>
            <w:r>
              <w:t>Music type Button should toggle the music that is playing</w:t>
            </w:r>
            <w:r w:rsidR="009009C9">
              <w:t>,</w:t>
            </w:r>
            <w:r>
              <w:t xml:space="preserve"> when clicked</w:t>
            </w:r>
            <w:r w:rsidR="00083651">
              <w:t>.</w:t>
            </w:r>
          </w:p>
          <w:p w:rsidR="00083651" w:rsidRDefault="00083651" w:rsidP="00687F02">
            <w:pPr>
              <w:pStyle w:val="Text2"/>
              <w:ind w:left="0"/>
            </w:pPr>
            <w:r>
              <w:t xml:space="preserve">The text on the button will also change to show the music type selected. </w:t>
            </w:r>
          </w:p>
          <w:p w:rsidR="00083651" w:rsidRDefault="00083651" w:rsidP="00687F02">
            <w:pPr>
              <w:pStyle w:val="Text2"/>
              <w:ind w:left="0"/>
            </w:pPr>
          </w:p>
        </w:tc>
        <w:tc>
          <w:tcPr>
            <w:tcW w:w="3402" w:type="dxa"/>
          </w:tcPr>
          <w:p w:rsidR="00687F02" w:rsidRDefault="00687F02" w:rsidP="00687F02">
            <w:pPr>
              <w:pStyle w:val="Text2"/>
              <w:ind w:left="0"/>
            </w:pPr>
            <w:r>
              <w:t xml:space="preserve">Code will be added that prints the music file name to the console. Click on the button and check the console to see if the music file name </w:t>
            </w:r>
            <w:r w:rsidR="00083651">
              <w:t>and the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687F02" w:rsidTr="00F20E91">
        <w:tc>
          <w:tcPr>
            <w:tcW w:w="2972" w:type="dxa"/>
          </w:tcPr>
          <w:p w:rsidR="00687F02" w:rsidRDefault="009009C9" w:rsidP="00687F02">
            <w:pPr>
              <w:pStyle w:val="Text2"/>
              <w:ind w:left="0"/>
            </w:pPr>
            <w:r>
              <w:t>Sound Effects</w:t>
            </w:r>
            <w:r w:rsidR="00687F02">
              <w:t xml:space="preserve"> Button</w:t>
            </w:r>
            <w:r>
              <w:t xml:space="preserve"> should toggle whether the sound effects are used,</w:t>
            </w:r>
            <w:r w:rsidR="00687F02">
              <w:t xml:space="preserve"> when clicked</w:t>
            </w:r>
            <w:r>
              <w:t>.</w:t>
            </w:r>
          </w:p>
          <w:p w:rsidR="009009C9" w:rsidRDefault="009009C9" w:rsidP="00687F02">
            <w:pPr>
              <w:pStyle w:val="Text2"/>
              <w:ind w:left="0"/>
            </w:pPr>
            <w:r>
              <w:t>The text on the button will also change to show the state of the sound effects.</w:t>
            </w:r>
          </w:p>
          <w:p w:rsidR="00F20E91" w:rsidRDefault="00F20E91" w:rsidP="00687F02">
            <w:pPr>
              <w:pStyle w:val="Text2"/>
              <w:ind w:left="0"/>
            </w:pPr>
          </w:p>
        </w:tc>
        <w:tc>
          <w:tcPr>
            <w:tcW w:w="3402" w:type="dxa"/>
          </w:tcPr>
          <w:p w:rsidR="00687F02" w:rsidRDefault="00687F02" w:rsidP="00687F02">
            <w:pPr>
              <w:pStyle w:val="Text2"/>
              <w:ind w:left="0"/>
            </w:pPr>
            <w:r>
              <w:t xml:space="preserve">Code will be added that prints the state of the </w:t>
            </w:r>
            <w:r w:rsidR="009009C9">
              <w:t>sound effects</w:t>
            </w:r>
            <w:r>
              <w:t xml:space="preserve"> to the console. Click on the button and check the console to see if the </w:t>
            </w:r>
            <w:r w:rsidR="009009C9">
              <w:t>sound effects</w:t>
            </w:r>
            <w:r>
              <w:t xml:space="preserve"> state </w:t>
            </w:r>
            <w:r w:rsidR="009009C9">
              <w:t>and text on the button have</w:t>
            </w:r>
            <w:r>
              <w:t xml:space="preserve"> changed</w:t>
            </w:r>
            <w:r w:rsidR="00F20E91">
              <w:t xml:space="preserve"> as expected</w:t>
            </w:r>
            <w:r>
              <w:t xml:space="preserve">. </w:t>
            </w:r>
          </w:p>
          <w:p w:rsidR="00687F02" w:rsidRDefault="00687F02" w:rsidP="00687F02">
            <w:pPr>
              <w:pStyle w:val="Text2"/>
              <w:ind w:left="0"/>
            </w:pPr>
          </w:p>
        </w:tc>
        <w:tc>
          <w:tcPr>
            <w:tcW w:w="3798" w:type="dxa"/>
          </w:tcPr>
          <w:p w:rsidR="00687F02" w:rsidRDefault="00687F02" w:rsidP="00687F02">
            <w:pPr>
              <w:pStyle w:val="Text2"/>
              <w:ind w:left="0"/>
            </w:pPr>
          </w:p>
        </w:tc>
      </w:tr>
      <w:tr w:rsidR="0029408F" w:rsidTr="00F20E91">
        <w:tc>
          <w:tcPr>
            <w:tcW w:w="2972" w:type="dxa"/>
          </w:tcPr>
          <w:p w:rsidR="0029408F" w:rsidRDefault="0029408F" w:rsidP="0029408F">
            <w:pPr>
              <w:pStyle w:val="Text2"/>
              <w:ind w:left="0"/>
            </w:pPr>
            <w:r>
              <w:t>Graphics Button should toggle the images that are used, when clicked.</w:t>
            </w:r>
          </w:p>
          <w:p w:rsidR="0029408F" w:rsidRDefault="0029408F" w:rsidP="0029408F">
            <w:pPr>
              <w:pStyle w:val="Text2"/>
              <w:ind w:left="0"/>
            </w:pPr>
            <w:r>
              <w:t>The text on the button will also change to show the state of the graphics.</w:t>
            </w:r>
          </w:p>
        </w:tc>
        <w:tc>
          <w:tcPr>
            <w:tcW w:w="3402" w:type="dxa"/>
          </w:tcPr>
          <w:p w:rsidR="0029408F" w:rsidRDefault="0029408F" w:rsidP="0029408F">
            <w:pPr>
              <w:pStyle w:val="Text2"/>
              <w:ind w:left="0"/>
            </w:pPr>
            <w:r>
              <w:t>Code will be added that prints the state of the graphics to the console. Click on the button and check the console to see if the graphics state and text on the button have changed</w:t>
            </w:r>
            <w:r w:rsidR="00F20E91">
              <w:t xml:space="preserve"> as expected</w:t>
            </w:r>
            <w:r>
              <w:t xml:space="preserve">. </w:t>
            </w: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lastRenderedPageBreak/>
              <w:t>Back button should switch the page to the home page when clicked.</w:t>
            </w:r>
          </w:p>
        </w:tc>
        <w:tc>
          <w:tcPr>
            <w:tcW w:w="3402" w:type="dxa"/>
          </w:tcPr>
          <w:p w:rsidR="0029408F" w:rsidRDefault="0029408F" w:rsidP="0029408F">
            <w:pPr>
              <w:pStyle w:val="Text2"/>
              <w:ind w:left="0"/>
            </w:pPr>
            <w:r>
              <w:t>Click on the button to check if the page changes and then use the wireframes to check that the correct page is now active.</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 xml:space="preserve">Exit button </w:t>
            </w:r>
            <w:r w:rsidR="00560B5B">
              <w:t xml:space="preserve">and escape key </w:t>
            </w:r>
            <w:r>
              <w:t>should close the program when clicked</w:t>
            </w:r>
            <w:r w:rsidR="00F20E91">
              <w:t>.</w:t>
            </w:r>
          </w:p>
        </w:tc>
        <w:tc>
          <w:tcPr>
            <w:tcW w:w="3402" w:type="dxa"/>
          </w:tcPr>
          <w:p w:rsidR="0029408F" w:rsidRDefault="0029408F" w:rsidP="0029408F">
            <w:pPr>
              <w:pStyle w:val="Text2"/>
              <w:ind w:left="0"/>
            </w:pPr>
            <w:r>
              <w:t>Click on the button to check if the program stops running</w:t>
            </w:r>
            <w:r w:rsidR="00F20E91">
              <w:t>.</w:t>
            </w:r>
            <w:r w:rsidR="00560B5B">
              <w:t xml:space="preserve"> Press the escape key to check if the program stops running.</w:t>
            </w:r>
          </w:p>
          <w:p w:rsidR="0029408F" w:rsidRDefault="0029408F" w:rsidP="0029408F">
            <w:pPr>
              <w:pStyle w:val="Text2"/>
              <w:ind w:left="0"/>
            </w:pPr>
          </w:p>
        </w:tc>
        <w:tc>
          <w:tcPr>
            <w:tcW w:w="3798" w:type="dxa"/>
          </w:tcPr>
          <w:p w:rsidR="0029408F" w:rsidRDefault="0029408F" w:rsidP="0029408F">
            <w:pPr>
              <w:pStyle w:val="Text2"/>
              <w:ind w:left="0"/>
            </w:pPr>
          </w:p>
        </w:tc>
      </w:tr>
      <w:tr w:rsidR="0029408F" w:rsidTr="00F20E91">
        <w:tc>
          <w:tcPr>
            <w:tcW w:w="2972" w:type="dxa"/>
          </w:tcPr>
          <w:p w:rsidR="0029408F" w:rsidRDefault="0029408F" w:rsidP="0029408F">
            <w:pPr>
              <w:pStyle w:val="Text2"/>
              <w:ind w:left="0"/>
            </w:pPr>
            <w:r>
              <w:t>All buttons should enlarge slightly when the cursor is over them (not including the exit button)</w:t>
            </w:r>
            <w:r w:rsidR="00F20E91">
              <w:t>.</w:t>
            </w:r>
          </w:p>
        </w:tc>
        <w:tc>
          <w:tcPr>
            <w:tcW w:w="3402" w:type="dxa"/>
          </w:tcPr>
          <w:p w:rsidR="0029408F" w:rsidRDefault="0029408F" w:rsidP="0029408F">
            <w:pPr>
              <w:pStyle w:val="Text2"/>
              <w:ind w:left="0"/>
            </w:pPr>
            <w:r w:rsidRPr="00C81DCD">
              <w:rPr>
                <w:noProof/>
              </w:rPr>
              <w:t>Move the cursor over the buttons to check if the button gets larger</w:t>
            </w:r>
            <w:r w:rsidR="00F20E91" w:rsidRPr="00C81DCD">
              <w:rPr>
                <w:noProof/>
              </w:rPr>
              <w:t>.</w:t>
            </w:r>
          </w:p>
        </w:tc>
        <w:tc>
          <w:tcPr>
            <w:tcW w:w="3798" w:type="dxa"/>
          </w:tcPr>
          <w:p w:rsidR="0029408F" w:rsidRDefault="0029408F" w:rsidP="0029408F">
            <w:pPr>
              <w:pStyle w:val="Text2"/>
              <w:ind w:left="0"/>
            </w:pPr>
          </w:p>
        </w:tc>
      </w:tr>
      <w:tr w:rsidR="00C43EAC" w:rsidTr="00F20E91">
        <w:tc>
          <w:tcPr>
            <w:tcW w:w="2972" w:type="dxa"/>
          </w:tcPr>
          <w:p w:rsidR="00C43EAC" w:rsidRDefault="00C43EAC" w:rsidP="00C43EAC">
            <w:pPr>
              <w:pStyle w:val="Text2"/>
              <w:ind w:left="0"/>
            </w:pPr>
            <w:r>
              <w:t>Should take in settings file and read the content into a set of variables. Should validate the files existence</w:t>
            </w:r>
          </w:p>
          <w:p w:rsidR="00C43EAC" w:rsidRDefault="00C43EAC" w:rsidP="00C43EAC">
            <w:pPr>
              <w:pStyle w:val="Text2"/>
              <w:ind w:left="0"/>
            </w:pPr>
          </w:p>
        </w:tc>
        <w:tc>
          <w:tcPr>
            <w:tcW w:w="3402" w:type="dxa"/>
          </w:tcPr>
          <w:p w:rsidR="00C43EAC" w:rsidRPr="00C81DCD" w:rsidRDefault="00C43EAC" w:rsidP="00C43EAC">
            <w:pPr>
              <w:pStyle w:val="Text2"/>
              <w:ind w:left="0"/>
              <w:rPr>
                <w:noProof/>
              </w:rPr>
            </w:pPr>
            <w:r>
              <w:rPr>
                <w:noProof/>
              </w:rPr>
              <w:t>Use a break point to have a look at the values of the variables. Delete the file to makesure a new file is created in its place</w:t>
            </w:r>
          </w:p>
        </w:tc>
        <w:tc>
          <w:tcPr>
            <w:tcW w:w="3798" w:type="dxa"/>
          </w:tcPr>
          <w:p w:rsidR="00C43EAC" w:rsidRDefault="00C43EAC" w:rsidP="00C43EAC">
            <w:pPr>
              <w:pStyle w:val="Text2"/>
              <w:ind w:left="0"/>
            </w:pPr>
          </w:p>
        </w:tc>
      </w:tr>
      <w:tr w:rsidR="00C43EAC" w:rsidTr="00F20E91">
        <w:tc>
          <w:tcPr>
            <w:tcW w:w="2972" w:type="dxa"/>
          </w:tcPr>
          <w:p w:rsidR="00C43EAC" w:rsidRDefault="00C43EAC" w:rsidP="00C43EAC">
            <w:pPr>
              <w:pStyle w:val="Text2"/>
              <w:ind w:left="0"/>
            </w:pPr>
            <w:r>
              <w:t>Settings file should be output (only when a setting has been changed) when the back button is clicked</w:t>
            </w:r>
          </w:p>
        </w:tc>
        <w:tc>
          <w:tcPr>
            <w:tcW w:w="3402" w:type="dxa"/>
          </w:tcPr>
          <w:p w:rsidR="00C43EAC" w:rsidRDefault="00C43EAC" w:rsidP="00C43EAC">
            <w:pPr>
              <w:pStyle w:val="Text2"/>
              <w:ind w:left="0"/>
              <w:rPr>
                <w:noProof/>
              </w:rPr>
            </w:pPr>
            <w:r>
              <w:rPr>
                <w:noProof/>
              </w:rPr>
              <w:t>Change a setting, click the back button and then look at the file to ensure that the corresponding setting has changed.</w:t>
            </w:r>
          </w:p>
          <w:p w:rsidR="00C43EAC" w:rsidRPr="00C81DCD" w:rsidRDefault="00C43EAC" w:rsidP="00C43EAC">
            <w:pPr>
              <w:pStyle w:val="Text2"/>
              <w:ind w:left="0"/>
              <w:rPr>
                <w:noProof/>
              </w:rPr>
            </w:pPr>
          </w:p>
        </w:tc>
        <w:tc>
          <w:tcPr>
            <w:tcW w:w="3798" w:type="dxa"/>
          </w:tcPr>
          <w:p w:rsidR="00C43EAC" w:rsidRDefault="00C43EAC" w:rsidP="00C43EAC">
            <w:pPr>
              <w:pStyle w:val="Text2"/>
              <w:ind w:left="0"/>
            </w:pPr>
          </w:p>
        </w:tc>
      </w:tr>
    </w:tbl>
    <w:p w:rsidR="00FF6263" w:rsidRPr="00C43EAC" w:rsidRDefault="00FF6263" w:rsidP="00C43EAC">
      <w:pPr>
        <w:rPr>
          <w:sz w:val="24"/>
          <w:szCs w:val="24"/>
        </w:rPr>
      </w:pPr>
    </w:p>
    <w:p w:rsidR="00005EF2" w:rsidRDefault="00005EF2" w:rsidP="00005EF2">
      <w:pPr>
        <w:pStyle w:val="TaskHeader"/>
      </w:pPr>
      <w:r>
        <w:t>Usability:</w:t>
      </w:r>
    </w:p>
    <w:p w:rsidR="00005EF2" w:rsidRDefault="00005EF2" w:rsidP="00005EF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05EF2" w:rsidTr="000D50BE">
        <w:tc>
          <w:tcPr>
            <w:tcW w:w="5093" w:type="dxa"/>
          </w:tcPr>
          <w:p w:rsidR="00005EF2" w:rsidRDefault="00005EF2" w:rsidP="000D50BE">
            <w:pPr>
              <w:pStyle w:val="Sub-TaskHeader"/>
              <w:ind w:left="0" w:firstLine="0"/>
            </w:pPr>
            <w:r>
              <w:t>Aspect</w:t>
            </w:r>
          </w:p>
        </w:tc>
        <w:tc>
          <w:tcPr>
            <w:tcW w:w="5079" w:type="dxa"/>
          </w:tcPr>
          <w:p w:rsidR="00005EF2" w:rsidRDefault="00005EF2" w:rsidP="000D50BE">
            <w:pPr>
              <w:pStyle w:val="Sub-TaskHeader"/>
              <w:ind w:left="0" w:firstLine="0"/>
            </w:pPr>
            <w:r>
              <w:t>Achieved?</w:t>
            </w:r>
          </w:p>
        </w:tc>
      </w:tr>
      <w:tr w:rsidR="00005EF2" w:rsidTr="000D50BE">
        <w:tc>
          <w:tcPr>
            <w:tcW w:w="5093" w:type="dxa"/>
          </w:tcPr>
          <w:p w:rsidR="00005EF2" w:rsidRDefault="00005EF2" w:rsidP="000D50BE">
            <w:pPr>
              <w:pStyle w:val="Text2"/>
              <w:ind w:left="0"/>
            </w:pPr>
            <w:r>
              <w:t>Consistency: is the same font used, same look throughout</w:t>
            </w:r>
            <w:r w:rsidR="00386ADA">
              <w:t xml:space="preserve"> the program?</w:t>
            </w:r>
          </w:p>
        </w:tc>
        <w:tc>
          <w:tcPr>
            <w:tcW w:w="5079" w:type="dxa"/>
          </w:tcPr>
          <w:p w:rsidR="00005EF2" w:rsidRDefault="00005EF2" w:rsidP="000D50BE">
            <w:pPr>
              <w:pStyle w:val="Text2"/>
              <w:ind w:left="0"/>
            </w:pPr>
          </w:p>
        </w:tc>
      </w:tr>
      <w:tr w:rsidR="00005EF2" w:rsidTr="000D50BE">
        <w:tc>
          <w:tcPr>
            <w:tcW w:w="5093" w:type="dxa"/>
          </w:tcPr>
          <w:p w:rsidR="00005EF2" w:rsidRDefault="00005EF2" w:rsidP="000D50BE">
            <w:pPr>
              <w:pStyle w:val="Text2"/>
              <w:ind w:left="0"/>
            </w:pPr>
            <w:r>
              <w:t>Clarity: are the elements la</w:t>
            </w:r>
            <w:r w:rsidR="00386ADA">
              <w:t>belled in an understandable way?</w:t>
            </w:r>
          </w:p>
        </w:tc>
        <w:tc>
          <w:tcPr>
            <w:tcW w:w="5079" w:type="dxa"/>
          </w:tcPr>
          <w:p w:rsidR="00005EF2" w:rsidRDefault="00005EF2" w:rsidP="000D50BE">
            <w:pPr>
              <w:pStyle w:val="Text2"/>
              <w:ind w:left="0"/>
            </w:pPr>
          </w:p>
        </w:tc>
      </w:tr>
      <w:tr w:rsidR="00762196" w:rsidTr="000D50BE">
        <w:tc>
          <w:tcPr>
            <w:tcW w:w="5093" w:type="dxa"/>
          </w:tcPr>
          <w:p w:rsidR="00762196" w:rsidRDefault="00762196" w:rsidP="000D50BE">
            <w:pPr>
              <w:pStyle w:val="Text2"/>
              <w:ind w:left="0"/>
            </w:pPr>
            <w:r>
              <w:t>Ease of use: are the buttons an appropriate size/do the buttons have appropriate positio</w:t>
            </w:r>
            <w:r w:rsidR="00386ADA">
              <w:t>ning to make them easy to click?</w:t>
            </w:r>
          </w:p>
        </w:tc>
        <w:tc>
          <w:tcPr>
            <w:tcW w:w="5079" w:type="dxa"/>
          </w:tcPr>
          <w:p w:rsidR="00762196" w:rsidRDefault="00762196" w:rsidP="000D50BE">
            <w:pPr>
              <w:pStyle w:val="Text2"/>
              <w:ind w:left="0"/>
            </w:pPr>
          </w:p>
        </w:tc>
      </w:tr>
    </w:tbl>
    <w:p w:rsidR="00AE6CFE" w:rsidRDefault="00AE6CFE" w:rsidP="00C81DCD">
      <w:pPr>
        <w:pStyle w:val="Text1"/>
      </w:pPr>
    </w:p>
    <w:p w:rsidR="008E3829" w:rsidRPr="00C43EAC" w:rsidRDefault="00AE6CFE" w:rsidP="00C43EAC">
      <w:pPr>
        <w:rPr>
          <w:sz w:val="24"/>
          <w:szCs w:val="24"/>
        </w:rPr>
      </w:pPr>
      <w:r>
        <w:br w:type="page"/>
      </w:r>
    </w:p>
    <w:p w:rsidR="008E3829" w:rsidRDefault="008E3829" w:rsidP="00AD1902">
      <w:pPr>
        <w:pStyle w:val="Sub-SectionHeader"/>
      </w:pPr>
      <w:r>
        <w:lastRenderedPageBreak/>
        <w:t>Instructions Page:</w:t>
      </w:r>
    </w:p>
    <w:p w:rsidR="00B17001" w:rsidRDefault="00CD35AF" w:rsidP="00CD35AF">
      <w:pPr>
        <w:pStyle w:val="TaskHeader"/>
      </w:pPr>
      <w:r>
        <w:t>Functionality:</w:t>
      </w:r>
    </w:p>
    <w:p w:rsidR="00AE6CFE" w:rsidRDefault="00AE6CFE" w:rsidP="00AE6CFE">
      <w:pPr>
        <w:pStyle w:val="Text1"/>
      </w:pPr>
      <w:r>
        <w:t>This page is event driven reducing the need for input validation.</w:t>
      </w:r>
    </w:p>
    <w:tbl>
      <w:tblPr>
        <w:tblStyle w:val="TableGrid"/>
        <w:tblW w:w="0" w:type="auto"/>
        <w:tblInd w:w="284" w:type="dxa"/>
        <w:tblLook w:val="04A0" w:firstRow="1" w:lastRow="0" w:firstColumn="1" w:lastColumn="0" w:noHBand="0" w:noVBand="1"/>
      </w:tblPr>
      <w:tblGrid>
        <w:gridCol w:w="2972"/>
        <w:gridCol w:w="3402"/>
        <w:gridCol w:w="3798"/>
      </w:tblGrid>
      <w:tr w:rsidR="00546D29" w:rsidTr="00B7163F">
        <w:tc>
          <w:tcPr>
            <w:tcW w:w="2972" w:type="dxa"/>
          </w:tcPr>
          <w:p w:rsidR="00546D29" w:rsidRDefault="00546D29" w:rsidP="00B7163F">
            <w:pPr>
              <w:pStyle w:val="Sub-TaskHeader"/>
              <w:ind w:left="0" w:firstLine="0"/>
            </w:pPr>
            <w:r>
              <w:t>Function</w:t>
            </w:r>
          </w:p>
        </w:tc>
        <w:tc>
          <w:tcPr>
            <w:tcW w:w="3402" w:type="dxa"/>
          </w:tcPr>
          <w:p w:rsidR="00546D29" w:rsidRDefault="00546D29" w:rsidP="00B7163F">
            <w:pPr>
              <w:pStyle w:val="Sub-TaskHeader"/>
              <w:ind w:left="0" w:firstLine="0"/>
            </w:pPr>
            <w:r>
              <w:t>Testing Method</w:t>
            </w:r>
          </w:p>
        </w:tc>
        <w:tc>
          <w:tcPr>
            <w:tcW w:w="3798" w:type="dxa"/>
          </w:tcPr>
          <w:p w:rsidR="00546D29" w:rsidRDefault="00546D29" w:rsidP="00B7163F">
            <w:pPr>
              <w:pStyle w:val="Sub-TaskHeader"/>
              <w:ind w:left="0" w:firstLine="0"/>
            </w:pPr>
            <w:r>
              <w:t>Result?</w:t>
            </w:r>
          </w:p>
        </w:tc>
      </w:tr>
      <w:tr w:rsidR="00546D29" w:rsidTr="00B7163F">
        <w:tc>
          <w:tcPr>
            <w:tcW w:w="2972" w:type="dxa"/>
          </w:tcPr>
          <w:p w:rsidR="00546D29" w:rsidRDefault="00546D29" w:rsidP="00B7163F">
            <w:pPr>
              <w:pStyle w:val="Text2"/>
              <w:ind w:left="0"/>
            </w:pPr>
            <w:r>
              <w:t>Cursor should be visible.</w:t>
            </w:r>
          </w:p>
        </w:tc>
        <w:tc>
          <w:tcPr>
            <w:tcW w:w="3402" w:type="dxa"/>
          </w:tcPr>
          <w:p w:rsidR="00546D29" w:rsidRDefault="00546D29" w:rsidP="00B7163F">
            <w:pPr>
              <w:pStyle w:val="Text2"/>
              <w:ind w:left="0"/>
            </w:pPr>
            <w:r>
              <w:t>Start the program and move mouse around to check if cursor is visible.</w:t>
            </w:r>
          </w:p>
          <w:p w:rsidR="00546D29" w:rsidRDefault="00546D29" w:rsidP="00B7163F">
            <w:pPr>
              <w:pStyle w:val="Text2"/>
              <w:ind w:left="0"/>
            </w:pPr>
          </w:p>
        </w:tc>
        <w:tc>
          <w:tcPr>
            <w:tcW w:w="3798" w:type="dxa"/>
          </w:tcPr>
          <w:p w:rsidR="00546D29" w:rsidRDefault="00546D29" w:rsidP="00B7163F">
            <w:pPr>
              <w:pStyle w:val="Text2"/>
              <w:ind w:left="0"/>
            </w:pPr>
          </w:p>
          <w:p w:rsidR="00546D29" w:rsidRDefault="00546D29" w:rsidP="00B7163F">
            <w:pPr>
              <w:pStyle w:val="Text2"/>
              <w:ind w:left="0"/>
            </w:pPr>
          </w:p>
        </w:tc>
      </w:tr>
      <w:tr w:rsidR="00546D29" w:rsidTr="00B7163F">
        <w:tc>
          <w:tcPr>
            <w:tcW w:w="2972" w:type="dxa"/>
          </w:tcPr>
          <w:p w:rsidR="00546D29" w:rsidRDefault="00546D29" w:rsidP="00B7163F">
            <w:pPr>
              <w:pStyle w:val="Text2"/>
              <w:ind w:left="0"/>
            </w:pPr>
            <w:r>
              <w:t>Images/Text should display correctly.</w:t>
            </w:r>
          </w:p>
        </w:tc>
        <w:tc>
          <w:tcPr>
            <w:tcW w:w="3402" w:type="dxa"/>
          </w:tcPr>
          <w:p w:rsidR="00546D29" w:rsidRDefault="00546D29"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546D29" w:rsidRDefault="00546D29" w:rsidP="00B7163F">
            <w:pPr>
              <w:pStyle w:val="Text2"/>
              <w:ind w:left="0"/>
            </w:pPr>
          </w:p>
        </w:tc>
        <w:tc>
          <w:tcPr>
            <w:tcW w:w="3798" w:type="dxa"/>
          </w:tcPr>
          <w:p w:rsidR="00546D29" w:rsidRDefault="00546D29" w:rsidP="00B7163F">
            <w:pPr>
              <w:pStyle w:val="Text2"/>
              <w:ind w:left="0"/>
            </w:pPr>
          </w:p>
        </w:tc>
      </w:tr>
      <w:tr w:rsidR="00546D29" w:rsidTr="00B7163F">
        <w:tc>
          <w:tcPr>
            <w:tcW w:w="2972" w:type="dxa"/>
          </w:tcPr>
          <w:p w:rsidR="00546D29" w:rsidRDefault="00546D29" w:rsidP="00546D29">
            <w:pPr>
              <w:pStyle w:val="Text2"/>
              <w:ind w:left="0"/>
            </w:pPr>
            <w:r>
              <w:t>Back button should switch the page to the home page when clicked.</w:t>
            </w:r>
          </w:p>
        </w:tc>
        <w:tc>
          <w:tcPr>
            <w:tcW w:w="3402" w:type="dxa"/>
          </w:tcPr>
          <w:p w:rsidR="00546D29" w:rsidRDefault="00546D29" w:rsidP="00546D29">
            <w:pPr>
              <w:pStyle w:val="Text2"/>
              <w:ind w:left="0"/>
            </w:pPr>
            <w:r>
              <w:t>Click on the button to check if the page changes and then use the wireframes to check that the correct page is now active.</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 xml:space="preserve">Exit button </w:t>
            </w:r>
            <w:r w:rsidR="00560B5B">
              <w:t xml:space="preserve">and escape key </w:t>
            </w:r>
            <w:r>
              <w:t>should close the program when clicked.</w:t>
            </w:r>
          </w:p>
        </w:tc>
        <w:tc>
          <w:tcPr>
            <w:tcW w:w="3402" w:type="dxa"/>
          </w:tcPr>
          <w:p w:rsidR="00546D29" w:rsidRDefault="00546D29" w:rsidP="00546D29">
            <w:pPr>
              <w:pStyle w:val="Text2"/>
              <w:ind w:left="0"/>
            </w:pPr>
            <w:r>
              <w:t>Click on the button to check if the program stops running.</w:t>
            </w:r>
            <w:r w:rsidR="00560B5B">
              <w:t xml:space="preserve"> Press the escape key to check if the program stops running.</w:t>
            </w:r>
          </w:p>
          <w:p w:rsidR="00546D29" w:rsidRDefault="00546D29" w:rsidP="00546D29">
            <w:pPr>
              <w:pStyle w:val="Text2"/>
              <w:ind w:left="0"/>
            </w:pPr>
          </w:p>
        </w:tc>
        <w:tc>
          <w:tcPr>
            <w:tcW w:w="3798" w:type="dxa"/>
          </w:tcPr>
          <w:p w:rsidR="00546D29" w:rsidRDefault="00546D29" w:rsidP="00546D29">
            <w:pPr>
              <w:pStyle w:val="Text2"/>
              <w:ind w:left="0"/>
            </w:pPr>
          </w:p>
        </w:tc>
      </w:tr>
      <w:tr w:rsidR="00546D29" w:rsidTr="00B7163F">
        <w:tc>
          <w:tcPr>
            <w:tcW w:w="2972" w:type="dxa"/>
          </w:tcPr>
          <w:p w:rsidR="00546D29" w:rsidRDefault="00546D29" w:rsidP="00546D29">
            <w:pPr>
              <w:pStyle w:val="Text2"/>
              <w:ind w:left="0"/>
            </w:pPr>
            <w:r>
              <w:t>All buttons should enlarge slightly when the cursor is over them (not including the exit button).</w:t>
            </w:r>
          </w:p>
        </w:tc>
        <w:tc>
          <w:tcPr>
            <w:tcW w:w="3402" w:type="dxa"/>
          </w:tcPr>
          <w:p w:rsidR="00546D29" w:rsidRDefault="00546D29" w:rsidP="00546D29">
            <w:pPr>
              <w:pStyle w:val="Text2"/>
              <w:ind w:left="0"/>
            </w:pPr>
            <w:r w:rsidRPr="00C81DCD">
              <w:rPr>
                <w:noProof/>
              </w:rPr>
              <w:t>Move the cursor over the buttons to check if the button gets larger.</w:t>
            </w:r>
          </w:p>
        </w:tc>
        <w:tc>
          <w:tcPr>
            <w:tcW w:w="3798" w:type="dxa"/>
          </w:tcPr>
          <w:p w:rsidR="00546D29" w:rsidRDefault="00546D29" w:rsidP="00546D29">
            <w:pPr>
              <w:pStyle w:val="Text2"/>
              <w:ind w:left="0"/>
            </w:pPr>
          </w:p>
        </w:tc>
      </w:tr>
    </w:tbl>
    <w:p w:rsidR="00546D29" w:rsidRPr="008E3829" w:rsidRDefault="00546D29" w:rsidP="00C81DCD">
      <w:pPr>
        <w:pStyle w:val="Text1"/>
      </w:pPr>
    </w:p>
    <w:p w:rsidR="00B17001" w:rsidRDefault="00B17001" w:rsidP="00B17001">
      <w:pPr>
        <w:pStyle w:val="TaskHeader"/>
      </w:pPr>
      <w:r>
        <w:t>Usability:</w:t>
      </w:r>
    </w:p>
    <w:p w:rsidR="00B17001" w:rsidRDefault="00B17001" w:rsidP="00B17001">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B17001" w:rsidTr="00D700B8">
        <w:tc>
          <w:tcPr>
            <w:tcW w:w="5093" w:type="dxa"/>
          </w:tcPr>
          <w:p w:rsidR="00B17001" w:rsidRDefault="00B17001" w:rsidP="00D700B8">
            <w:pPr>
              <w:pStyle w:val="Sub-TaskHeader"/>
              <w:ind w:left="0" w:firstLine="0"/>
            </w:pPr>
            <w:r>
              <w:t>Aspect</w:t>
            </w:r>
          </w:p>
        </w:tc>
        <w:tc>
          <w:tcPr>
            <w:tcW w:w="5079" w:type="dxa"/>
          </w:tcPr>
          <w:p w:rsidR="00B17001" w:rsidRDefault="00B17001" w:rsidP="00D700B8">
            <w:pPr>
              <w:pStyle w:val="Sub-TaskHeader"/>
              <w:ind w:left="0" w:firstLine="0"/>
            </w:pPr>
            <w:r>
              <w:t>Achieved?</w:t>
            </w:r>
          </w:p>
        </w:tc>
      </w:tr>
      <w:tr w:rsidR="00B17001" w:rsidTr="00D700B8">
        <w:tc>
          <w:tcPr>
            <w:tcW w:w="5093" w:type="dxa"/>
          </w:tcPr>
          <w:p w:rsidR="00B17001" w:rsidRDefault="00B17001" w:rsidP="00D700B8">
            <w:pPr>
              <w:pStyle w:val="Text2"/>
              <w:ind w:left="0"/>
            </w:pPr>
            <w:r>
              <w:t>Consistency: is the same font used, s</w:t>
            </w:r>
            <w:r w:rsidR="00386ADA">
              <w:t>ame look throughout the program?</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Clarity: are the elements labelled in an understandable way.</w:t>
            </w:r>
            <w:r w:rsidR="005B47D3">
              <w:t xml:space="preserve"> Are the instructions clear and easy to </w:t>
            </w:r>
            <w:r w:rsidR="00386ADA">
              <w:t>understand?</w:t>
            </w:r>
          </w:p>
        </w:tc>
        <w:tc>
          <w:tcPr>
            <w:tcW w:w="5079" w:type="dxa"/>
          </w:tcPr>
          <w:p w:rsidR="00B17001" w:rsidRDefault="00B17001" w:rsidP="00D700B8">
            <w:pPr>
              <w:pStyle w:val="Text2"/>
              <w:ind w:left="0"/>
            </w:pPr>
          </w:p>
        </w:tc>
      </w:tr>
      <w:tr w:rsidR="00B17001" w:rsidTr="00D700B8">
        <w:tc>
          <w:tcPr>
            <w:tcW w:w="5093" w:type="dxa"/>
          </w:tcPr>
          <w:p w:rsidR="00B17001" w:rsidRDefault="00B17001" w:rsidP="00D700B8">
            <w:pPr>
              <w:pStyle w:val="Text2"/>
              <w:ind w:left="0"/>
            </w:pPr>
            <w:r>
              <w:t>Ease of use: are the buttons an appropriate size/do the buttons have appropriate positio</w:t>
            </w:r>
            <w:r w:rsidR="00386ADA">
              <w:t>ning to make them easy to click?</w:t>
            </w:r>
          </w:p>
        </w:tc>
        <w:tc>
          <w:tcPr>
            <w:tcW w:w="5079" w:type="dxa"/>
          </w:tcPr>
          <w:p w:rsidR="00B17001" w:rsidRDefault="00B17001" w:rsidP="00D700B8">
            <w:pPr>
              <w:pStyle w:val="Text2"/>
              <w:ind w:left="0"/>
            </w:pPr>
          </w:p>
        </w:tc>
      </w:tr>
    </w:tbl>
    <w:p w:rsidR="005B47D3" w:rsidRDefault="005B47D3">
      <w:pPr>
        <w:rPr>
          <w:b/>
          <w:sz w:val="36"/>
          <w:szCs w:val="36"/>
        </w:rPr>
      </w:pPr>
    </w:p>
    <w:p w:rsidR="008E3829" w:rsidRPr="00C43EAC" w:rsidRDefault="00AE6CFE" w:rsidP="00C43EAC">
      <w:pPr>
        <w:rPr>
          <w:sz w:val="24"/>
          <w:szCs w:val="24"/>
        </w:rPr>
      </w:pPr>
      <w:r>
        <w:br w:type="page"/>
      </w:r>
    </w:p>
    <w:p w:rsidR="008E3829" w:rsidRDefault="008E3829" w:rsidP="00AD1902">
      <w:pPr>
        <w:pStyle w:val="Sub-SectionHeader"/>
      </w:pPr>
      <w:r>
        <w:lastRenderedPageBreak/>
        <w:t>Game Page:</w:t>
      </w:r>
    </w:p>
    <w:p w:rsidR="005B47D3" w:rsidRDefault="005B47D3" w:rsidP="005B47D3">
      <w:pPr>
        <w:pStyle w:val="TaskHeader"/>
      </w:pPr>
      <w:r>
        <w:t>Functionality:</w:t>
      </w:r>
    </w:p>
    <w:p w:rsidR="00B7163F" w:rsidRPr="00CC2431" w:rsidRDefault="00AE6CFE" w:rsidP="00CC2431">
      <w:pPr>
        <w:pStyle w:val="Text1"/>
      </w:pPr>
      <w:r w:rsidRPr="00CC2431">
        <w:t>This page is event driven reducing the need for input validation, the required validation will be mentioned.</w:t>
      </w:r>
    </w:p>
    <w:tbl>
      <w:tblPr>
        <w:tblStyle w:val="TableGrid"/>
        <w:tblW w:w="0" w:type="auto"/>
        <w:tblInd w:w="284" w:type="dxa"/>
        <w:tblLook w:val="04A0" w:firstRow="1" w:lastRow="0" w:firstColumn="1" w:lastColumn="0" w:noHBand="0" w:noVBand="1"/>
      </w:tblPr>
      <w:tblGrid>
        <w:gridCol w:w="3113"/>
        <w:gridCol w:w="3261"/>
        <w:gridCol w:w="3798"/>
      </w:tblGrid>
      <w:tr w:rsidR="00B7163F" w:rsidTr="00AE6CFE">
        <w:tc>
          <w:tcPr>
            <w:tcW w:w="3113" w:type="dxa"/>
          </w:tcPr>
          <w:p w:rsidR="00B7163F" w:rsidRDefault="00B7163F" w:rsidP="00B7163F">
            <w:pPr>
              <w:pStyle w:val="Sub-TaskHeader"/>
              <w:ind w:left="0" w:firstLine="0"/>
            </w:pPr>
            <w:r>
              <w:t>Function</w:t>
            </w:r>
          </w:p>
        </w:tc>
        <w:tc>
          <w:tcPr>
            <w:tcW w:w="3261" w:type="dxa"/>
          </w:tcPr>
          <w:p w:rsidR="00B7163F" w:rsidRDefault="00B7163F" w:rsidP="00B7163F">
            <w:pPr>
              <w:pStyle w:val="Sub-TaskHeader"/>
              <w:ind w:left="0" w:firstLine="0"/>
            </w:pPr>
            <w:r>
              <w:t>Testing Method</w:t>
            </w:r>
          </w:p>
        </w:tc>
        <w:tc>
          <w:tcPr>
            <w:tcW w:w="3798" w:type="dxa"/>
          </w:tcPr>
          <w:p w:rsidR="00B7163F" w:rsidRDefault="00B7163F" w:rsidP="00B7163F">
            <w:pPr>
              <w:pStyle w:val="Sub-TaskHeader"/>
              <w:ind w:left="0" w:firstLine="0"/>
            </w:pPr>
            <w:r>
              <w:t>Result?</w:t>
            </w:r>
          </w:p>
        </w:tc>
      </w:tr>
      <w:tr w:rsidR="00B7163F" w:rsidTr="00AE6CFE">
        <w:tc>
          <w:tcPr>
            <w:tcW w:w="3113" w:type="dxa"/>
          </w:tcPr>
          <w:p w:rsidR="00B7163F" w:rsidRDefault="00B7163F" w:rsidP="00B7163F">
            <w:pPr>
              <w:pStyle w:val="Text2"/>
              <w:ind w:left="0"/>
            </w:pPr>
            <w:r>
              <w:t>Cursor should be visible.</w:t>
            </w:r>
          </w:p>
        </w:tc>
        <w:tc>
          <w:tcPr>
            <w:tcW w:w="3261" w:type="dxa"/>
          </w:tcPr>
          <w:p w:rsidR="00B7163F" w:rsidRDefault="00B7163F" w:rsidP="00B7163F">
            <w:pPr>
              <w:pStyle w:val="Text2"/>
              <w:ind w:left="0"/>
            </w:pPr>
            <w:r>
              <w:t>Start the program and move mouse around to check if cursor is visible.</w:t>
            </w:r>
          </w:p>
          <w:p w:rsidR="00B7163F" w:rsidRDefault="00B7163F" w:rsidP="00B7163F">
            <w:pPr>
              <w:pStyle w:val="Text2"/>
              <w:ind w:left="0"/>
            </w:pPr>
          </w:p>
        </w:tc>
        <w:tc>
          <w:tcPr>
            <w:tcW w:w="3798" w:type="dxa"/>
          </w:tcPr>
          <w:p w:rsidR="00B7163F" w:rsidRDefault="00B7163F" w:rsidP="00B7163F">
            <w:pPr>
              <w:pStyle w:val="Text2"/>
              <w:ind w:left="0"/>
            </w:pPr>
          </w:p>
          <w:p w:rsidR="00B7163F" w:rsidRDefault="00B7163F" w:rsidP="00B7163F">
            <w:pPr>
              <w:pStyle w:val="Text2"/>
              <w:ind w:left="0"/>
            </w:pPr>
          </w:p>
        </w:tc>
      </w:tr>
      <w:tr w:rsidR="00B7163F" w:rsidTr="00AE6CFE">
        <w:tc>
          <w:tcPr>
            <w:tcW w:w="3113" w:type="dxa"/>
          </w:tcPr>
          <w:p w:rsidR="00B7163F" w:rsidRDefault="00B7163F" w:rsidP="00B7163F">
            <w:pPr>
              <w:pStyle w:val="Text2"/>
              <w:ind w:left="0"/>
            </w:pPr>
            <w:r>
              <w:t>Images/Text should display correctly.</w:t>
            </w:r>
          </w:p>
        </w:tc>
        <w:tc>
          <w:tcPr>
            <w:tcW w:w="3261" w:type="dxa"/>
          </w:tcPr>
          <w:p w:rsidR="00B7163F" w:rsidRDefault="00B7163F" w:rsidP="00B7163F">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The current and highest scores should be displayed at the top of the screen</w:t>
            </w:r>
          </w:p>
        </w:tc>
        <w:tc>
          <w:tcPr>
            <w:tcW w:w="3261" w:type="dxa"/>
          </w:tcPr>
          <w:p w:rsidR="00B7163F" w:rsidRDefault="00B7163F" w:rsidP="00B7163F">
            <w:pPr>
              <w:pStyle w:val="Text2"/>
              <w:ind w:left="0"/>
            </w:pPr>
            <w:r>
              <w:t>Start the game and check against the wireframe to check positioning, input a high score into the scores file and print the current score to a console to check the scores being displayed are correct.</w:t>
            </w:r>
          </w:p>
          <w:p w:rsidR="00B7163F" w:rsidRDefault="00B7163F" w:rsidP="00B7163F">
            <w:pPr>
              <w:pStyle w:val="Text2"/>
              <w:ind w:left="0"/>
            </w:pPr>
          </w:p>
        </w:tc>
        <w:tc>
          <w:tcPr>
            <w:tcW w:w="3798" w:type="dxa"/>
          </w:tcPr>
          <w:p w:rsidR="00B7163F" w:rsidRDefault="00B7163F" w:rsidP="00B7163F">
            <w:pPr>
              <w:pStyle w:val="Text2"/>
              <w:ind w:left="0"/>
            </w:pPr>
          </w:p>
        </w:tc>
      </w:tr>
      <w:tr w:rsidR="00B7163F" w:rsidTr="00AE6CFE">
        <w:tc>
          <w:tcPr>
            <w:tcW w:w="3113" w:type="dxa"/>
          </w:tcPr>
          <w:p w:rsidR="00B7163F" w:rsidRDefault="00B7163F" w:rsidP="00B7163F">
            <w:pPr>
              <w:pStyle w:val="Text2"/>
              <w:ind w:left="0"/>
            </w:pPr>
            <w:r>
              <w:t xml:space="preserve">There should be 3 different types of alien each section will hold a different type of alien, the lowest 2 rows of aliens and give 10 points, the next 2 rows give 20 points and the top row gives 30 points. </w:t>
            </w:r>
          </w:p>
          <w:p w:rsidR="00B7163F" w:rsidRDefault="00B7163F" w:rsidP="00B7163F">
            <w:pPr>
              <w:pStyle w:val="Text2"/>
              <w:ind w:left="0"/>
            </w:pPr>
          </w:p>
        </w:tc>
        <w:tc>
          <w:tcPr>
            <w:tcW w:w="3261" w:type="dxa"/>
          </w:tcPr>
          <w:p w:rsidR="00B7163F" w:rsidRDefault="00B7163F" w:rsidP="00F80062">
            <w:pPr>
              <w:pStyle w:val="Text2"/>
              <w:ind w:left="0"/>
            </w:pPr>
            <w:r>
              <w:t>Create a version of the game where the ali</w:t>
            </w:r>
            <w:r w:rsidR="00F80062">
              <w:t xml:space="preserve">ens do not move or ‘fight back’. </w:t>
            </w:r>
            <w:r>
              <w:t xml:space="preserve">‘kill’ a column of aliens checking the current score increases appropriately for each alien ‘death’. </w:t>
            </w:r>
          </w:p>
        </w:tc>
        <w:tc>
          <w:tcPr>
            <w:tcW w:w="3798" w:type="dxa"/>
          </w:tcPr>
          <w:p w:rsidR="00B7163F" w:rsidRDefault="00B7163F" w:rsidP="00B7163F">
            <w:pPr>
              <w:pStyle w:val="Text2"/>
              <w:ind w:left="0"/>
            </w:pPr>
          </w:p>
        </w:tc>
      </w:tr>
      <w:tr w:rsidR="00B7163F" w:rsidTr="00AE6CFE">
        <w:tc>
          <w:tcPr>
            <w:tcW w:w="3113" w:type="dxa"/>
          </w:tcPr>
          <w:p w:rsidR="00B7163F" w:rsidRDefault="00F80062" w:rsidP="00B7163F">
            <w:pPr>
              <w:pStyle w:val="Text2"/>
              <w:ind w:left="0"/>
            </w:pPr>
            <w:r>
              <w:t>There should</w:t>
            </w:r>
            <w:r w:rsidR="00B7163F">
              <w:t xml:space="preserve"> also be a mother ship alien that occasionally moves across the top of the page and gives either 50, 100, 150 or 300 points.</w:t>
            </w:r>
          </w:p>
        </w:tc>
        <w:tc>
          <w:tcPr>
            <w:tcW w:w="3261" w:type="dxa"/>
          </w:tcPr>
          <w:p w:rsidR="00B7163F" w:rsidRDefault="00B7163F" w:rsidP="00B7163F">
            <w:pPr>
              <w:pStyle w:val="Text2"/>
              <w:ind w:left="0"/>
            </w:pPr>
            <w:r>
              <w:t>Create a ver</w:t>
            </w:r>
            <w:r w:rsidR="00F80062">
              <w:t>sion of the game where the aliens are replaced with mother ships that do not move. ‘kill’ the motherships checking that the current score increases appropriately.</w:t>
            </w:r>
          </w:p>
          <w:p w:rsidR="00F80062" w:rsidRDefault="00F80062" w:rsidP="00B7163F">
            <w:pPr>
              <w:pStyle w:val="Text2"/>
              <w:ind w:left="0"/>
            </w:pPr>
          </w:p>
        </w:tc>
        <w:tc>
          <w:tcPr>
            <w:tcW w:w="3798" w:type="dxa"/>
          </w:tcPr>
          <w:p w:rsidR="00B7163F" w:rsidRDefault="00B7163F" w:rsidP="00B7163F">
            <w:pPr>
              <w:pStyle w:val="Text2"/>
              <w:ind w:left="0"/>
            </w:pPr>
          </w:p>
        </w:tc>
      </w:tr>
      <w:tr w:rsidR="00F80062" w:rsidTr="00AE6CFE">
        <w:tc>
          <w:tcPr>
            <w:tcW w:w="3113" w:type="dxa"/>
          </w:tcPr>
          <w:p w:rsidR="00F80062" w:rsidRDefault="00F80062" w:rsidP="00F80062">
            <w:pPr>
              <w:pStyle w:val="Text2"/>
              <w:ind w:left="0"/>
            </w:pPr>
            <w:r>
              <w:t xml:space="preserve">The aliens should all move together, moving from side to side until any alien reaches an edge at which point the aliens will shift down a row and change the direction of their movement (side to </w:t>
            </w:r>
            <w:r>
              <w:lastRenderedPageBreak/>
              <w:t>side).  The movement speed should increase. When the aliens reach the ‘bunkers’ the game should end.</w:t>
            </w:r>
          </w:p>
          <w:p w:rsidR="00F80062" w:rsidRDefault="00F80062" w:rsidP="00F80062">
            <w:pPr>
              <w:pStyle w:val="Text2"/>
              <w:ind w:left="0"/>
            </w:pPr>
          </w:p>
        </w:tc>
        <w:tc>
          <w:tcPr>
            <w:tcW w:w="3261" w:type="dxa"/>
          </w:tcPr>
          <w:p w:rsidR="00F80062" w:rsidRDefault="00F80062" w:rsidP="00B7163F">
            <w:pPr>
              <w:pStyle w:val="Text2"/>
              <w:ind w:left="0"/>
            </w:pPr>
            <w:r>
              <w:lastRenderedPageBreak/>
              <w:t xml:space="preserve">Create a version of the game where the aliens cannot ‘fight back’. Start the game and observe the aliens moving making sure the movement is correct. Check that the game </w:t>
            </w:r>
            <w:r>
              <w:lastRenderedPageBreak/>
              <w:t>does end when the first alien reaches the bunker.</w:t>
            </w:r>
          </w:p>
        </w:tc>
        <w:tc>
          <w:tcPr>
            <w:tcW w:w="3798" w:type="dxa"/>
          </w:tcPr>
          <w:p w:rsidR="00F80062" w:rsidRDefault="00F80062" w:rsidP="00B7163F">
            <w:pPr>
              <w:pStyle w:val="Text2"/>
              <w:ind w:left="0"/>
            </w:pPr>
          </w:p>
        </w:tc>
      </w:tr>
      <w:tr w:rsidR="00F80062" w:rsidTr="00AE6CFE">
        <w:tc>
          <w:tcPr>
            <w:tcW w:w="3113" w:type="dxa"/>
          </w:tcPr>
          <w:p w:rsidR="00F80062" w:rsidRDefault="00F80062" w:rsidP="00F80062">
            <w:pPr>
              <w:pStyle w:val="Text2"/>
              <w:ind w:left="0"/>
            </w:pPr>
            <w:r>
              <w:t>There will be 2 different types of projectile the aliens can fire. Fast(bolt) and slow(arrow) projectiles. The different projectiles will have different images and movement speeds</w:t>
            </w:r>
            <w:r w:rsidR="00AE6CFE">
              <w:t xml:space="preserve"> (they move down at this speed)</w:t>
            </w:r>
            <w:r>
              <w:t>. Both projectiles will instantly ‘kill’ the player when they come into contact (with the player) decreasing the lives count by one. The colour of the projectiles changes depending on the y position, white while in the middle section, green while at the bottom section (from the top of the bunkers and below).</w:t>
            </w:r>
          </w:p>
          <w:p w:rsidR="00F80062" w:rsidRDefault="00F80062" w:rsidP="00F80062">
            <w:pPr>
              <w:pStyle w:val="Text2"/>
              <w:ind w:left="0"/>
            </w:pPr>
          </w:p>
        </w:tc>
        <w:tc>
          <w:tcPr>
            <w:tcW w:w="3261" w:type="dxa"/>
          </w:tcPr>
          <w:p w:rsidR="00F80062" w:rsidRDefault="00F80062" w:rsidP="00B7163F">
            <w:pPr>
              <w:pStyle w:val="Text2"/>
              <w:ind w:left="0"/>
            </w:pPr>
            <w:r>
              <w:t xml:space="preserve">Start the game </w:t>
            </w:r>
            <w:r w:rsidR="00AE6CFE">
              <w:t>and observe the alien projectiles to ensure they behave as expected.</w:t>
            </w:r>
          </w:p>
        </w:tc>
        <w:tc>
          <w:tcPr>
            <w:tcW w:w="3798" w:type="dxa"/>
          </w:tcPr>
          <w:p w:rsidR="00F80062" w:rsidRDefault="00F80062" w:rsidP="00B7163F">
            <w:pPr>
              <w:pStyle w:val="Text2"/>
              <w:ind w:left="0"/>
            </w:pPr>
          </w:p>
        </w:tc>
      </w:tr>
      <w:tr w:rsidR="00AE6CFE" w:rsidTr="00AE6CFE">
        <w:tc>
          <w:tcPr>
            <w:tcW w:w="3113" w:type="dxa"/>
          </w:tcPr>
          <w:p w:rsidR="00AE6CFE" w:rsidRDefault="00AE6CFE" w:rsidP="00F80062">
            <w:pPr>
              <w:pStyle w:val="Text2"/>
              <w:ind w:left="0"/>
            </w:pPr>
            <w:r>
              <w:t>There will be a system in place that makes the aliens’ projectiles are shot accurately as opposed to randomly, although there will be some randomness involved.</w:t>
            </w:r>
          </w:p>
        </w:tc>
        <w:tc>
          <w:tcPr>
            <w:tcW w:w="3261" w:type="dxa"/>
          </w:tcPr>
          <w:p w:rsidR="00AE6CFE" w:rsidRDefault="00AE6CFE" w:rsidP="00B7163F">
            <w:pPr>
              <w:pStyle w:val="Text2"/>
              <w:ind w:left="0"/>
            </w:pPr>
            <w:r>
              <w:t>Start and observe the game to ensure the aliens shoot the projectiles as expected, moving the player around to ensure the behaviour is consistent.</w:t>
            </w:r>
          </w:p>
        </w:tc>
        <w:tc>
          <w:tcPr>
            <w:tcW w:w="3798" w:type="dxa"/>
          </w:tcPr>
          <w:p w:rsidR="00AE6CFE" w:rsidRDefault="00AE6CFE" w:rsidP="00B7163F">
            <w:pPr>
              <w:pStyle w:val="Text2"/>
              <w:ind w:left="0"/>
            </w:pPr>
          </w:p>
        </w:tc>
      </w:tr>
      <w:tr w:rsidR="00C43EAC" w:rsidTr="00AE6CFE">
        <w:tc>
          <w:tcPr>
            <w:tcW w:w="3113" w:type="dxa"/>
          </w:tcPr>
          <w:p w:rsidR="00C43EAC" w:rsidRDefault="00C43EAC" w:rsidP="00C43EAC">
            <w:pPr>
              <w:pStyle w:val="Text2"/>
              <w:ind w:left="0"/>
            </w:pPr>
            <w:r w:rsidRPr="00AE6CFE">
              <w:rPr>
                <w:noProof/>
                <w:lang w:eastAsia="en-GB"/>
              </w:rPr>
              <mc:AlternateContent>
                <mc:Choice Requires="wps">
                  <w:drawing>
                    <wp:anchor distT="0" distB="0" distL="114300" distR="114300" simplePos="0" relativeHeight="251801600" behindDoc="0" locked="0" layoutInCell="1" allowOverlap="1" wp14:anchorId="7579FED1" wp14:editId="643187F1">
                      <wp:simplePos x="0" y="0"/>
                      <wp:positionH relativeFrom="column">
                        <wp:posOffset>1428191</wp:posOffset>
                      </wp:positionH>
                      <wp:positionV relativeFrom="paragraph">
                        <wp:posOffset>812368</wp:posOffset>
                      </wp:positionV>
                      <wp:extent cx="124156" cy="69139"/>
                      <wp:effectExtent l="19050" t="19050" r="28575" b="45720"/>
                      <wp:wrapNone/>
                      <wp:docPr id="20" name="Left Arrow 10"/>
                      <wp:cNvGraphicFramePr/>
                      <a:graphic xmlns:a="http://schemas.openxmlformats.org/drawingml/2006/main">
                        <a:graphicData uri="http://schemas.microsoft.com/office/word/2010/wordprocessingShape">
                          <wps:wsp>
                            <wps:cNvSpPr/>
                            <wps:spPr>
                              <a:xfrm>
                                <a:off x="0" y="0"/>
                                <a:ext cx="124156"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CC9CF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0" o:spid="_x0000_s1026" type="#_x0000_t66" style="position:absolute;margin-left:112.45pt;margin-top:63.95pt;width:9.8pt;height:5.4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" adj="6014" fillcolor="#4472c4 [3204]" strokecolor="#1f3763 [1604]" strokeweight="1pt"/>
                  </w:pict>
                </mc:Fallback>
              </mc:AlternateContent>
            </w:r>
            <w:r w:rsidRPr="00AE6CFE">
              <w:rPr>
                <w:noProof/>
                <w:lang w:eastAsia="en-GB"/>
              </w:rPr>
              <mc:AlternateContent>
                <mc:Choice Requires="wps">
                  <w:drawing>
                    <wp:anchor distT="0" distB="0" distL="114300" distR="114300" simplePos="0" relativeHeight="251802624" behindDoc="0" locked="0" layoutInCell="1" allowOverlap="1" wp14:anchorId="5B3917AB" wp14:editId="384DE346">
                      <wp:simplePos x="0" y="0"/>
                      <wp:positionH relativeFrom="column">
                        <wp:posOffset>1612152</wp:posOffset>
                      </wp:positionH>
                      <wp:positionV relativeFrom="paragraph">
                        <wp:posOffset>819480</wp:posOffset>
                      </wp:positionV>
                      <wp:extent cx="120037" cy="69139"/>
                      <wp:effectExtent l="0" t="19050" r="32385" b="45720"/>
                      <wp:wrapNone/>
                      <wp:docPr id="56" name="Left Arrow 11"/>
                      <wp:cNvGraphicFramePr/>
                      <a:graphic xmlns:a="http://schemas.openxmlformats.org/drawingml/2006/main">
                        <a:graphicData uri="http://schemas.microsoft.com/office/word/2010/wordprocessingShape">
                          <wps:wsp>
                            <wps:cNvSpPr/>
                            <wps:spPr>
                              <a:xfrm rot="10800000">
                                <a:off x="0" y="0"/>
                                <a:ext cx="120037" cy="6913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EE1B" id="Left Arrow 11" o:spid="_x0000_s1026" type="#_x0000_t66" style="position:absolute;margin-left:126.95pt;margin-top:64.55pt;width:9.45pt;height:5.45pt;rotation:180;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" adj="6221" fillcolor="#4472c4 [3204]" strokecolor="#1f3763 [1604]" strokeweight="1pt"/>
                  </w:pict>
                </mc:Fallback>
              </mc:AlternateContent>
            </w:r>
            <w:r>
              <w:t>The player will only be able to move side to side and will not be able to move past the edges of the page. The controls will be A/D or     /    . ‘A’ and the left arrow key will move the player to the left. ‘D’ and the right arrow key will move the player to the right. Only one input will be allowed at a time ‘A’ or ‘D’ or left or right, all other inputs will be ignored.</w:t>
            </w:r>
          </w:p>
        </w:tc>
        <w:tc>
          <w:tcPr>
            <w:tcW w:w="3261" w:type="dxa"/>
          </w:tcPr>
          <w:p w:rsidR="00C43EAC" w:rsidRDefault="00C43EAC" w:rsidP="00C43EAC">
            <w:pPr>
              <w:pStyle w:val="Text1"/>
              <w:ind w:left="0"/>
            </w:pPr>
            <w:r>
              <w:t xml:space="preserve">Create a version of the game without aliens. Use the ‘A’ and ‘D’ keys to move the player character from edge to edge ensuring the player character stops as expected. Attempt to use both ‘A’ and ‘D’ at the same to make sure the player character does not ‘glitch’. Do the same using the left and right arrow keys. Use both the ‘A’ and left arrow key at the same time to ensure the speed of movement does not change. Do the same with ‘D’ and the right arrow key. Press any other keys (excluding the </w:t>
            </w:r>
            <w:r>
              <w:lastRenderedPageBreak/>
              <w:t>escape key) to ensure nothing happens.</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only be one type of player projectile (shot), the shot will move upward at a constant speed and instantly ‘kill’ any alien it comes into contact with and will then disappear so as not to accidentally ‘kill’ more than one alien, the shot will also disappear when in contact with a bunker. The colour of the shot will change depending on the y position, green while in the bottom section, white while in the middle section and red in the top section. When shot the x co-ordinate of the projectile will be that of the player at the time of shooting. There will be a 1 second shot ‘cool down’ between shots although no limit to the number of shots. The space bar will ‘shoot’ the projectile.</w:t>
            </w:r>
          </w:p>
          <w:p w:rsidR="00C43EAC" w:rsidRDefault="00C43EAC" w:rsidP="00C43EAC">
            <w:pPr>
              <w:pStyle w:val="Text1"/>
              <w:ind w:left="0"/>
            </w:pPr>
          </w:p>
        </w:tc>
        <w:tc>
          <w:tcPr>
            <w:tcW w:w="3261" w:type="dxa"/>
          </w:tcPr>
          <w:p w:rsidR="00C43EAC" w:rsidRDefault="00C43EAC" w:rsidP="00C43EAC">
            <w:pPr>
              <w:pStyle w:val="Text1"/>
              <w:ind w:left="0"/>
            </w:pPr>
            <w:r>
              <w:t>Create version of the game where the aliens don’t move or ‘fight back’. Press the spacebar to ensure the projectile appears in the expect place, move the player around and do the same. Attempt to ‘shoot’ as frequently as possible to check the cool-down time works and that there is no limit to the number of shots. Shoot an alien to ensure the shot disappears when in contact and the alien ‘dies’. Shoot a bunker to ensure it the shot disappears.</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player dies the game will pause while the player death animation plays and the player life count will decrement, then the player character will reappear in the ‘home’ position (x middle of the page) and the game will continue. When the player runs out of lives the game will end.</w:t>
            </w:r>
          </w:p>
          <w:p w:rsidR="00C43EAC" w:rsidRDefault="00C43EAC" w:rsidP="00C43EAC">
            <w:pPr>
              <w:pStyle w:val="Text1"/>
              <w:ind w:left="0"/>
            </w:pPr>
          </w:p>
        </w:tc>
        <w:tc>
          <w:tcPr>
            <w:tcW w:w="3261" w:type="dxa"/>
          </w:tcPr>
          <w:p w:rsidR="00C43EAC" w:rsidRDefault="00C43EAC" w:rsidP="00C43EAC">
            <w:pPr>
              <w:pStyle w:val="Text1"/>
              <w:ind w:left="0"/>
            </w:pPr>
            <w:r>
              <w:t>Start the game and get hit by a projectile to ensure the correct behaviour is carried out at player death. Repeat until the lives counter is 0 to ensure the game ends when expected.</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There will be 4 ‘bunkers’. These bunkers will stop any type of projectiles (player shots included) but when a bunker stops a projectile the projectile will ‘blow up’ a section of the bunker.</w:t>
            </w:r>
          </w:p>
          <w:p w:rsidR="00C43EAC" w:rsidRDefault="00C43EAC" w:rsidP="00C43EAC">
            <w:pPr>
              <w:pStyle w:val="Text1"/>
              <w:ind w:left="0"/>
            </w:pPr>
          </w:p>
        </w:tc>
        <w:tc>
          <w:tcPr>
            <w:tcW w:w="3261" w:type="dxa"/>
          </w:tcPr>
          <w:p w:rsidR="00C43EAC" w:rsidRDefault="00C43EAC" w:rsidP="00C43EAC">
            <w:pPr>
              <w:pStyle w:val="Text1"/>
              <w:ind w:left="0"/>
            </w:pPr>
            <w:r>
              <w:t xml:space="preserve">Start the game and move the player character underneath a bunker, shoot the bunker to ensure the projectile stops and the bunker has an appropriate section ‘blown up’. Create a version of the game where a projectile spawns where the </w:t>
            </w:r>
            <w:r>
              <w:lastRenderedPageBreak/>
              <w:t>mouse is clicked, spawn all three types of projectile over a bunker to ensure all disappear and ‘blow up’ and appropriate section of the bunker.</w:t>
            </w:r>
          </w:p>
          <w:p w:rsidR="00C43EAC" w:rsidRDefault="00C43EAC" w:rsidP="00C43EAC">
            <w:pPr>
              <w:pStyle w:val="Text1"/>
              <w:ind w:left="0"/>
            </w:pPr>
            <w:r>
              <w:t xml:space="preserve"> </w:t>
            </w: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1"/>
              <w:ind w:left="0"/>
            </w:pPr>
            <w:r>
              <w:t>When the game is over the program will check if the current score is higher than any of the scores in the high score file, if so it will switch to the high score input page, if not it will switch to the high score display page.</w:t>
            </w:r>
          </w:p>
        </w:tc>
        <w:tc>
          <w:tcPr>
            <w:tcW w:w="3261" w:type="dxa"/>
          </w:tcPr>
          <w:p w:rsidR="00C43EAC" w:rsidRDefault="00C43EAC" w:rsidP="00C43EAC">
            <w:pPr>
              <w:pStyle w:val="Text1"/>
              <w:ind w:left="0"/>
            </w:pPr>
            <w:r>
              <w:t>Create a version of the game where the current score is input able and the ‘game’ can be ended using a button, set a high score in the high score file and then input a lower value to check the correct page is switched to then a higher value to check the correct page is switched to. Use the wireframes to check that the correct page is now active.</w:t>
            </w:r>
          </w:p>
          <w:p w:rsidR="00C43EAC" w:rsidRDefault="00C43EAC" w:rsidP="00C43EAC">
            <w:pPr>
              <w:pStyle w:val="Text1"/>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Exit button and escape key should close the program when clicked.</w:t>
            </w:r>
          </w:p>
        </w:tc>
        <w:tc>
          <w:tcPr>
            <w:tcW w:w="3261" w:type="dxa"/>
          </w:tcPr>
          <w:p w:rsidR="00C43EAC" w:rsidRDefault="00C43EAC" w:rsidP="00C43EAC">
            <w:pPr>
              <w:pStyle w:val="Text2"/>
              <w:ind w:left="0"/>
            </w:pPr>
            <w:r>
              <w:t>Click on the button to check if the program stops running. Press the escape key to check if the program stops running.</w:t>
            </w:r>
          </w:p>
          <w:p w:rsidR="00C43EAC" w:rsidRDefault="00C43EAC" w:rsidP="00C43EAC">
            <w:pPr>
              <w:pStyle w:val="Text2"/>
              <w:ind w:left="0"/>
            </w:pPr>
          </w:p>
        </w:tc>
        <w:tc>
          <w:tcPr>
            <w:tcW w:w="3798" w:type="dxa"/>
          </w:tcPr>
          <w:p w:rsidR="00C43EAC" w:rsidRDefault="00C43EAC" w:rsidP="00C43EAC">
            <w:pPr>
              <w:pStyle w:val="Text2"/>
              <w:ind w:left="0"/>
            </w:pPr>
          </w:p>
        </w:tc>
      </w:tr>
      <w:tr w:rsidR="00C43EAC" w:rsidTr="00AE6CFE">
        <w:tc>
          <w:tcPr>
            <w:tcW w:w="3113" w:type="dxa"/>
          </w:tcPr>
          <w:p w:rsidR="00C43EAC" w:rsidRDefault="00C43EAC" w:rsidP="00C43EAC">
            <w:pPr>
              <w:pStyle w:val="Text2"/>
              <w:ind w:left="0"/>
            </w:pPr>
            <w:r>
              <w:t>Should take in settings file and read the content into a set of variables.</w:t>
            </w:r>
          </w:p>
          <w:p w:rsidR="00C43EAC" w:rsidRDefault="00C43EAC" w:rsidP="00C43EAC">
            <w:pPr>
              <w:pStyle w:val="Text2"/>
              <w:ind w:left="0"/>
            </w:pPr>
          </w:p>
        </w:tc>
        <w:tc>
          <w:tcPr>
            <w:tcW w:w="3261" w:type="dxa"/>
          </w:tcPr>
          <w:p w:rsidR="00C43EAC" w:rsidRPr="00C81DCD" w:rsidRDefault="00C43EAC" w:rsidP="00C43EAC">
            <w:pPr>
              <w:pStyle w:val="Text2"/>
              <w:ind w:left="0"/>
              <w:rPr>
                <w:noProof/>
              </w:rPr>
            </w:pPr>
            <w:r>
              <w:rPr>
                <w:noProof/>
              </w:rPr>
              <w:t>Use a break point to have a look at the values of the variables.</w:t>
            </w:r>
          </w:p>
        </w:tc>
        <w:tc>
          <w:tcPr>
            <w:tcW w:w="3798" w:type="dxa"/>
          </w:tcPr>
          <w:p w:rsidR="00C43EAC" w:rsidRDefault="00C43EAC" w:rsidP="00C43EAC">
            <w:pPr>
              <w:pStyle w:val="Text2"/>
              <w:ind w:left="0"/>
            </w:pPr>
          </w:p>
        </w:tc>
      </w:tr>
    </w:tbl>
    <w:p w:rsidR="00B7163F" w:rsidRDefault="00B7163F" w:rsidP="00C81DCD">
      <w:pPr>
        <w:pStyle w:val="Text1"/>
      </w:pPr>
    </w:p>
    <w:p w:rsidR="00B7163F" w:rsidRPr="008E3829" w:rsidRDefault="00B7163F" w:rsidP="00CC2431">
      <w:pPr>
        <w:pStyle w:val="Text1"/>
        <w:ind w:left="0"/>
      </w:pPr>
    </w:p>
    <w:p w:rsidR="005B47D3" w:rsidRDefault="005B47D3" w:rsidP="005B47D3">
      <w:pPr>
        <w:pStyle w:val="TaskHeader"/>
      </w:pPr>
      <w:r>
        <w:t>Usability:</w:t>
      </w:r>
    </w:p>
    <w:p w:rsidR="005B47D3" w:rsidRDefault="005B47D3" w:rsidP="005B47D3">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5B47D3" w:rsidTr="00D700B8">
        <w:tc>
          <w:tcPr>
            <w:tcW w:w="5093" w:type="dxa"/>
          </w:tcPr>
          <w:p w:rsidR="005B47D3" w:rsidRDefault="005B47D3" w:rsidP="00D700B8">
            <w:pPr>
              <w:pStyle w:val="Sub-TaskHeader"/>
              <w:ind w:left="0" w:firstLine="0"/>
            </w:pPr>
            <w:r>
              <w:t>Aspect</w:t>
            </w:r>
          </w:p>
        </w:tc>
        <w:tc>
          <w:tcPr>
            <w:tcW w:w="5079" w:type="dxa"/>
          </w:tcPr>
          <w:p w:rsidR="005B47D3" w:rsidRDefault="005B47D3" w:rsidP="00D700B8">
            <w:pPr>
              <w:pStyle w:val="Sub-TaskHeader"/>
              <w:ind w:left="0" w:firstLine="0"/>
            </w:pPr>
            <w:r>
              <w:t>Achieved?</w:t>
            </w:r>
          </w:p>
        </w:tc>
      </w:tr>
      <w:tr w:rsidR="005B47D3" w:rsidTr="00D700B8">
        <w:tc>
          <w:tcPr>
            <w:tcW w:w="5093" w:type="dxa"/>
          </w:tcPr>
          <w:p w:rsidR="005B47D3" w:rsidRDefault="005B47D3" w:rsidP="00D700B8">
            <w:pPr>
              <w:pStyle w:val="Text2"/>
              <w:ind w:left="0"/>
            </w:pPr>
            <w:r>
              <w:t>Consistency: same look throughout the program.</w:t>
            </w:r>
          </w:p>
        </w:tc>
        <w:tc>
          <w:tcPr>
            <w:tcW w:w="5079" w:type="dxa"/>
          </w:tcPr>
          <w:p w:rsidR="005B47D3" w:rsidRDefault="005B47D3" w:rsidP="00D700B8">
            <w:pPr>
              <w:pStyle w:val="Text2"/>
              <w:ind w:left="0"/>
            </w:pPr>
          </w:p>
        </w:tc>
      </w:tr>
      <w:tr w:rsidR="005B47D3" w:rsidTr="00D700B8">
        <w:tc>
          <w:tcPr>
            <w:tcW w:w="5093" w:type="dxa"/>
          </w:tcPr>
          <w:p w:rsidR="005B47D3" w:rsidRDefault="005B47D3" w:rsidP="00D700B8">
            <w:pPr>
              <w:pStyle w:val="Text2"/>
              <w:ind w:left="0"/>
            </w:pPr>
            <w:r>
              <w:t xml:space="preserve">Ease of use: </w:t>
            </w:r>
            <w:r w:rsidR="006453F9">
              <w:t xml:space="preserve">is there too much lag on the controls, are the aliens to small to hit, do the projectiles </w:t>
            </w:r>
            <w:r w:rsidR="00F80062">
              <w:t xml:space="preserve">or aliens </w:t>
            </w:r>
            <w:r w:rsidR="006453F9">
              <w:t>move too fast, is the player movement speed too fast or too slow.</w:t>
            </w:r>
          </w:p>
        </w:tc>
        <w:tc>
          <w:tcPr>
            <w:tcW w:w="5079" w:type="dxa"/>
          </w:tcPr>
          <w:p w:rsidR="005B47D3" w:rsidRDefault="005B47D3" w:rsidP="00D700B8">
            <w:pPr>
              <w:pStyle w:val="Text2"/>
              <w:ind w:left="0"/>
            </w:pPr>
          </w:p>
        </w:tc>
      </w:tr>
    </w:tbl>
    <w:p w:rsidR="00CC2431" w:rsidRDefault="00CC2431" w:rsidP="00C81DCD">
      <w:pPr>
        <w:pStyle w:val="Text1"/>
      </w:pPr>
    </w:p>
    <w:p w:rsidR="008E3829" w:rsidRPr="00357C53" w:rsidRDefault="00CC2431" w:rsidP="00357C53">
      <w:pPr>
        <w:rPr>
          <w:sz w:val="24"/>
          <w:szCs w:val="24"/>
        </w:rPr>
      </w:pPr>
      <w:r>
        <w:br w:type="page"/>
      </w:r>
    </w:p>
    <w:p w:rsidR="008E3829" w:rsidRDefault="008E3829" w:rsidP="00AD1902">
      <w:pPr>
        <w:pStyle w:val="Sub-SectionHeader"/>
      </w:pPr>
      <w:r>
        <w:lastRenderedPageBreak/>
        <w:t>High Score Input Page:</w:t>
      </w:r>
    </w:p>
    <w:p w:rsidR="00D700B8" w:rsidRDefault="00D700B8" w:rsidP="00D700B8">
      <w:pPr>
        <w:pStyle w:val="TaskHeader"/>
      </w:pPr>
      <w:r>
        <w:t>Functionality:</w:t>
      </w:r>
    </w:p>
    <w:p w:rsidR="00D700B8" w:rsidRDefault="00D700B8" w:rsidP="00C81DCD">
      <w:pPr>
        <w:pStyle w:val="Text1"/>
      </w:pPr>
    </w:p>
    <w:tbl>
      <w:tblPr>
        <w:tblStyle w:val="TableGrid"/>
        <w:tblW w:w="0" w:type="auto"/>
        <w:tblInd w:w="284" w:type="dxa"/>
        <w:tblLook w:val="04A0" w:firstRow="1" w:lastRow="0" w:firstColumn="1" w:lastColumn="0" w:noHBand="0" w:noVBand="1"/>
      </w:tblPr>
      <w:tblGrid>
        <w:gridCol w:w="2972"/>
        <w:gridCol w:w="3402"/>
        <w:gridCol w:w="3798"/>
      </w:tblGrid>
      <w:tr w:rsidR="009A4705" w:rsidTr="009A4705">
        <w:tc>
          <w:tcPr>
            <w:tcW w:w="2972" w:type="dxa"/>
          </w:tcPr>
          <w:p w:rsidR="009A4705" w:rsidRDefault="009A4705" w:rsidP="009A4705">
            <w:pPr>
              <w:pStyle w:val="Sub-TaskHeader"/>
              <w:ind w:left="0" w:firstLine="0"/>
            </w:pPr>
            <w:r>
              <w:t>Function</w:t>
            </w:r>
          </w:p>
        </w:tc>
        <w:tc>
          <w:tcPr>
            <w:tcW w:w="3402" w:type="dxa"/>
          </w:tcPr>
          <w:p w:rsidR="009A4705" w:rsidRDefault="009A4705" w:rsidP="009A4705">
            <w:pPr>
              <w:pStyle w:val="Sub-TaskHeader"/>
              <w:ind w:left="0" w:firstLine="0"/>
            </w:pPr>
            <w:r>
              <w:t>Testing Method</w:t>
            </w:r>
          </w:p>
        </w:tc>
        <w:tc>
          <w:tcPr>
            <w:tcW w:w="3798" w:type="dxa"/>
          </w:tcPr>
          <w:p w:rsidR="009A4705" w:rsidRDefault="009A4705" w:rsidP="009A4705">
            <w:pPr>
              <w:pStyle w:val="Sub-TaskHeader"/>
              <w:ind w:left="0" w:firstLine="0"/>
            </w:pPr>
            <w:r>
              <w:t>Result?</w:t>
            </w:r>
          </w:p>
        </w:tc>
      </w:tr>
      <w:tr w:rsidR="009A4705" w:rsidTr="009A4705">
        <w:tc>
          <w:tcPr>
            <w:tcW w:w="2972" w:type="dxa"/>
          </w:tcPr>
          <w:p w:rsidR="009A4705" w:rsidRDefault="009A4705" w:rsidP="009A4705">
            <w:pPr>
              <w:pStyle w:val="Text2"/>
              <w:ind w:left="0"/>
            </w:pPr>
            <w:r>
              <w:t>Cursor should be visible.</w:t>
            </w:r>
          </w:p>
        </w:tc>
        <w:tc>
          <w:tcPr>
            <w:tcW w:w="3402" w:type="dxa"/>
          </w:tcPr>
          <w:p w:rsidR="009A4705" w:rsidRDefault="009A4705" w:rsidP="009A4705">
            <w:pPr>
              <w:pStyle w:val="Text2"/>
              <w:ind w:left="0"/>
            </w:pPr>
            <w:r>
              <w:t>Start the program and move mouse around to check if cursor is visible.</w:t>
            </w:r>
          </w:p>
          <w:p w:rsidR="009A4705" w:rsidRDefault="009A4705" w:rsidP="009A4705">
            <w:pPr>
              <w:pStyle w:val="Text2"/>
              <w:ind w:left="0"/>
            </w:pPr>
          </w:p>
        </w:tc>
        <w:tc>
          <w:tcPr>
            <w:tcW w:w="3798" w:type="dxa"/>
          </w:tcPr>
          <w:p w:rsidR="009A4705" w:rsidRDefault="009A4705" w:rsidP="009A4705">
            <w:pPr>
              <w:pStyle w:val="Text2"/>
              <w:ind w:left="0"/>
            </w:pPr>
          </w:p>
          <w:p w:rsidR="009A4705" w:rsidRDefault="009A4705" w:rsidP="009A4705">
            <w:pPr>
              <w:pStyle w:val="Text2"/>
              <w:ind w:left="0"/>
            </w:pPr>
          </w:p>
        </w:tc>
      </w:tr>
      <w:tr w:rsidR="009A4705" w:rsidTr="009A4705">
        <w:tc>
          <w:tcPr>
            <w:tcW w:w="2972" w:type="dxa"/>
          </w:tcPr>
          <w:p w:rsidR="009A4705" w:rsidRDefault="009A4705" w:rsidP="009A4705">
            <w:pPr>
              <w:pStyle w:val="Text2"/>
              <w:ind w:left="0"/>
            </w:pPr>
            <w:r>
              <w:t>Images/Text should display correctly.</w:t>
            </w:r>
          </w:p>
        </w:tc>
        <w:tc>
          <w:tcPr>
            <w:tcW w:w="3402" w:type="dxa"/>
          </w:tcPr>
          <w:p w:rsidR="009A4705" w:rsidRDefault="009A4705"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Skip button should switch the page to the high score display page when clicked.</w:t>
            </w:r>
          </w:p>
        </w:tc>
        <w:tc>
          <w:tcPr>
            <w:tcW w:w="3402" w:type="dxa"/>
          </w:tcPr>
          <w:p w:rsidR="009A4705" w:rsidRDefault="009A4705" w:rsidP="009A4705">
            <w:pPr>
              <w:pStyle w:val="Text2"/>
              <w:ind w:left="0"/>
            </w:pPr>
            <w:r>
              <w:t>Click on the button to check if the page changes and then use the wireframes to check that the correct page is now active.</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584C8F">
            <w:pPr>
              <w:pStyle w:val="Text2"/>
              <w:ind w:left="0"/>
            </w:pPr>
            <w:r>
              <w:t>The currently selected initials place will be indicated b</w:t>
            </w:r>
            <w:r w:rsidR="00584C8F">
              <w:t>ut a flashing underline. Only a</w:t>
            </w:r>
            <w:r>
              <w:t xml:space="preserve">lpha key presses will put </w:t>
            </w:r>
            <w:r w:rsidR="00584C8F">
              <w:t xml:space="preserve">a </w:t>
            </w:r>
            <w:r>
              <w:t xml:space="preserve">character into the currently selected initial place. The back space key will remove the character from the currently selected initials place. </w:t>
            </w:r>
            <w:r w:rsidR="00357C53">
              <w:t>The left and right arrow keys will change the selected initials place</w:t>
            </w:r>
          </w:p>
        </w:tc>
        <w:tc>
          <w:tcPr>
            <w:tcW w:w="3402" w:type="dxa"/>
          </w:tcPr>
          <w:p w:rsidR="009A4705" w:rsidRPr="00EE788D" w:rsidRDefault="00357C53" w:rsidP="009A4705">
            <w:pPr>
              <w:pStyle w:val="Text2"/>
              <w:ind w:left="0"/>
              <w:rPr>
                <w:color w:val="FF0000"/>
              </w:rPr>
            </w:pPr>
            <w:r>
              <w:t>On the page use the right and left arrow keys to select an initial place and ensure the underline is flashing. Press any Alpha key to ensure the correct character is input in the selected initials place (expected). Press any non-alpha keys to ensure the character is not input (extreme).</w:t>
            </w:r>
            <w:r w:rsidR="00EE788D">
              <w:rPr>
                <w:color w:val="FF0000"/>
              </w:rPr>
              <w:t>Not done yet</w:t>
            </w: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Exit button and escape key should close the program when clicked.</w:t>
            </w:r>
          </w:p>
        </w:tc>
        <w:tc>
          <w:tcPr>
            <w:tcW w:w="3402" w:type="dxa"/>
          </w:tcPr>
          <w:p w:rsidR="009A4705" w:rsidRDefault="009A4705" w:rsidP="009A4705">
            <w:pPr>
              <w:pStyle w:val="Text2"/>
              <w:ind w:left="0"/>
            </w:pPr>
            <w:r>
              <w:t>Click on the button to check if the program stops running. Press the escape key to check if the program stops running.</w:t>
            </w:r>
          </w:p>
          <w:p w:rsidR="009A4705" w:rsidRDefault="009A4705" w:rsidP="009A4705">
            <w:pPr>
              <w:pStyle w:val="Text2"/>
              <w:ind w:left="0"/>
            </w:pPr>
          </w:p>
        </w:tc>
        <w:tc>
          <w:tcPr>
            <w:tcW w:w="3798" w:type="dxa"/>
          </w:tcPr>
          <w:p w:rsidR="009A4705" w:rsidRDefault="009A4705" w:rsidP="009A4705">
            <w:pPr>
              <w:pStyle w:val="Text2"/>
              <w:ind w:left="0"/>
            </w:pPr>
          </w:p>
        </w:tc>
      </w:tr>
      <w:tr w:rsidR="009A4705" w:rsidTr="009A4705">
        <w:tc>
          <w:tcPr>
            <w:tcW w:w="2972" w:type="dxa"/>
          </w:tcPr>
          <w:p w:rsidR="009A4705" w:rsidRDefault="009A4705" w:rsidP="009A4705">
            <w:pPr>
              <w:pStyle w:val="Text2"/>
              <w:ind w:left="0"/>
            </w:pPr>
            <w:r>
              <w:t>All buttons should enlarge slightly when the cursor is over them (not including the exit button).</w:t>
            </w:r>
          </w:p>
        </w:tc>
        <w:tc>
          <w:tcPr>
            <w:tcW w:w="3402" w:type="dxa"/>
          </w:tcPr>
          <w:p w:rsidR="009A4705" w:rsidRDefault="009A4705" w:rsidP="009A4705">
            <w:pPr>
              <w:pStyle w:val="Text2"/>
              <w:ind w:left="0"/>
            </w:pPr>
            <w:r w:rsidRPr="00C81DCD">
              <w:rPr>
                <w:noProof/>
              </w:rPr>
              <w:t>Move the cursor over the buttons to check if the button gets larger.</w:t>
            </w:r>
          </w:p>
        </w:tc>
        <w:tc>
          <w:tcPr>
            <w:tcW w:w="3798" w:type="dxa"/>
          </w:tcPr>
          <w:p w:rsidR="009A4705" w:rsidRDefault="009A4705" w:rsidP="009A4705">
            <w:pPr>
              <w:pStyle w:val="Text2"/>
              <w:ind w:left="0"/>
            </w:pPr>
          </w:p>
        </w:tc>
      </w:tr>
    </w:tbl>
    <w:p w:rsidR="009A4705" w:rsidRPr="008E3829" w:rsidRDefault="009A4705" w:rsidP="009A4705">
      <w:pPr>
        <w:pStyle w:val="Text1"/>
      </w:pPr>
    </w:p>
    <w:p w:rsidR="009A4705" w:rsidRDefault="009A4705" w:rsidP="00C81DCD">
      <w:pPr>
        <w:pStyle w:val="Text1"/>
      </w:pPr>
    </w:p>
    <w:p w:rsidR="009A4705" w:rsidRPr="008E3829" w:rsidRDefault="009A4705" w:rsidP="00C81DCD">
      <w:pPr>
        <w:pStyle w:val="Text1"/>
      </w:pPr>
    </w:p>
    <w:p w:rsidR="00D700B8" w:rsidRDefault="00D700B8" w:rsidP="00D700B8">
      <w:pPr>
        <w:pStyle w:val="TaskHeader"/>
      </w:pPr>
      <w:r>
        <w:t>Usability:</w:t>
      </w:r>
    </w:p>
    <w:p w:rsidR="00D700B8" w:rsidRDefault="00D700B8" w:rsidP="00D700B8">
      <w:pPr>
        <w:pStyle w:val="Text2"/>
      </w:pPr>
      <w:r>
        <w:lastRenderedPageBreak/>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D700B8" w:rsidTr="00D700B8">
        <w:tc>
          <w:tcPr>
            <w:tcW w:w="5093" w:type="dxa"/>
          </w:tcPr>
          <w:p w:rsidR="00D700B8" w:rsidRDefault="00D700B8" w:rsidP="00D700B8">
            <w:pPr>
              <w:pStyle w:val="Sub-TaskHeader"/>
              <w:ind w:left="0" w:firstLine="0"/>
            </w:pPr>
            <w:r>
              <w:t>Aspect</w:t>
            </w:r>
          </w:p>
        </w:tc>
        <w:tc>
          <w:tcPr>
            <w:tcW w:w="5079" w:type="dxa"/>
          </w:tcPr>
          <w:p w:rsidR="00D700B8" w:rsidRDefault="00D700B8" w:rsidP="00D700B8">
            <w:pPr>
              <w:pStyle w:val="Sub-TaskHeader"/>
              <w:ind w:left="0" w:firstLine="0"/>
            </w:pPr>
            <w:r>
              <w:t>Achieved?</w:t>
            </w:r>
          </w:p>
        </w:tc>
      </w:tr>
      <w:tr w:rsidR="00D700B8" w:rsidTr="00D700B8">
        <w:tc>
          <w:tcPr>
            <w:tcW w:w="5093" w:type="dxa"/>
          </w:tcPr>
          <w:p w:rsidR="00D700B8" w:rsidRDefault="00D700B8" w:rsidP="00D700B8">
            <w:pPr>
              <w:pStyle w:val="Text2"/>
              <w:ind w:left="0"/>
            </w:pPr>
            <w:r>
              <w:t>Consistency: is the same font used, same look throughout the program?</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Clarity: are the elements labelled in an understandable way?</w:t>
            </w:r>
            <w:r w:rsidR="00D60C73">
              <w:t xml:space="preserve"> </w:t>
            </w:r>
            <w:r w:rsidR="00D60C73" w:rsidRPr="00C81DCD">
              <w:rPr>
                <w:noProof/>
              </w:rPr>
              <w:t>Is the indication for the currently selected initial place clear enough.</w:t>
            </w:r>
          </w:p>
        </w:tc>
        <w:tc>
          <w:tcPr>
            <w:tcW w:w="5079" w:type="dxa"/>
          </w:tcPr>
          <w:p w:rsidR="00D700B8" w:rsidRDefault="00D700B8" w:rsidP="00D700B8">
            <w:pPr>
              <w:pStyle w:val="Text2"/>
              <w:ind w:left="0"/>
            </w:pPr>
          </w:p>
        </w:tc>
      </w:tr>
      <w:tr w:rsidR="00D700B8" w:rsidTr="00D700B8">
        <w:tc>
          <w:tcPr>
            <w:tcW w:w="5093" w:type="dxa"/>
          </w:tcPr>
          <w:p w:rsidR="00D700B8" w:rsidRDefault="00D700B8" w:rsidP="00D700B8">
            <w:pPr>
              <w:pStyle w:val="Text2"/>
              <w:ind w:left="0"/>
            </w:pPr>
            <w:r>
              <w:t>Ease of use: are the buttons an appropriate size/do the buttons have appropriate positioning to make them easy to click?</w:t>
            </w:r>
          </w:p>
        </w:tc>
        <w:tc>
          <w:tcPr>
            <w:tcW w:w="5079" w:type="dxa"/>
          </w:tcPr>
          <w:p w:rsidR="00D700B8" w:rsidRDefault="00D700B8" w:rsidP="00D700B8">
            <w:pPr>
              <w:pStyle w:val="Text2"/>
              <w:ind w:left="0"/>
            </w:pPr>
          </w:p>
        </w:tc>
      </w:tr>
    </w:tbl>
    <w:p w:rsidR="00C81DCD" w:rsidRDefault="00C81DCD" w:rsidP="00C81DCD">
      <w:pPr>
        <w:pStyle w:val="Text1"/>
      </w:pPr>
    </w:p>
    <w:p w:rsidR="008E3829" w:rsidRPr="00C81DCD" w:rsidRDefault="00C81DCD" w:rsidP="00C81DCD">
      <w:pPr>
        <w:rPr>
          <w:b/>
          <w:sz w:val="36"/>
          <w:szCs w:val="36"/>
        </w:rPr>
      </w:pPr>
      <w:r>
        <w:br w:type="page"/>
      </w:r>
    </w:p>
    <w:p w:rsidR="008E3829" w:rsidRDefault="008E3829" w:rsidP="00AD1902">
      <w:pPr>
        <w:pStyle w:val="Sub-SectionHeader"/>
      </w:pPr>
      <w:r>
        <w:lastRenderedPageBreak/>
        <w:t>High Score Display Page:</w:t>
      </w:r>
    </w:p>
    <w:p w:rsidR="000D3192" w:rsidRDefault="00346E04" w:rsidP="00346E04">
      <w:pPr>
        <w:pStyle w:val="TaskHeader"/>
      </w:pPr>
      <w:r>
        <w:t>Functionality:</w:t>
      </w:r>
    </w:p>
    <w:tbl>
      <w:tblPr>
        <w:tblStyle w:val="TableGrid"/>
        <w:tblW w:w="0" w:type="auto"/>
        <w:tblInd w:w="284" w:type="dxa"/>
        <w:tblLook w:val="04A0" w:firstRow="1" w:lastRow="0" w:firstColumn="1" w:lastColumn="0" w:noHBand="0" w:noVBand="1"/>
      </w:tblPr>
      <w:tblGrid>
        <w:gridCol w:w="2972"/>
        <w:gridCol w:w="3402"/>
        <w:gridCol w:w="3798"/>
      </w:tblGrid>
      <w:tr w:rsidR="00CC2431" w:rsidTr="009A4705">
        <w:tc>
          <w:tcPr>
            <w:tcW w:w="2972" w:type="dxa"/>
          </w:tcPr>
          <w:p w:rsidR="00CC2431" w:rsidRDefault="00CC2431" w:rsidP="009A4705">
            <w:pPr>
              <w:pStyle w:val="Sub-TaskHeader"/>
              <w:ind w:left="0" w:firstLine="0"/>
            </w:pPr>
            <w:r>
              <w:t>Function</w:t>
            </w:r>
          </w:p>
        </w:tc>
        <w:tc>
          <w:tcPr>
            <w:tcW w:w="3402" w:type="dxa"/>
          </w:tcPr>
          <w:p w:rsidR="00CC2431" w:rsidRDefault="00CC2431" w:rsidP="009A4705">
            <w:pPr>
              <w:pStyle w:val="Sub-TaskHeader"/>
              <w:ind w:left="0" w:firstLine="0"/>
            </w:pPr>
            <w:r>
              <w:t>Testing Method</w:t>
            </w:r>
          </w:p>
        </w:tc>
        <w:tc>
          <w:tcPr>
            <w:tcW w:w="3798" w:type="dxa"/>
          </w:tcPr>
          <w:p w:rsidR="00CC2431" w:rsidRDefault="00CC2431" w:rsidP="009A4705">
            <w:pPr>
              <w:pStyle w:val="Sub-TaskHeader"/>
              <w:ind w:left="0" w:firstLine="0"/>
            </w:pPr>
            <w:r>
              <w:t>Result?</w:t>
            </w:r>
          </w:p>
        </w:tc>
      </w:tr>
      <w:tr w:rsidR="00CC2431" w:rsidTr="009A4705">
        <w:tc>
          <w:tcPr>
            <w:tcW w:w="2972" w:type="dxa"/>
          </w:tcPr>
          <w:p w:rsidR="00CC2431" w:rsidRDefault="00CC2431" w:rsidP="009A4705">
            <w:pPr>
              <w:pStyle w:val="Text2"/>
              <w:ind w:left="0"/>
            </w:pPr>
            <w:r>
              <w:t>Cursor should be visible.</w:t>
            </w:r>
          </w:p>
        </w:tc>
        <w:tc>
          <w:tcPr>
            <w:tcW w:w="3402" w:type="dxa"/>
          </w:tcPr>
          <w:p w:rsidR="00CC2431" w:rsidRDefault="00CC2431" w:rsidP="009A4705">
            <w:pPr>
              <w:pStyle w:val="Text2"/>
              <w:ind w:left="0"/>
            </w:pPr>
            <w:r>
              <w:t>Start the program and move mouse around to check if cursor is visible.</w:t>
            </w:r>
          </w:p>
          <w:p w:rsidR="00CC2431" w:rsidRDefault="00CC2431" w:rsidP="009A4705">
            <w:pPr>
              <w:pStyle w:val="Text2"/>
              <w:ind w:left="0"/>
            </w:pPr>
          </w:p>
        </w:tc>
        <w:tc>
          <w:tcPr>
            <w:tcW w:w="3798" w:type="dxa"/>
          </w:tcPr>
          <w:p w:rsidR="00CC2431" w:rsidRDefault="00CC2431" w:rsidP="009A4705">
            <w:pPr>
              <w:pStyle w:val="Text2"/>
              <w:ind w:left="0"/>
            </w:pPr>
          </w:p>
          <w:p w:rsidR="00CC2431" w:rsidRDefault="00CC2431" w:rsidP="009A4705">
            <w:pPr>
              <w:pStyle w:val="Text2"/>
              <w:ind w:left="0"/>
            </w:pPr>
          </w:p>
        </w:tc>
      </w:tr>
      <w:tr w:rsidR="00CC2431" w:rsidTr="009A4705">
        <w:tc>
          <w:tcPr>
            <w:tcW w:w="2972" w:type="dxa"/>
          </w:tcPr>
          <w:p w:rsidR="00CC2431" w:rsidRDefault="00CC2431" w:rsidP="009A4705">
            <w:pPr>
              <w:pStyle w:val="Text2"/>
              <w:ind w:left="0"/>
            </w:pPr>
            <w:r>
              <w:t>Images/Text should display correctly.</w:t>
            </w:r>
          </w:p>
        </w:tc>
        <w:tc>
          <w:tcPr>
            <w:tcW w:w="3402" w:type="dxa"/>
          </w:tcPr>
          <w:p w:rsidR="00CC2431" w:rsidRDefault="00CC2431" w:rsidP="009A4705">
            <w:pPr>
              <w:pStyle w:val="Text2"/>
              <w:ind w:left="0"/>
            </w:pPr>
            <w:r>
              <w:t>Start</w:t>
            </w:r>
            <w:r w:rsidR="00584C8F">
              <w:t xml:space="preserve"> the program and check the page</w:t>
            </w:r>
            <w:r>
              <w:t xml:space="preserve"> against </w:t>
            </w:r>
            <w:r w:rsidR="00584C8F">
              <w:t>its wireframe</w:t>
            </w:r>
            <w:r>
              <w:t xml:space="preserve"> to check positioning, and source images/text to check if the correct images/text are used and if the images/text looks right.</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9A4705">
            <w:pPr>
              <w:pStyle w:val="Text2"/>
              <w:ind w:left="0"/>
            </w:pPr>
            <w:r>
              <w:t>Home button should switch the page to the home page when clicked.</w:t>
            </w:r>
          </w:p>
        </w:tc>
        <w:tc>
          <w:tcPr>
            <w:tcW w:w="3402" w:type="dxa"/>
          </w:tcPr>
          <w:p w:rsidR="00CC2431" w:rsidRDefault="00CC2431" w:rsidP="009A4705">
            <w:pPr>
              <w:pStyle w:val="Text2"/>
              <w:ind w:left="0"/>
            </w:pPr>
            <w:r>
              <w:t>Click on the button to check if the page changes and then use the wireframes to check that the correct page is now active.</w:t>
            </w:r>
          </w:p>
          <w:p w:rsidR="00CC2431" w:rsidRDefault="00CC2431" w:rsidP="009A4705">
            <w:pPr>
              <w:pStyle w:val="Text2"/>
              <w:ind w:left="0"/>
            </w:pPr>
          </w:p>
        </w:tc>
        <w:tc>
          <w:tcPr>
            <w:tcW w:w="3798" w:type="dxa"/>
          </w:tcPr>
          <w:p w:rsidR="00CC2431" w:rsidRDefault="00CC2431" w:rsidP="009A4705">
            <w:pPr>
              <w:pStyle w:val="Text2"/>
              <w:ind w:left="0"/>
            </w:pPr>
          </w:p>
        </w:tc>
      </w:tr>
      <w:tr w:rsidR="00CC2431" w:rsidTr="009A4705">
        <w:tc>
          <w:tcPr>
            <w:tcW w:w="2972" w:type="dxa"/>
          </w:tcPr>
          <w:p w:rsidR="00CC2431" w:rsidRDefault="00CC2431" w:rsidP="00CC2431">
            <w:pPr>
              <w:pStyle w:val="Text2"/>
              <w:ind w:left="0"/>
            </w:pPr>
            <w:r>
              <w:t>New Game button should reset the game page then switch the page to the game page, when clicked.</w:t>
            </w:r>
          </w:p>
        </w:tc>
        <w:tc>
          <w:tcPr>
            <w:tcW w:w="3402" w:type="dxa"/>
          </w:tcPr>
          <w:p w:rsidR="00CC2431" w:rsidRDefault="00CC2431" w:rsidP="00CC2431">
            <w:pPr>
              <w:pStyle w:val="Text2"/>
              <w:ind w:left="0"/>
            </w:pPr>
            <w:r>
              <w:t>Click on the button to check if the page changes and then use the wireframes to check that the correct page is now active and that the game page has been reset.</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Exit button and escape key should close the program when clicked.</w:t>
            </w:r>
          </w:p>
        </w:tc>
        <w:tc>
          <w:tcPr>
            <w:tcW w:w="3402" w:type="dxa"/>
          </w:tcPr>
          <w:p w:rsidR="00CC2431" w:rsidRDefault="00CC2431" w:rsidP="00CC2431">
            <w:pPr>
              <w:pStyle w:val="Text2"/>
              <w:ind w:left="0"/>
            </w:pPr>
            <w:r>
              <w:t>Click on the button to check if the program stops running. Press the escape key to check if the program stops running.</w:t>
            </w:r>
          </w:p>
          <w:p w:rsidR="00CC2431" w:rsidRDefault="00CC2431" w:rsidP="00CC2431">
            <w:pPr>
              <w:pStyle w:val="Text2"/>
              <w:ind w:left="0"/>
            </w:pPr>
          </w:p>
        </w:tc>
        <w:tc>
          <w:tcPr>
            <w:tcW w:w="3798" w:type="dxa"/>
          </w:tcPr>
          <w:p w:rsidR="00CC2431" w:rsidRDefault="00CC2431" w:rsidP="00CC2431">
            <w:pPr>
              <w:pStyle w:val="Text2"/>
              <w:ind w:left="0"/>
            </w:pPr>
          </w:p>
        </w:tc>
      </w:tr>
      <w:tr w:rsidR="00CC2431" w:rsidTr="009A4705">
        <w:tc>
          <w:tcPr>
            <w:tcW w:w="2972" w:type="dxa"/>
          </w:tcPr>
          <w:p w:rsidR="00CC2431" w:rsidRDefault="00CC2431" w:rsidP="00CC2431">
            <w:pPr>
              <w:pStyle w:val="Text2"/>
              <w:ind w:left="0"/>
            </w:pPr>
            <w:r>
              <w:t>All buttons should enlarge slightly when the cursor is over them (not including the exit button).</w:t>
            </w:r>
          </w:p>
        </w:tc>
        <w:tc>
          <w:tcPr>
            <w:tcW w:w="3402" w:type="dxa"/>
          </w:tcPr>
          <w:p w:rsidR="00CC2431" w:rsidRDefault="00CC2431" w:rsidP="00CC2431">
            <w:pPr>
              <w:pStyle w:val="Text2"/>
              <w:ind w:left="0"/>
            </w:pPr>
            <w:r w:rsidRPr="00C81DCD">
              <w:rPr>
                <w:noProof/>
              </w:rPr>
              <w:t>Move the cursor over the buttons to check if the button gets larger.</w:t>
            </w:r>
          </w:p>
        </w:tc>
        <w:tc>
          <w:tcPr>
            <w:tcW w:w="3798" w:type="dxa"/>
          </w:tcPr>
          <w:p w:rsidR="00CC2431" w:rsidRDefault="00CC2431" w:rsidP="00CC2431">
            <w:pPr>
              <w:pStyle w:val="Text2"/>
              <w:ind w:left="0"/>
            </w:pPr>
          </w:p>
        </w:tc>
      </w:tr>
    </w:tbl>
    <w:p w:rsidR="00CC2431" w:rsidRPr="008E3829" w:rsidRDefault="00CC2431" w:rsidP="00C43EAC">
      <w:pPr>
        <w:pStyle w:val="Text1"/>
        <w:ind w:left="0"/>
      </w:pPr>
    </w:p>
    <w:p w:rsidR="000D3192" w:rsidRDefault="000D3192" w:rsidP="000D3192">
      <w:pPr>
        <w:pStyle w:val="TaskHeader"/>
      </w:pPr>
      <w:r>
        <w:t>Usability:</w:t>
      </w:r>
    </w:p>
    <w:p w:rsidR="000D3192" w:rsidRDefault="000D3192" w:rsidP="000D3192">
      <w:pPr>
        <w:pStyle w:val="Text2"/>
      </w:pPr>
      <w:r>
        <w:t>A user survey will be taken on the clarity and usability of the layout.</w:t>
      </w:r>
    </w:p>
    <w:tbl>
      <w:tblPr>
        <w:tblStyle w:val="TableGrid"/>
        <w:tblW w:w="0" w:type="auto"/>
        <w:tblInd w:w="284" w:type="dxa"/>
        <w:tblLook w:val="04A0" w:firstRow="1" w:lastRow="0" w:firstColumn="1" w:lastColumn="0" w:noHBand="0" w:noVBand="1"/>
      </w:tblPr>
      <w:tblGrid>
        <w:gridCol w:w="5093"/>
        <w:gridCol w:w="5079"/>
      </w:tblGrid>
      <w:tr w:rsidR="000D3192" w:rsidTr="000618AF">
        <w:tc>
          <w:tcPr>
            <w:tcW w:w="5093" w:type="dxa"/>
          </w:tcPr>
          <w:p w:rsidR="000D3192" w:rsidRDefault="000D3192" w:rsidP="000618AF">
            <w:pPr>
              <w:pStyle w:val="Sub-TaskHeader"/>
              <w:ind w:left="0" w:firstLine="0"/>
            </w:pPr>
            <w:r>
              <w:t>Aspect</w:t>
            </w:r>
          </w:p>
        </w:tc>
        <w:tc>
          <w:tcPr>
            <w:tcW w:w="5079" w:type="dxa"/>
          </w:tcPr>
          <w:p w:rsidR="000D3192" w:rsidRDefault="000D3192" w:rsidP="000618AF">
            <w:pPr>
              <w:pStyle w:val="Sub-TaskHeader"/>
              <w:ind w:left="0" w:firstLine="0"/>
            </w:pPr>
            <w:r>
              <w:t>Achieved?</w:t>
            </w:r>
          </w:p>
        </w:tc>
      </w:tr>
      <w:tr w:rsidR="000D3192" w:rsidTr="000618AF">
        <w:tc>
          <w:tcPr>
            <w:tcW w:w="5093" w:type="dxa"/>
          </w:tcPr>
          <w:p w:rsidR="000D3192" w:rsidRDefault="000D3192" w:rsidP="000618AF">
            <w:pPr>
              <w:pStyle w:val="Text2"/>
              <w:ind w:left="0"/>
            </w:pPr>
            <w:r>
              <w:t>Consistency: is the same font used, same look throughout the program?</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Clarity: are the elements labelled in an understandable way?</w:t>
            </w:r>
          </w:p>
        </w:tc>
        <w:tc>
          <w:tcPr>
            <w:tcW w:w="5079" w:type="dxa"/>
          </w:tcPr>
          <w:p w:rsidR="000D3192" w:rsidRDefault="000D3192" w:rsidP="000618AF">
            <w:pPr>
              <w:pStyle w:val="Text2"/>
              <w:ind w:left="0"/>
            </w:pPr>
          </w:p>
        </w:tc>
      </w:tr>
      <w:tr w:rsidR="000D3192" w:rsidTr="000618AF">
        <w:tc>
          <w:tcPr>
            <w:tcW w:w="5093" w:type="dxa"/>
          </w:tcPr>
          <w:p w:rsidR="000D3192" w:rsidRDefault="000D3192" w:rsidP="000618AF">
            <w:pPr>
              <w:pStyle w:val="Text2"/>
              <w:ind w:left="0"/>
            </w:pPr>
            <w:r>
              <w:t>Ease of use: are the buttons an appropriate size/do the buttons have appropriate positioning to make them easy to click?</w:t>
            </w:r>
          </w:p>
        </w:tc>
        <w:tc>
          <w:tcPr>
            <w:tcW w:w="5079" w:type="dxa"/>
          </w:tcPr>
          <w:p w:rsidR="000D3192" w:rsidRDefault="000D3192" w:rsidP="000618AF">
            <w:pPr>
              <w:pStyle w:val="Text2"/>
              <w:ind w:left="0"/>
            </w:pPr>
          </w:p>
        </w:tc>
      </w:tr>
    </w:tbl>
    <w:p w:rsidR="006D2CF8" w:rsidRPr="00C43EAC" w:rsidRDefault="006D2CF8" w:rsidP="00C43EAC">
      <w:pPr>
        <w:pStyle w:val="SectionHeader"/>
      </w:pPr>
      <w:r w:rsidRPr="00C43EAC">
        <w:lastRenderedPageBreak/>
        <w:t>UI Design</w:t>
      </w:r>
    </w:p>
    <w:p w:rsidR="006D2CF8" w:rsidRDefault="006D2CF8" w:rsidP="006D2CF8">
      <w:pPr>
        <w:pStyle w:val="Sub-SectionHeader"/>
      </w:pPr>
      <w:r>
        <w:t>Wireframes:</w:t>
      </w:r>
    </w:p>
    <w:p w:rsidR="006D2CF8" w:rsidRDefault="006D2CF8" w:rsidP="006D2CF8">
      <w:pPr>
        <w:pStyle w:val="TaskHeader"/>
      </w:pPr>
      <w:r>
        <w:t>Home</w:t>
      </w:r>
      <w:r w:rsidR="00FF7085">
        <w:t xml:space="preserve"> P</w:t>
      </w:r>
      <w:r>
        <w:t>age:</w:t>
      </w:r>
    </w:p>
    <w:p w:rsidR="00AC779E" w:rsidRDefault="00AC779E" w:rsidP="00AC779E">
      <w:pPr>
        <w:pStyle w:val="Text1"/>
        <w:ind w:left="0"/>
      </w:pPr>
    </w:p>
    <w:p w:rsidR="00AC779E" w:rsidRDefault="00AC779E" w:rsidP="00AC779E">
      <w:pPr>
        <w:pStyle w:val="Text1"/>
        <w:ind w:left="0"/>
      </w:pPr>
    </w:p>
    <w:p w:rsidR="006D2CF8" w:rsidRDefault="003A7F3A" w:rsidP="00AC779E">
      <w:pPr>
        <w:pStyle w:val="Text1"/>
        <w:ind w:left="0"/>
      </w:pPr>
      <w:r>
        <w:rPr>
          <w:noProof/>
          <w:lang w:eastAsia="en-GB"/>
        </w:rPr>
        <w:drawing>
          <wp:anchor distT="0" distB="0" distL="114300" distR="114300" simplePos="0" relativeHeight="251682816" behindDoc="0" locked="0" layoutInCell="1" allowOverlap="1">
            <wp:simplePos x="0" y="0"/>
            <wp:positionH relativeFrom="column">
              <wp:posOffset>1388284</wp:posOffset>
            </wp:positionH>
            <wp:positionV relativeFrom="page">
              <wp:posOffset>2611582</wp:posOffset>
            </wp:positionV>
            <wp:extent cx="4581525" cy="3438525"/>
            <wp:effectExtent l="0" t="0" r="9525" b="9525"/>
            <wp:wrapSquare wrapText="bothSides"/>
            <wp:docPr id="23" name="Picture 23" descr="H:\Computing\S6\AH-Computing-Project-master\Wireframes\Menu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omputing\S6\AH-Computing-Project-master\Wireframes\Menu pag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815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3840" behindDoc="0" locked="0" layoutInCell="1" allowOverlap="1">
                <wp:simplePos x="0" y="0"/>
                <wp:positionH relativeFrom="column">
                  <wp:posOffset>409574</wp:posOffset>
                </wp:positionH>
                <wp:positionV relativeFrom="paragraph">
                  <wp:posOffset>104775</wp:posOffset>
                </wp:positionV>
                <wp:extent cx="180022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180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4F621"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2.25pt,8.25pt" to="174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" strokecolor="black [3200]" strokeweight=".5pt">
                <v:stroke joinstyle="miter"/>
              </v:line>
            </w:pict>
          </mc:Fallback>
        </mc:AlternateContent>
      </w:r>
      <w:r>
        <w:t>Title</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85888" behindDoc="0" locked="0" layoutInCell="1" allowOverlap="1" wp14:anchorId="1319555D" wp14:editId="4DEC8A08">
                <wp:simplePos x="0" y="0"/>
                <wp:positionH relativeFrom="column">
                  <wp:posOffset>763675</wp:posOffset>
                </wp:positionH>
                <wp:positionV relativeFrom="paragraph">
                  <wp:posOffset>111775</wp:posOffset>
                </wp:positionV>
                <wp:extent cx="1443508"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14435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78FEC" id="Straight Connector 2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8.8pt" to="173.8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KCdtgEAALkDAAAOAAAAZHJzL2Uyb0RvYy54bWysU8GOEzEMvSPxD1HudKZlF6F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" strokecolor="black [3200]" strokeweight=".5pt">
                <v:stroke joinstyle="miter"/>
              </v:line>
            </w:pict>
          </mc:Fallback>
        </mc:AlternateContent>
      </w:r>
      <w:r>
        <w:t>Sub-title</w:t>
      </w:r>
    </w:p>
    <w:p w:rsidR="006D2CF8" w:rsidRDefault="006D2CF8" w:rsidP="006D2CF8">
      <w:pPr>
        <w:pStyle w:val="Text1"/>
      </w:pP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698176" behindDoc="0" locked="0" layoutInCell="1" allowOverlap="1" wp14:anchorId="1319555D" wp14:editId="4DEC8A08">
                <wp:simplePos x="0" y="0"/>
                <wp:positionH relativeFrom="column">
                  <wp:posOffset>899918</wp:posOffset>
                </wp:positionH>
                <wp:positionV relativeFrom="paragraph">
                  <wp:posOffset>36403</wp:posOffset>
                </wp:positionV>
                <wp:extent cx="2676999" cy="463406"/>
                <wp:effectExtent l="0" t="0" r="28575" b="32385"/>
                <wp:wrapNone/>
                <wp:docPr id="31" name="Straight Connector 31"/>
                <wp:cNvGraphicFramePr/>
                <a:graphic xmlns:a="http://schemas.openxmlformats.org/drawingml/2006/main">
                  <a:graphicData uri="http://schemas.microsoft.com/office/word/2010/wordprocessingShape">
                    <wps:wsp>
                      <wps:cNvCnPr/>
                      <wps:spPr>
                        <a:xfrm flipV="1">
                          <a:off x="0" y="0"/>
                          <a:ext cx="2676999" cy="4634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1819B" id="Straight Connector 31"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2.85pt" to="281.6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" strokecolor="black [3200]"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6128" behindDoc="0" locked="0" layoutInCell="1" allowOverlap="1" wp14:anchorId="1319555D" wp14:editId="4DEC8A08">
                <wp:simplePos x="0" y="0"/>
                <wp:positionH relativeFrom="margin">
                  <wp:posOffset>982669</wp:posOffset>
                </wp:positionH>
                <wp:positionV relativeFrom="paragraph">
                  <wp:posOffset>90190</wp:posOffset>
                </wp:positionV>
                <wp:extent cx="2039459" cy="996775"/>
                <wp:effectExtent l="0" t="0" r="37465" b="32385"/>
                <wp:wrapNone/>
                <wp:docPr id="30" name="Straight Connector 30"/>
                <wp:cNvGraphicFramePr/>
                <a:graphic xmlns:a="http://schemas.openxmlformats.org/drawingml/2006/main">
                  <a:graphicData uri="http://schemas.microsoft.com/office/word/2010/wordprocessingShape">
                    <wps:wsp>
                      <wps:cNvCnPr/>
                      <wps:spPr>
                        <a:xfrm>
                          <a:off x="0" y="0"/>
                          <a:ext cx="2039459" cy="99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E8C" id="Straight Connector 3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7.4pt,7.1pt" to="238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" strokecolor="#4472c4 [3204]" strokeweight=".5pt">
                <v:stroke joinstyle="miter"/>
                <w10:wrap anchorx="margin"/>
              </v:line>
            </w:pict>
          </mc:Fallback>
        </mc:AlternateContent>
      </w:r>
      <w:r w:rsidRPr="00F01E9E">
        <w:rPr>
          <w:noProof/>
          <w:color w:val="FF0000"/>
          <w:lang w:eastAsia="en-GB"/>
        </w:rPr>
        <mc:AlternateContent>
          <mc:Choice Requires="wps">
            <w:drawing>
              <wp:anchor distT="0" distB="0" distL="114300" distR="114300" simplePos="0" relativeHeight="251692032" behindDoc="0" locked="0" layoutInCell="1" allowOverlap="1" wp14:anchorId="1319555D" wp14:editId="4DEC8A08">
                <wp:simplePos x="0" y="0"/>
                <wp:positionH relativeFrom="column">
                  <wp:posOffset>978532</wp:posOffset>
                </wp:positionH>
                <wp:positionV relativeFrom="paragraph">
                  <wp:posOffset>90190</wp:posOffset>
                </wp:positionV>
                <wp:extent cx="2031540" cy="293767"/>
                <wp:effectExtent l="0" t="0" r="26035" b="30480"/>
                <wp:wrapNone/>
                <wp:docPr id="28" name="Straight Connector 28"/>
                <wp:cNvGraphicFramePr/>
                <a:graphic xmlns:a="http://schemas.openxmlformats.org/drawingml/2006/main">
                  <a:graphicData uri="http://schemas.microsoft.com/office/word/2010/wordprocessingShape">
                    <wps:wsp>
                      <wps:cNvCnPr/>
                      <wps:spPr>
                        <a:xfrm>
                          <a:off x="0" y="0"/>
                          <a:ext cx="2031540" cy="2937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40106"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7.1pt" to="237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87936" behindDoc="0" locked="0" layoutInCell="1" allowOverlap="1" wp14:anchorId="1319555D" wp14:editId="4DEC8A08">
                <wp:simplePos x="0" y="0"/>
                <wp:positionH relativeFrom="column">
                  <wp:posOffset>982670</wp:posOffset>
                </wp:positionH>
                <wp:positionV relativeFrom="paragraph">
                  <wp:posOffset>3301</wp:posOffset>
                </wp:positionV>
                <wp:extent cx="2023265" cy="91027"/>
                <wp:effectExtent l="0" t="0" r="34290" b="23495"/>
                <wp:wrapNone/>
                <wp:docPr id="26" name="Straight Connector 26"/>
                <wp:cNvGraphicFramePr/>
                <a:graphic xmlns:a="http://schemas.openxmlformats.org/drawingml/2006/main">
                  <a:graphicData uri="http://schemas.microsoft.com/office/word/2010/wordprocessingShape">
                    <wps:wsp>
                      <wps:cNvCnPr/>
                      <wps:spPr>
                        <a:xfrm flipV="1">
                          <a:off x="0" y="0"/>
                          <a:ext cx="2023265" cy="91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05FEB" id="Straight Connector 26"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pt,.25pt" to="236.7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" strokecolor="#4472c4 [3204]" strokeweight=".5pt">
                <v:stroke joinstyle="miter"/>
              </v:line>
            </w:pict>
          </mc:Fallback>
        </mc:AlternateContent>
      </w:r>
      <w:r w:rsidRPr="00F01E9E">
        <w:rPr>
          <w:noProof/>
          <w:color w:val="FF0000"/>
          <w:lang w:eastAsia="en-GB"/>
        </w:rPr>
        <mc:AlternateContent>
          <mc:Choice Requires="wps">
            <w:drawing>
              <wp:anchor distT="0" distB="0" distL="114300" distR="114300" simplePos="0" relativeHeight="251694080" behindDoc="0" locked="0" layoutInCell="1" allowOverlap="1" wp14:anchorId="1319555D" wp14:editId="4DEC8A08">
                <wp:simplePos x="0" y="0"/>
                <wp:positionH relativeFrom="margin">
                  <wp:posOffset>995081</wp:posOffset>
                </wp:positionH>
                <wp:positionV relativeFrom="paragraph">
                  <wp:posOffset>94329</wp:posOffset>
                </wp:positionV>
                <wp:extent cx="2023237" cy="690354"/>
                <wp:effectExtent l="0" t="0" r="34290" b="33655"/>
                <wp:wrapNone/>
                <wp:docPr id="29" name="Straight Connector 29"/>
                <wp:cNvGraphicFramePr/>
                <a:graphic xmlns:a="http://schemas.openxmlformats.org/drawingml/2006/main">
                  <a:graphicData uri="http://schemas.microsoft.com/office/word/2010/wordprocessingShape">
                    <wps:wsp>
                      <wps:cNvCnPr/>
                      <wps:spPr>
                        <a:xfrm>
                          <a:off x="0" y="0"/>
                          <a:ext cx="2023237" cy="6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6181B"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35pt,7.45pt" to="237.6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" strokecolor="#4472c4 [3204]" strokeweight=".5pt">
                <v:stroke joinstyle="miter"/>
                <w10:wrap anchorx="margin"/>
              </v:line>
            </w:pict>
          </mc:Fallback>
        </mc:AlternateContent>
      </w:r>
      <w:r>
        <w:t>Alien images</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2272" behindDoc="0" locked="0" layoutInCell="1" allowOverlap="1" wp14:anchorId="1319555D" wp14:editId="4DEC8A08">
                <wp:simplePos x="0" y="0"/>
                <wp:positionH relativeFrom="column">
                  <wp:posOffset>899919</wp:posOffset>
                </wp:positionH>
                <wp:positionV relativeFrom="paragraph">
                  <wp:posOffset>106763</wp:posOffset>
                </wp:positionV>
                <wp:extent cx="2606660" cy="637184"/>
                <wp:effectExtent l="0" t="0" r="22860" b="29845"/>
                <wp:wrapNone/>
                <wp:docPr id="33" name="Straight Connector 33"/>
                <wp:cNvGraphicFramePr/>
                <a:graphic xmlns:a="http://schemas.openxmlformats.org/drawingml/2006/main">
                  <a:graphicData uri="http://schemas.microsoft.com/office/word/2010/wordprocessingShape">
                    <wps:wsp>
                      <wps:cNvCnPr/>
                      <wps:spPr>
                        <a:xfrm>
                          <a:off x="0" y="0"/>
                          <a:ext cx="2606660" cy="6371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1F444"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85pt,8.4pt" to="276.1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0224" behindDoc="0" locked="0" layoutInCell="1" allowOverlap="1" wp14:anchorId="1319555D" wp14:editId="4DEC8A08">
                <wp:simplePos x="0" y="0"/>
                <wp:positionH relativeFrom="column">
                  <wp:posOffset>908194</wp:posOffset>
                </wp:positionH>
                <wp:positionV relativeFrom="paragraph">
                  <wp:posOffset>97444</wp:posOffset>
                </wp:positionV>
                <wp:extent cx="2718374" cy="294810"/>
                <wp:effectExtent l="0" t="0" r="25400" b="29210"/>
                <wp:wrapNone/>
                <wp:docPr id="32" name="Straight Connector 32"/>
                <wp:cNvGraphicFramePr/>
                <a:graphic xmlns:a="http://schemas.openxmlformats.org/drawingml/2006/main">
                  <a:graphicData uri="http://schemas.microsoft.com/office/word/2010/wordprocessingShape">
                    <wps:wsp>
                      <wps:cNvCnPr/>
                      <wps:spPr>
                        <a:xfrm>
                          <a:off x="0" y="0"/>
                          <a:ext cx="2718374" cy="2948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E3A858"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7.65pt" to="285.5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89984" behindDoc="0" locked="0" layoutInCell="1" allowOverlap="1" wp14:anchorId="1319555D" wp14:editId="4DEC8A08">
                <wp:simplePos x="0" y="0"/>
                <wp:positionH relativeFrom="column">
                  <wp:posOffset>894303</wp:posOffset>
                </wp:positionH>
                <wp:positionV relativeFrom="paragraph">
                  <wp:posOffset>42336</wp:posOffset>
                </wp:positionV>
                <wp:extent cx="2768321" cy="65314"/>
                <wp:effectExtent l="0" t="0" r="32385" b="30480"/>
                <wp:wrapNone/>
                <wp:docPr id="27" name="Straight Connector 27"/>
                <wp:cNvGraphicFramePr/>
                <a:graphic xmlns:a="http://schemas.openxmlformats.org/drawingml/2006/main">
                  <a:graphicData uri="http://schemas.microsoft.com/office/word/2010/wordprocessingShape">
                    <wps:wsp>
                      <wps:cNvCnPr/>
                      <wps:spPr>
                        <a:xfrm flipV="1">
                          <a:off x="0" y="0"/>
                          <a:ext cx="2768321" cy="653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898" id="Straight Connector 27"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4pt,3.35pt" to="288.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" strokecolor="black [3200]" strokeweight=".5pt">
                <v:stroke joinstyle="miter"/>
              </v:line>
            </w:pict>
          </mc:Fallback>
        </mc:AlternateContent>
      </w:r>
      <w:r>
        <w:t>Alien details</w:t>
      </w:r>
    </w:p>
    <w:p w:rsidR="006D2CF8" w:rsidRDefault="006D2CF8" w:rsidP="006D2CF8">
      <w:pPr>
        <w:pStyle w:val="Text1"/>
      </w:pPr>
    </w:p>
    <w:p w:rsidR="006D2CF8" w:rsidRDefault="006D2CF8" w:rsidP="006D2CF8">
      <w:pPr>
        <w:pStyle w:val="Text1"/>
      </w:pPr>
    </w:p>
    <w:p w:rsidR="00F01E9E" w:rsidRDefault="00F01E9E" w:rsidP="006D2CF8">
      <w:pPr>
        <w:pStyle w:val="Text1"/>
      </w:pPr>
      <w:r>
        <w:rPr>
          <w:noProof/>
          <w:lang w:eastAsia="en-GB"/>
        </w:rPr>
        <mc:AlternateContent>
          <mc:Choice Requires="wps">
            <w:drawing>
              <wp:anchor distT="0" distB="0" distL="114300" distR="114300" simplePos="0" relativeHeight="251710464" behindDoc="0" locked="0" layoutInCell="1" allowOverlap="1" wp14:anchorId="1319555D" wp14:editId="4DEC8A08">
                <wp:simplePos x="0" y="0"/>
                <wp:positionH relativeFrom="column">
                  <wp:posOffset>874166</wp:posOffset>
                </wp:positionH>
                <wp:positionV relativeFrom="paragraph">
                  <wp:posOffset>7010</wp:posOffset>
                </wp:positionV>
                <wp:extent cx="1207694" cy="74600"/>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1207694" cy="74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FB495" id="Straight Connector 37"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5pt,.55pt" to="163.9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" strokecolor="black [3200]" strokeweight=".5pt">
                <v:stroke joinstyle="miter"/>
              </v:line>
            </w:pict>
          </mc:Fallback>
        </mc:AlternateContent>
      </w:r>
      <w:r>
        <w:t>Background</w:t>
      </w:r>
    </w:p>
    <w:p w:rsidR="006D2CF8" w:rsidRDefault="006D2CF8" w:rsidP="006D2CF8">
      <w:pPr>
        <w:pStyle w:val="Text1"/>
      </w:pPr>
    </w:p>
    <w:p w:rsidR="006D2CF8" w:rsidRDefault="00F01E9E" w:rsidP="006D2CF8">
      <w:pPr>
        <w:pStyle w:val="Text1"/>
      </w:pPr>
      <w:r>
        <w:rPr>
          <w:noProof/>
          <w:lang w:eastAsia="en-GB"/>
        </w:rPr>
        <mc:AlternateContent>
          <mc:Choice Requires="wps">
            <w:drawing>
              <wp:anchor distT="0" distB="0" distL="114300" distR="114300" simplePos="0" relativeHeight="251704320" behindDoc="0" locked="0" layoutInCell="1" allowOverlap="1" wp14:anchorId="1319555D" wp14:editId="4DEC8A08">
                <wp:simplePos x="0" y="0"/>
                <wp:positionH relativeFrom="column">
                  <wp:posOffset>622702</wp:posOffset>
                </wp:positionH>
                <wp:positionV relativeFrom="paragraph">
                  <wp:posOffset>178592</wp:posOffset>
                </wp:positionV>
                <wp:extent cx="1146103" cy="131965"/>
                <wp:effectExtent l="0" t="0" r="35560" b="20955"/>
                <wp:wrapNone/>
                <wp:docPr id="34" name="Straight Connector 34"/>
                <wp:cNvGraphicFramePr/>
                <a:graphic xmlns:a="http://schemas.openxmlformats.org/drawingml/2006/main">
                  <a:graphicData uri="http://schemas.microsoft.com/office/word/2010/wordprocessingShape">
                    <wps:wsp>
                      <wps:cNvCnPr/>
                      <wps:spPr>
                        <a:xfrm flipV="1">
                          <a:off x="0" y="0"/>
                          <a:ext cx="1146103" cy="1319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3CE65" id="Straight Connector 34"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4.05pt" to="139.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" strokecolor="black [3200]" strokeweight=".5pt">
                <v:stroke joinstyle="miter"/>
              </v:line>
            </w:pict>
          </mc:Fallback>
        </mc:AlternateContent>
      </w:r>
    </w:p>
    <w:p w:rsidR="006D2CF8" w:rsidRDefault="00F01E9E" w:rsidP="006D2CF8">
      <w:pPr>
        <w:pStyle w:val="Text1"/>
      </w:pPr>
      <w:r>
        <w:rPr>
          <w:noProof/>
          <w:lang w:eastAsia="en-GB"/>
        </w:rPr>
        <mc:AlternateContent>
          <mc:Choice Requires="wps">
            <w:drawing>
              <wp:anchor distT="0" distB="0" distL="114300" distR="114300" simplePos="0" relativeHeight="251708416" behindDoc="0" locked="0" layoutInCell="1" allowOverlap="1" wp14:anchorId="1319555D" wp14:editId="4DEC8A08">
                <wp:simplePos x="0" y="0"/>
                <wp:positionH relativeFrom="column">
                  <wp:posOffset>625450</wp:posOffset>
                </wp:positionH>
                <wp:positionV relativeFrom="paragraph">
                  <wp:posOffset>107291</wp:posOffset>
                </wp:positionV>
                <wp:extent cx="4323283" cy="102412"/>
                <wp:effectExtent l="0" t="0" r="20320" b="31115"/>
                <wp:wrapNone/>
                <wp:docPr id="36" name="Straight Connector 36"/>
                <wp:cNvGraphicFramePr/>
                <a:graphic xmlns:a="http://schemas.openxmlformats.org/drawingml/2006/main">
                  <a:graphicData uri="http://schemas.microsoft.com/office/word/2010/wordprocessingShape">
                    <wps:wsp>
                      <wps:cNvCnPr/>
                      <wps:spPr>
                        <a:xfrm>
                          <a:off x="0" y="0"/>
                          <a:ext cx="4323283" cy="10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C4073"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5pt,8.45pt" to="389.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1319555D" wp14:editId="4DEC8A08">
                <wp:simplePos x="0" y="0"/>
                <wp:positionH relativeFrom="column">
                  <wp:posOffset>635115</wp:posOffset>
                </wp:positionH>
                <wp:positionV relativeFrom="paragraph">
                  <wp:posOffset>2757</wp:posOffset>
                </wp:positionV>
                <wp:extent cx="2685274" cy="98753"/>
                <wp:effectExtent l="0" t="0" r="20320" b="34925"/>
                <wp:wrapNone/>
                <wp:docPr id="35" name="Straight Connector 35"/>
                <wp:cNvGraphicFramePr/>
                <a:graphic xmlns:a="http://schemas.openxmlformats.org/drawingml/2006/main">
                  <a:graphicData uri="http://schemas.microsoft.com/office/word/2010/wordprocessingShape">
                    <wps:wsp>
                      <wps:cNvCnPr/>
                      <wps:spPr>
                        <a:xfrm flipV="1">
                          <a:off x="0" y="0"/>
                          <a:ext cx="2685274" cy="987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E8BB4" id="Straight Connector 3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2pt" to="261.4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" strokecolor="black [3200]" strokeweight=".5pt">
                <v:stroke joinstyle="miter"/>
              </v:line>
            </w:pict>
          </mc:Fallback>
        </mc:AlternateContent>
      </w:r>
      <w:r>
        <w:t>Buttons</w:t>
      </w:r>
    </w:p>
    <w:p w:rsidR="006D2CF8" w:rsidRDefault="006D2CF8" w:rsidP="006D2CF8">
      <w:pPr>
        <w:pStyle w:val="Text1"/>
      </w:pPr>
    </w:p>
    <w:p w:rsidR="006D2CF8" w:rsidRDefault="006D2CF8" w:rsidP="006D2CF8">
      <w:pPr>
        <w:pStyle w:val="Text1"/>
      </w:pPr>
    </w:p>
    <w:p w:rsidR="006D2CF8" w:rsidRDefault="006D2CF8" w:rsidP="006D2CF8">
      <w:pPr>
        <w:pStyle w:val="Text1"/>
      </w:pPr>
    </w:p>
    <w:p w:rsidR="006D2CF8" w:rsidRDefault="00643318" w:rsidP="00643318">
      <w:pPr>
        <w:pStyle w:val="Sub-TaskHeader"/>
      </w:pPr>
      <w:r>
        <w:t>Title:</w:t>
      </w:r>
    </w:p>
    <w:p w:rsidR="00643318" w:rsidRDefault="00643318" w:rsidP="00643318">
      <w:pPr>
        <w:pStyle w:val="Text3"/>
      </w:pPr>
      <w:r>
        <w:t>Font-size: 72px</w:t>
      </w:r>
    </w:p>
    <w:p w:rsidR="00781FDD" w:rsidRDefault="00781FDD" w:rsidP="0029463F">
      <w:pPr>
        <w:pStyle w:val="Text3"/>
        <w:ind w:left="0" w:firstLine="426"/>
      </w:pPr>
      <w:r>
        <w:t>Colour: white</w:t>
      </w:r>
    </w:p>
    <w:p w:rsidR="00781FDD" w:rsidRDefault="00781FDD" w:rsidP="00643318">
      <w:pPr>
        <w:pStyle w:val="Text3"/>
      </w:pPr>
      <w:r>
        <w:t>Font-family: cosmic-aliens (ca)</w:t>
      </w:r>
    </w:p>
    <w:p w:rsidR="005D3CA8" w:rsidRDefault="00C07AA0" w:rsidP="00683243">
      <w:pPr>
        <w:pStyle w:val="Text3"/>
      </w:pPr>
      <w:r>
        <w:t>Content: “SPACE INCADERS”</w:t>
      </w:r>
    </w:p>
    <w:p w:rsidR="00781FDD" w:rsidRDefault="00781FDD" w:rsidP="00781FDD">
      <w:pPr>
        <w:pStyle w:val="Text3"/>
        <w:ind w:left="0"/>
      </w:pPr>
    </w:p>
    <w:p w:rsidR="00781FDD" w:rsidRDefault="00781FDD" w:rsidP="00781FDD">
      <w:pPr>
        <w:pStyle w:val="Sub-TaskHeader"/>
      </w:pPr>
      <w:r>
        <w:t>Sub-title:</w:t>
      </w:r>
    </w:p>
    <w:p w:rsidR="00781FDD" w:rsidRDefault="00781FDD" w:rsidP="00781FDD">
      <w:pPr>
        <w:pStyle w:val="Text3"/>
      </w:pPr>
      <w:r>
        <w:t>Font-size: 32px</w:t>
      </w:r>
    </w:p>
    <w:p w:rsidR="00781FDD" w:rsidRDefault="00781FDD" w:rsidP="00781FDD">
      <w:pPr>
        <w:pStyle w:val="Text3"/>
      </w:pPr>
      <w:r>
        <w:t>Colour: white</w:t>
      </w:r>
    </w:p>
    <w:p w:rsidR="00781FDD" w:rsidRDefault="00781FDD" w:rsidP="00781FDD">
      <w:pPr>
        <w:pStyle w:val="Text3"/>
      </w:pPr>
      <w:r>
        <w:t>Font-family: cosmic-aliens (ca)</w:t>
      </w:r>
    </w:p>
    <w:p w:rsidR="00781FDD" w:rsidRDefault="00E568B1" w:rsidP="002F69C6">
      <w:pPr>
        <w:pStyle w:val="Text3"/>
      </w:pPr>
      <w:r>
        <w:t>Content: description of below (what is being shown)</w:t>
      </w:r>
    </w:p>
    <w:p w:rsidR="002F69C6" w:rsidRPr="002F69C6" w:rsidRDefault="002F69C6" w:rsidP="002F69C6">
      <w:pPr>
        <w:pStyle w:val="Text3"/>
      </w:pPr>
    </w:p>
    <w:p w:rsidR="00781FDD" w:rsidRDefault="00781FDD" w:rsidP="00781FDD">
      <w:pPr>
        <w:pStyle w:val="Sub-TaskHeader"/>
      </w:pPr>
      <w:r>
        <w:t>Alien images:</w:t>
      </w:r>
    </w:p>
    <w:p w:rsidR="00683243" w:rsidRDefault="00683243" w:rsidP="007B2319">
      <w:pPr>
        <w:pStyle w:val="Text3"/>
        <w:ind w:left="0" w:firstLine="284"/>
      </w:pPr>
      <w:r>
        <w:t>Number: 4</w:t>
      </w:r>
    </w:p>
    <w:p w:rsidR="00781FDD" w:rsidRDefault="00781FDD" w:rsidP="00E568B1">
      <w:pPr>
        <w:pStyle w:val="Text3"/>
      </w:pPr>
      <w:r>
        <w:t>Content: respective alien sprite images</w:t>
      </w:r>
    </w:p>
    <w:p w:rsidR="007B2319" w:rsidRDefault="007B2319" w:rsidP="00E568B1">
      <w:pPr>
        <w:pStyle w:val="Text3"/>
      </w:pPr>
    </w:p>
    <w:p w:rsidR="00781FDD" w:rsidRDefault="00781FDD" w:rsidP="002F69C6">
      <w:pPr>
        <w:pStyle w:val="Sub-TaskHeader"/>
      </w:pPr>
      <w:r>
        <w:t>Alien details:</w:t>
      </w:r>
    </w:p>
    <w:p w:rsidR="00781FDD" w:rsidRDefault="00781FDD" w:rsidP="00781FDD">
      <w:pPr>
        <w:pStyle w:val="Text3"/>
      </w:pPr>
      <w:r>
        <w:t>Font-size: 28px</w:t>
      </w:r>
    </w:p>
    <w:p w:rsidR="00781FDD" w:rsidRDefault="00781FDD" w:rsidP="00781FDD">
      <w:pPr>
        <w:pStyle w:val="Text3"/>
      </w:pPr>
      <w:r>
        <w:lastRenderedPageBreak/>
        <w:t>Colour: white</w:t>
      </w:r>
    </w:p>
    <w:p w:rsidR="00781FDD" w:rsidRDefault="00781FDD" w:rsidP="00781FDD">
      <w:pPr>
        <w:pStyle w:val="Text3"/>
      </w:pPr>
      <w:r>
        <w:t>Font-family: cosmic-aliens (ca)</w:t>
      </w:r>
    </w:p>
    <w:p w:rsidR="00E568B1" w:rsidRDefault="00E568B1" w:rsidP="00781FDD">
      <w:pPr>
        <w:pStyle w:val="Text3"/>
      </w:pPr>
      <w:r>
        <w:t>Content: the point value of respective aliens</w:t>
      </w:r>
    </w:p>
    <w:p w:rsidR="00E568B1" w:rsidRDefault="00E568B1" w:rsidP="00781FDD">
      <w:pPr>
        <w:pStyle w:val="Text3"/>
      </w:pPr>
    </w:p>
    <w:p w:rsidR="00E568B1" w:rsidRDefault="00E568B1" w:rsidP="00E568B1">
      <w:pPr>
        <w:pStyle w:val="Sub-TaskHeader"/>
      </w:pPr>
      <w:r>
        <w:t>Background:</w:t>
      </w:r>
    </w:p>
    <w:p w:rsidR="00E568B1" w:rsidRDefault="00E568B1" w:rsidP="00E568B1">
      <w:pPr>
        <w:pStyle w:val="Text3"/>
      </w:pPr>
      <w:r>
        <w:t>Size: 960x720</w:t>
      </w:r>
      <w:r w:rsidR="00C54F5F">
        <w:t>px</w:t>
      </w:r>
    </w:p>
    <w:p w:rsidR="00E568B1" w:rsidRDefault="00E568B1" w:rsidP="00E568B1">
      <w:pPr>
        <w:pStyle w:val="Text3"/>
      </w:pPr>
      <w:r>
        <w:t>Image: black with white spots to mimic stars</w:t>
      </w:r>
    </w:p>
    <w:p w:rsidR="00E568B1" w:rsidRDefault="00E568B1" w:rsidP="00E568B1">
      <w:pPr>
        <w:pStyle w:val="Text3"/>
      </w:pPr>
    </w:p>
    <w:p w:rsidR="00E568B1" w:rsidRDefault="00E568B1" w:rsidP="00E568B1">
      <w:pPr>
        <w:pStyle w:val="Sub-TaskHeader"/>
      </w:pPr>
      <w:r>
        <w:t>Buttons:</w:t>
      </w:r>
    </w:p>
    <w:p w:rsidR="00781FDD" w:rsidRDefault="00E568B1" w:rsidP="00781FDD">
      <w:pPr>
        <w:pStyle w:val="Text3"/>
      </w:pPr>
      <w:r>
        <w:t>Size: 164x62</w:t>
      </w:r>
      <w:r w:rsidR="00C54F5F">
        <w:t>px</w:t>
      </w:r>
      <w:r w:rsidR="003D6D34">
        <w:t xml:space="preserve"> (normal), </w:t>
      </w:r>
      <w:r w:rsidR="00C54F5F">
        <w:t>184x78px (large)</w:t>
      </w:r>
    </w:p>
    <w:p w:rsidR="00E568B1" w:rsidRDefault="00E568B1" w:rsidP="00781FDD">
      <w:pPr>
        <w:pStyle w:val="Text3"/>
      </w:pPr>
      <w:r>
        <w:t>Content:</w:t>
      </w:r>
      <w:r w:rsidR="003D6D34">
        <w:t xml:space="preserve"> 1-2 word description of function.</w:t>
      </w:r>
    </w:p>
    <w:p w:rsidR="00F36FB0" w:rsidRDefault="00F36FB0" w:rsidP="00781FDD">
      <w:pPr>
        <w:pStyle w:val="Text3"/>
      </w:pPr>
      <w:r>
        <w:t>Font-size: 1</w:t>
      </w:r>
      <w:r w:rsidR="004B4658">
        <w:t>6</w:t>
      </w:r>
      <w:r>
        <w:t>px</w:t>
      </w:r>
    </w:p>
    <w:p w:rsidR="00F36FB0" w:rsidRDefault="00F36FB0" w:rsidP="00781FDD">
      <w:pPr>
        <w:pStyle w:val="Text3"/>
      </w:pPr>
      <w:r>
        <w:t>Font-family: cosmic-aliens (ca)</w:t>
      </w:r>
    </w:p>
    <w:p w:rsidR="003D6D34" w:rsidRDefault="003D6D34" w:rsidP="00781FDD">
      <w:pPr>
        <w:pStyle w:val="Text3"/>
      </w:pPr>
      <w:r>
        <w:t>Input: click detection, hover detection.</w:t>
      </w:r>
    </w:p>
    <w:p w:rsidR="003D6D34" w:rsidRDefault="003D6D34" w:rsidP="00781FDD">
      <w:pPr>
        <w:pStyle w:val="Text3"/>
      </w:pPr>
      <w:r>
        <w:t>Output: size will change size when cursor is hovering over it, will change the page when clicked (to appropriate respective page).</w:t>
      </w:r>
    </w:p>
    <w:p w:rsidR="00781FDD" w:rsidRPr="00C43EAC" w:rsidRDefault="00D851FB" w:rsidP="00C43EAC">
      <w:pPr>
        <w:rPr>
          <w:sz w:val="24"/>
          <w:szCs w:val="24"/>
        </w:rPr>
      </w:pPr>
      <w:r>
        <w:br w:type="page"/>
      </w:r>
    </w:p>
    <w:p w:rsidR="006D2CF8" w:rsidRDefault="003D6D34" w:rsidP="00D851FB">
      <w:pPr>
        <w:pStyle w:val="TaskHeader"/>
      </w:pPr>
      <w:r>
        <w:lastRenderedPageBreak/>
        <w:t>Settings Page</w:t>
      </w:r>
      <w:r w:rsidR="00CA7457">
        <w:t xml:space="preserve"> v1</w:t>
      </w:r>
      <w:r>
        <w:t>:</w:t>
      </w:r>
    </w:p>
    <w:p w:rsidR="003D6D34" w:rsidRPr="003D6D34" w:rsidRDefault="003D6D34" w:rsidP="003D6D34">
      <w:pPr>
        <w:pStyle w:val="Text1"/>
      </w:pPr>
    </w:p>
    <w:p w:rsidR="003D6D34" w:rsidRDefault="00D851FB" w:rsidP="00781FDD">
      <w:pPr>
        <w:pStyle w:val="Text1"/>
        <w:ind w:left="0"/>
      </w:pPr>
      <w:r>
        <w:rPr>
          <w:noProof/>
          <w:lang w:eastAsia="en-GB"/>
        </w:rPr>
        <w:drawing>
          <wp:anchor distT="0" distB="0" distL="114300" distR="114300" simplePos="0" relativeHeight="251711488" behindDoc="0" locked="0" layoutInCell="1" allowOverlap="1">
            <wp:simplePos x="0" y="0"/>
            <wp:positionH relativeFrom="margin">
              <wp:posOffset>871855</wp:posOffset>
            </wp:positionH>
            <wp:positionV relativeFrom="paragraph">
              <wp:posOffset>5080</wp:posOffset>
            </wp:positionV>
            <wp:extent cx="4568825" cy="3427730"/>
            <wp:effectExtent l="0" t="0" r="3175" b="1270"/>
            <wp:wrapSquare wrapText="bothSides"/>
            <wp:docPr id="38" name="Picture 38" descr="C:\Users\yanni\AppData\Local\Microsoft\Windows\INetCache\Content.Word\Setting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Settings Pa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8825" cy="3427730"/>
                    </a:xfrm>
                    <a:prstGeom prst="rect">
                      <a:avLst/>
                    </a:prstGeom>
                    <a:noFill/>
                    <a:ln>
                      <a:noFill/>
                    </a:ln>
                  </pic:spPr>
                </pic:pic>
              </a:graphicData>
            </a:graphic>
          </wp:anchor>
        </w:drawing>
      </w:r>
    </w:p>
    <w:p w:rsidR="003D6D34" w:rsidRDefault="00D851FB" w:rsidP="00781FDD">
      <w:pPr>
        <w:pStyle w:val="Text1"/>
        <w:ind w:left="0"/>
      </w:pPr>
      <w:r>
        <w:rPr>
          <w:noProof/>
          <w:lang w:eastAsia="en-GB"/>
        </w:rPr>
        <mc:AlternateContent>
          <mc:Choice Requires="wps">
            <w:drawing>
              <wp:anchor distT="0" distB="0" distL="114300" distR="114300" simplePos="0" relativeHeight="251732992" behindDoc="0" locked="0" layoutInCell="1" allowOverlap="1" wp14:anchorId="7E3819F7" wp14:editId="4949273E">
                <wp:simplePos x="0" y="0"/>
                <wp:positionH relativeFrom="column">
                  <wp:posOffset>5207000</wp:posOffset>
                </wp:positionH>
                <wp:positionV relativeFrom="paragraph">
                  <wp:posOffset>185420</wp:posOffset>
                </wp:positionV>
                <wp:extent cx="458258" cy="450427"/>
                <wp:effectExtent l="0" t="0" r="37465" b="26035"/>
                <wp:wrapNone/>
                <wp:docPr id="54" name="Straight Connector 54"/>
                <wp:cNvGraphicFramePr/>
                <a:graphic xmlns:a="http://schemas.openxmlformats.org/drawingml/2006/main">
                  <a:graphicData uri="http://schemas.microsoft.com/office/word/2010/wordprocessingShape">
                    <wps:wsp>
                      <wps:cNvCnPr/>
                      <wps:spPr>
                        <a:xfrm>
                          <a:off x="0" y="0"/>
                          <a:ext cx="458258" cy="450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9A573"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pt,14.6pt" to="446.1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15584" behindDoc="0" locked="0" layoutInCell="1" allowOverlap="1" wp14:anchorId="2851D16C" wp14:editId="65DBDACC">
                <wp:simplePos x="0" y="0"/>
                <wp:positionH relativeFrom="column">
                  <wp:posOffset>588433</wp:posOffset>
                </wp:positionH>
                <wp:positionV relativeFrom="paragraph">
                  <wp:posOffset>170603</wp:posOffset>
                </wp:positionV>
                <wp:extent cx="416772" cy="533400"/>
                <wp:effectExtent l="0" t="0" r="21590" b="19050"/>
                <wp:wrapNone/>
                <wp:docPr id="40" name="Straight Connector 40"/>
                <wp:cNvGraphicFramePr/>
                <a:graphic xmlns:a="http://schemas.openxmlformats.org/drawingml/2006/main">
                  <a:graphicData uri="http://schemas.microsoft.com/office/word/2010/wordprocessingShape">
                    <wps:wsp>
                      <wps:cNvCnPr/>
                      <wps:spPr>
                        <a:xfrm flipV="1">
                          <a:off x="0" y="0"/>
                          <a:ext cx="416772" cy="533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4A7CA" id="Straight Connector 40"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35pt,13.45pt" to="79.1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3536" behindDoc="0" locked="0" layoutInCell="1" allowOverlap="1" wp14:anchorId="2851D16C" wp14:editId="65DBDACC">
                <wp:simplePos x="0" y="0"/>
                <wp:positionH relativeFrom="column">
                  <wp:posOffset>355600</wp:posOffset>
                </wp:positionH>
                <wp:positionV relativeFrom="paragraph">
                  <wp:posOffset>76835</wp:posOffset>
                </wp:positionV>
                <wp:extent cx="1466850" cy="107950"/>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1466850" cy="107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AA35E" id="Straight Connector 39"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6.05pt" to="143.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" strokecolor="black [3200]" strokeweight=".5pt">
                <v:stroke joinstyle="miter"/>
              </v:line>
            </w:pict>
          </mc:Fallback>
        </mc:AlternateContent>
      </w:r>
      <w:r w:rsidR="007260FA">
        <w:t xml:space="preserve">Title </w:t>
      </w:r>
    </w:p>
    <w:p w:rsidR="003D6D34" w:rsidRDefault="003D6D34" w:rsidP="00781FDD">
      <w:pPr>
        <w:pStyle w:val="Text1"/>
        <w:ind w:left="0"/>
      </w:pPr>
    </w:p>
    <w:p w:rsidR="00D851FB" w:rsidRDefault="00D851FB" w:rsidP="00781FDD">
      <w:pPr>
        <w:pStyle w:val="Text1"/>
        <w:ind w:left="0"/>
      </w:pPr>
    </w:p>
    <w:p w:rsidR="003D6D34" w:rsidRDefault="00D851FB" w:rsidP="007260FA">
      <w:pPr>
        <w:pStyle w:val="Text1"/>
        <w:ind w:left="1134" w:right="-591" w:hanging="1134"/>
      </w:pPr>
      <w:r w:rsidRPr="00D851FB">
        <w:rPr>
          <w:noProof/>
          <w:lang w:eastAsia="en-GB"/>
        </w:rPr>
        <mc:AlternateContent>
          <mc:Choice Requires="wps">
            <w:drawing>
              <wp:anchor distT="0" distB="0" distL="114300" distR="114300" simplePos="0" relativeHeight="251728896" behindDoc="0" locked="0" layoutInCell="1" allowOverlap="1" wp14:anchorId="13B63C85" wp14:editId="513C6746">
                <wp:simplePos x="0" y="0"/>
                <wp:positionH relativeFrom="margin">
                  <wp:posOffset>427567</wp:posOffset>
                </wp:positionH>
                <wp:positionV relativeFrom="paragraph">
                  <wp:posOffset>715857</wp:posOffset>
                </wp:positionV>
                <wp:extent cx="1193588" cy="795443"/>
                <wp:effectExtent l="0" t="0" r="26035" b="24130"/>
                <wp:wrapNone/>
                <wp:docPr id="48" name="Straight Connector 48"/>
                <wp:cNvGraphicFramePr/>
                <a:graphic xmlns:a="http://schemas.openxmlformats.org/drawingml/2006/main">
                  <a:graphicData uri="http://schemas.microsoft.com/office/word/2010/wordprocessingShape">
                    <wps:wsp>
                      <wps:cNvCnPr/>
                      <wps:spPr>
                        <a:xfrm>
                          <a:off x="0" y="0"/>
                          <a:ext cx="1193588" cy="7954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0C49C"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56.35pt" to="12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7872" behindDoc="0" locked="0" layoutInCell="1" allowOverlap="1" wp14:anchorId="2DC5DCB5" wp14:editId="1AB0C7ED">
                <wp:simplePos x="0" y="0"/>
                <wp:positionH relativeFrom="margin">
                  <wp:posOffset>423333</wp:posOffset>
                </wp:positionH>
                <wp:positionV relativeFrom="paragraph">
                  <wp:posOffset>720090</wp:posOffset>
                </wp:positionV>
                <wp:extent cx="1612265" cy="274743"/>
                <wp:effectExtent l="0" t="0" r="26035" b="30480"/>
                <wp:wrapNone/>
                <wp:docPr id="47" name="Straight Connector 47"/>
                <wp:cNvGraphicFramePr/>
                <a:graphic xmlns:a="http://schemas.openxmlformats.org/drawingml/2006/main">
                  <a:graphicData uri="http://schemas.microsoft.com/office/word/2010/wordprocessingShape">
                    <wps:wsp>
                      <wps:cNvCnPr/>
                      <wps:spPr>
                        <a:xfrm>
                          <a:off x="0" y="0"/>
                          <a:ext cx="1612265" cy="2747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6B0C1" id="Straight Connector 47"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5pt,56.7pt" to="160.3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" strokecolor="black [3200]" strokeweight=".5pt">
                <v:stroke joinstyle="miter"/>
                <w10:wrap anchorx="margin"/>
              </v:line>
            </w:pict>
          </mc:Fallback>
        </mc:AlternateContent>
      </w:r>
      <w:r w:rsidRPr="00D851FB">
        <w:rPr>
          <w:noProof/>
          <w:lang w:eastAsia="en-GB"/>
        </w:rPr>
        <mc:AlternateContent>
          <mc:Choice Requires="wps">
            <w:drawing>
              <wp:anchor distT="0" distB="0" distL="114300" distR="114300" simplePos="0" relativeHeight="251726848" behindDoc="0" locked="0" layoutInCell="1" allowOverlap="1" wp14:anchorId="4AF1F6AB" wp14:editId="3F90EB5E">
                <wp:simplePos x="0" y="0"/>
                <wp:positionH relativeFrom="column">
                  <wp:posOffset>423333</wp:posOffset>
                </wp:positionH>
                <wp:positionV relativeFrom="paragraph">
                  <wp:posOffset>512657</wp:posOffset>
                </wp:positionV>
                <wp:extent cx="1580939" cy="209550"/>
                <wp:effectExtent l="0" t="0" r="19685" b="19050"/>
                <wp:wrapNone/>
                <wp:docPr id="46" name="Straight Connector 46"/>
                <wp:cNvGraphicFramePr/>
                <a:graphic xmlns:a="http://schemas.openxmlformats.org/drawingml/2006/main">
                  <a:graphicData uri="http://schemas.microsoft.com/office/word/2010/wordprocessingShape">
                    <wps:wsp>
                      <wps:cNvCnPr/>
                      <wps:spPr>
                        <a:xfrm flipV="1">
                          <a:off x="0" y="0"/>
                          <a:ext cx="1580939"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0180" id="Straight Connector 46"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40.35pt" to="157.85pt,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725824" behindDoc="0" locked="0" layoutInCell="1" allowOverlap="1" wp14:anchorId="1EDF3BEE" wp14:editId="750AEA28">
                <wp:simplePos x="0" y="0"/>
                <wp:positionH relativeFrom="column">
                  <wp:posOffset>419099</wp:posOffset>
                </wp:positionH>
                <wp:positionV relativeFrom="paragraph">
                  <wp:posOffset>89322</wp:posOffset>
                </wp:positionV>
                <wp:extent cx="992717" cy="630767"/>
                <wp:effectExtent l="0" t="0" r="36195" b="36195"/>
                <wp:wrapNone/>
                <wp:docPr id="45" name="Straight Connector 45"/>
                <wp:cNvGraphicFramePr/>
                <a:graphic xmlns:a="http://schemas.openxmlformats.org/drawingml/2006/main">
                  <a:graphicData uri="http://schemas.microsoft.com/office/word/2010/wordprocessingShape">
                    <wps:wsp>
                      <wps:cNvCnPr/>
                      <wps:spPr>
                        <a:xfrm flipV="1">
                          <a:off x="0" y="0"/>
                          <a:ext cx="992717" cy="630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8F053F" id="Straight Connector 45"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111.1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23776" behindDoc="0" locked="0" layoutInCell="1" allowOverlap="1" wp14:anchorId="2851D16C" wp14:editId="65DBDACC">
                <wp:simplePos x="0" y="0"/>
                <wp:positionH relativeFrom="margin">
                  <wp:posOffset>588432</wp:posOffset>
                </wp:positionH>
                <wp:positionV relativeFrom="paragraph">
                  <wp:posOffset>93557</wp:posOffset>
                </wp:positionV>
                <wp:extent cx="1507067" cy="1337733"/>
                <wp:effectExtent l="0" t="0" r="36195" b="34290"/>
                <wp:wrapNone/>
                <wp:docPr id="44" name="Straight Connector 44"/>
                <wp:cNvGraphicFramePr/>
                <a:graphic xmlns:a="http://schemas.openxmlformats.org/drawingml/2006/main">
                  <a:graphicData uri="http://schemas.microsoft.com/office/word/2010/wordprocessingShape">
                    <wps:wsp>
                      <wps:cNvCnPr/>
                      <wps:spPr>
                        <a:xfrm>
                          <a:off x="0" y="0"/>
                          <a:ext cx="1507067" cy="13377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C161A" id="Straight Connector 44" o:spid="_x0000_s1026" style="position:absolute;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35pt,7.35pt" to="165pt,1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21728" behindDoc="0" locked="0" layoutInCell="1" allowOverlap="1" wp14:anchorId="2851D16C" wp14:editId="65DBDACC">
                <wp:simplePos x="0" y="0"/>
                <wp:positionH relativeFrom="margin">
                  <wp:posOffset>592667</wp:posOffset>
                </wp:positionH>
                <wp:positionV relativeFrom="paragraph">
                  <wp:posOffset>97790</wp:posOffset>
                </wp:positionV>
                <wp:extent cx="1917488" cy="816610"/>
                <wp:effectExtent l="0" t="0" r="26035" b="21590"/>
                <wp:wrapNone/>
                <wp:docPr id="43" name="Straight Connector 43"/>
                <wp:cNvGraphicFramePr/>
                <a:graphic xmlns:a="http://schemas.openxmlformats.org/drawingml/2006/main">
                  <a:graphicData uri="http://schemas.microsoft.com/office/word/2010/wordprocessingShape">
                    <wps:wsp>
                      <wps:cNvCnPr/>
                      <wps:spPr>
                        <a:xfrm>
                          <a:off x="0" y="0"/>
                          <a:ext cx="1917488" cy="816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A7C4D" id="Straight Connector 43" o:spid="_x0000_s1026" style="position:absolute;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65pt,7.7pt" to="197.6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" strokecolor="#4472c4 [3204]" strokeweight=".5pt">
                <v:stroke joinstyle="miter"/>
                <w10:wrap anchorx="margin"/>
              </v:line>
            </w:pict>
          </mc:Fallback>
        </mc:AlternateContent>
      </w:r>
      <w:r>
        <w:rPr>
          <w:noProof/>
          <w:lang w:eastAsia="en-GB"/>
        </w:rPr>
        <mc:AlternateContent>
          <mc:Choice Requires="wps">
            <w:drawing>
              <wp:anchor distT="0" distB="0" distL="114300" distR="114300" simplePos="0" relativeHeight="251719680" behindDoc="0" locked="0" layoutInCell="1" allowOverlap="1" wp14:anchorId="2851D16C" wp14:editId="65DBDACC">
                <wp:simplePos x="0" y="0"/>
                <wp:positionH relativeFrom="column">
                  <wp:posOffset>584200</wp:posOffset>
                </wp:positionH>
                <wp:positionV relativeFrom="paragraph">
                  <wp:posOffset>97790</wp:posOffset>
                </wp:positionV>
                <wp:extent cx="1894417" cy="336550"/>
                <wp:effectExtent l="0" t="0" r="29845" b="25400"/>
                <wp:wrapNone/>
                <wp:docPr id="42" name="Straight Connector 42"/>
                <wp:cNvGraphicFramePr/>
                <a:graphic xmlns:a="http://schemas.openxmlformats.org/drawingml/2006/main">
                  <a:graphicData uri="http://schemas.microsoft.com/office/word/2010/wordprocessingShape">
                    <wps:wsp>
                      <wps:cNvCnPr/>
                      <wps:spPr>
                        <a:xfrm>
                          <a:off x="0" y="0"/>
                          <a:ext cx="1894417" cy="33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A495E" id="Straight Connector 4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7.7pt" to="195.1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17632" behindDoc="0" locked="0" layoutInCell="1" allowOverlap="1" wp14:anchorId="2851D16C" wp14:editId="65DBDACC">
                <wp:simplePos x="0" y="0"/>
                <wp:positionH relativeFrom="column">
                  <wp:posOffset>584200</wp:posOffset>
                </wp:positionH>
                <wp:positionV relativeFrom="paragraph">
                  <wp:posOffset>8255</wp:posOffset>
                </wp:positionV>
                <wp:extent cx="1301750" cy="88900"/>
                <wp:effectExtent l="0" t="0" r="31750" b="25400"/>
                <wp:wrapNone/>
                <wp:docPr id="41" name="Straight Connector 41"/>
                <wp:cNvGraphicFramePr/>
                <a:graphic xmlns:a="http://schemas.openxmlformats.org/drawingml/2006/main">
                  <a:graphicData uri="http://schemas.microsoft.com/office/word/2010/wordprocessingShape">
                    <wps:wsp>
                      <wps:cNvCnPr/>
                      <wps:spPr>
                        <a:xfrm flipV="1">
                          <a:off x="0" y="0"/>
                          <a:ext cx="1301750"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2A323" id="Straight Connector 4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5pt" to="148.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" strokecolor="#4472c4 [3204]" strokeweight=".5pt">
                <v:stroke joinstyle="miter"/>
              </v:line>
            </w:pict>
          </mc:Fallback>
        </mc:AlternateContent>
      </w:r>
      <w:r w:rsidR="007260FA">
        <w:t>Buttons Description Title</w:t>
      </w:r>
    </w:p>
    <w:p w:rsidR="007260FA" w:rsidRDefault="00D851FB" w:rsidP="00781FDD">
      <w:pPr>
        <w:pStyle w:val="Text1"/>
        <w:ind w:left="0"/>
      </w:pPr>
      <w:r>
        <w:rPr>
          <w:noProof/>
          <w:lang w:eastAsia="en-GB"/>
        </w:rPr>
        <mc:AlternateContent>
          <mc:Choice Requires="wps">
            <w:drawing>
              <wp:anchor distT="0" distB="0" distL="114300" distR="114300" simplePos="0" relativeHeight="251735040" behindDoc="0" locked="0" layoutInCell="1" allowOverlap="1" wp14:anchorId="7E3819F7" wp14:editId="4949273E">
                <wp:simplePos x="0" y="0"/>
                <wp:positionH relativeFrom="column">
                  <wp:posOffset>5321299</wp:posOffset>
                </wp:positionH>
                <wp:positionV relativeFrom="paragraph">
                  <wp:posOffset>189229</wp:posOffset>
                </wp:positionV>
                <wp:extent cx="478367" cy="258233"/>
                <wp:effectExtent l="0" t="0" r="36195" b="27940"/>
                <wp:wrapNone/>
                <wp:docPr id="55" name="Straight Connector 55"/>
                <wp:cNvGraphicFramePr/>
                <a:graphic xmlns:a="http://schemas.openxmlformats.org/drawingml/2006/main">
                  <a:graphicData uri="http://schemas.microsoft.com/office/word/2010/wordprocessingShape">
                    <wps:wsp>
                      <wps:cNvCnPr/>
                      <wps:spPr>
                        <a:xfrm>
                          <a:off x="0" y="0"/>
                          <a:ext cx="478367" cy="2582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42992" id="Straight Connector 55"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9pt" to="456.6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" strokecolor="black [3200]" strokeweight=".5pt">
                <v:stroke joinstyle="miter"/>
              </v:line>
            </w:pict>
          </mc:Fallback>
        </mc:AlternateContent>
      </w:r>
    </w:p>
    <w:p w:rsidR="00D851FB" w:rsidRDefault="00D851FB" w:rsidP="00781FDD">
      <w:pPr>
        <w:pStyle w:val="Text1"/>
        <w:ind w:left="0"/>
      </w:pPr>
    </w:p>
    <w:p w:rsidR="007260FA" w:rsidRDefault="007260FA" w:rsidP="00D851FB">
      <w:pPr>
        <w:pStyle w:val="Text1"/>
        <w:ind w:left="0" w:right="-591"/>
      </w:pPr>
      <w:r>
        <w:t>Labels</w:t>
      </w:r>
      <w:r w:rsidR="00D851FB">
        <w:t xml:space="preserve"> Description Text</w:t>
      </w:r>
    </w:p>
    <w:p w:rsidR="003D6D34" w:rsidRDefault="003D6D34" w:rsidP="00781FDD">
      <w:pPr>
        <w:pStyle w:val="Text1"/>
        <w:ind w:left="0"/>
      </w:pPr>
    </w:p>
    <w:p w:rsidR="00D851FB" w:rsidRDefault="00D851FB" w:rsidP="00781FDD">
      <w:pPr>
        <w:pStyle w:val="Text1"/>
        <w:ind w:left="0"/>
      </w:pPr>
    </w:p>
    <w:p w:rsidR="003D6D34" w:rsidRDefault="00D851FB" w:rsidP="00D851FB">
      <w:pPr>
        <w:pStyle w:val="Text1"/>
        <w:ind w:left="0" w:right="-720"/>
      </w:pPr>
      <w:r>
        <w:rPr>
          <w:noProof/>
          <w:lang w:eastAsia="en-GB"/>
        </w:rPr>
        <mc:AlternateContent>
          <mc:Choice Requires="wps">
            <w:drawing>
              <wp:anchor distT="0" distB="0" distL="114300" distR="114300" simplePos="0" relativeHeight="251730944" behindDoc="0" locked="0" layoutInCell="1" allowOverlap="1" wp14:anchorId="7E3819F7" wp14:editId="4949273E">
                <wp:simplePos x="0" y="0"/>
                <wp:positionH relativeFrom="margin">
                  <wp:posOffset>770467</wp:posOffset>
                </wp:positionH>
                <wp:positionV relativeFrom="paragraph">
                  <wp:posOffset>91228</wp:posOffset>
                </wp:positionV>
                <wp:extent cx="364066" cy="258234"/>
                <wp:effectExtent l="0" t="0" r="36195" b="27940"/>
                <wp:wrapNone/>
                <wp:docPr id="53" name="Straight Connector 53"/>
                <wp:cNvGraphicFramePr/>
                <a:graphic xmlns:a="http://schemas.openxmlformats.org/drawingml/2006/main">
                  <a:graphicData uri="http://schemas.microsoft.com/office/word/2010/wordprocessingShape">
                    <wps:wsp>
                      <wps:cNvCnPr/>
                      <wps:spPr>
                        <a:xfrm>
                          <a:off x="0" y="0"/>
                          <a:ext cx="364066" cy="258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E24E9" id="Straight Connector 53" o:spid="_x0000_s1026" style="position:absolute;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65pt,7.2pt" to="89.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" strokecolor="black [3200]" strokeweight=".5pt">
                <v:stroke joinstyle="miter"/>
                <w10:wrap anchorx="margin"/>
              </v:line>
            </w:pict>
          </mc:Fallback>
        </mc:AlternateContent>
      </w:r>
      <w:r>
        <w:t xml:space="preserve">Background </w:t>
      </w: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3D6D34" w:rsidRDefault="003D6D34" w:rsidP="00781FDD">
      <w:pPr>
        <w:pStyle w:val="Text1"/>
        <w:ind w:left="0"/>
      </w:pPr>
    </w:p>
    <w:p w:rsidR="00D851FB" w:rsidRDefault="00D851FB" w:rsidP="00D851FB">
      <w:pPr>
        <w:pStyle w:val="Sub-TaskHeader"/>
      </w:pPr>
      <w:r>
        <w:t>Title:</w:t>
      </w:r>
    </w:p>
    <w:p w:rsidR="00D851FB" w:rsidRDefault="00D851FB" w:rsidP="00D851FB">
      <w:pPr>
        <w:pStyle w:val="Text3"/>
      </w:pPr>
      <w:r>
        <w:t>Font-size: 72px</w:t>
      </w:r>
    </w:p>
    <w:p w:rsidR="00D851FB" w:rsidRDefault="00D851FB" w:rsidP="00D851FB">
      <w:pPr>
        <w:pStyle w:val="Text3"/>
      </w:pPr>
      <w:r>
        <w:t>Colour: white</w:t>
      </w:r>
    </w:p>
    <w:p w:rsidR="00D851FB" w:rsidRDefault="00D851FB" w:rsidP="00D851FB">
      <w:pPr>
        <w:pStyle w:val="Text3"/>
      </w:pPr>
      <w:r>
        <w:t>Font-family: cosmic-aliens (ca)</w:t>
      </w:r>
    </w:p>
    <w:p w:rsidR="00AD7380" w:rsidRDefault="00AD7380" w:rsidP="00D851FB">
      <w:pPr>
        <w:pStyle w:val="Text3"/>
      </w:pPr>
      <w:r>
        <w:t>Content: “SETTINGS”</w:t>
      </w:r>
    </w:p>
    <w:p w:rsidR="003D6D34" w:rsidRDefault="003D6D34" w:rsidP="00781FDD">
      <w:pPr>
        <w:pStyle w:val="Text1"/>
        <w:ind w:left="0"/>
      </w:pPr>
    </w:p>
    <w:p w:rsidR="00D851FB" w:rsidRDefault="00D851FB" w:rsidP="00D851FB">
      <w:pPr>
        <w:pStyle w:val="Sub-TaskHeader"/>
      </w:pPr>
      <w:r>
        <w:t>Buttons:</w:t>
      </w:r>
    </w:p>
    <w:p w:rsidR="005B5596" w:rsidRDefault="00D851FB" w:rsidP="004B4658">
      <w:pPr>
        <w:pStyle w:val="Text3"/>
      </w:pPr>
      <w:r>
        <w:t xml:space="preserve">Size: </w:t>
      </w:r>
      <w:r w:rsidR="008B042E">
        <w:t>113</w:t>
      </w:r>
      <w:r>
        <w:t>x</w:t>
      </w:r>
      <w:r w:rsidR="005B5596">
        <w:t>4</w:t>
      </w:r>
      <w:r w:rsidR="008B042E">
        <w:t>2</w:t>
      </w:r>
      <w:r w:rsidR="00C54F5F">
        <w:t>px</w:t>
      </w:r>
      <w:r>
        <w:t xml:space="preserve"> (normal), </w:t>
      </w:r>
      <w:r w:rsidR="00C54F5F">
        <w:t>1</w:t>
      </w:r>
      <w:r w:rsidR="008B042E">
        <w:t>33</w:t>
      </w:r>
      <w:r w:rsidR="00C54F5F">
        <w:t>x</w:t>
      </w:r>
      <w:r w:rsidR="00F218BA">
        <w:t>5</w:t>
      </w:r>
      <w:r w:rsidR="00E017A6">
        <w:t>8</w:t>
      </w:r>
      <w:r w:rsidR="00C54F5F">
        <w:t>px (large)</w:t>
      </w:r>
    </w:p>
    <w:p w:rsidR="00D851FB" w:rsidRDefault="00D851FB" w:rsidP="00D851FB">
      <w:pPr>
        <w:pStyle w:val="Text3"/>
      </w:pPr>
      <w:r>
        <w:t>Content: 1-2 word description of function.</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D851FB" w:rsidRDefault="00D851FB" w:rsidP="00D851FB">
      <w:pPr>
        <w:pStyle w:val="Text3"/>
      </w:pPr>
      <w:r>
        <w:t>Input: click detection, hover detection.</w:t>
      </w:r>
    </w:p>
    <w:p w:rsidR="00D851FB" w:rsidRDefault="00D851FB" w:rsidP="00D851FB">
      <w:pPr>
        <w:pStyle w:val="Text3"/>
      </w:pPr>
      <w:r>
        <w:t>Output: size will change size when cursor is hovering over it, will change the sate of its respective setting</w:t>
      </w:r>
      <w:r w:rsidR="009C11BA">
        <w:t>/ change the page to the homepage (back button)</w:t>
      </w:r>
      <w:r>
        <w:t>.</w:t>
      </w:r>
    </w:p>
    <w:p w:rsidR="0090111C" w:rsidRDefault="0090111C" w:rsidP="00D851FB">
      <w:pPr>
        <w:pStyle w:val="Text3"/>
      </w:pPr>
    </w:p>
    <w:p w:rsidR="0090111C" w:rsidRDefault="0090111C" w:rsidP="0090111C">
      <w:pPr>
        <w:pStyle w:val="Sub-TaskHeader"/>
      </w:pPr>
      <w:r>
        <w:t>Labels:</w:t>
      </w:r>
    </w:p>
    <w:p w:rsidR="0090111C" w:rsidRDefault="0090111C" w:rsidP="0090111C">
      <w:pPr>
        <w:pStyle w:val="Text3"/>
      </w:pPr>
      <w:r>
        <w:t>Font-size:</w:t>
      </w:r>
      <w:r w:rsidR="00AD7380">
        <w:t xml:space="preserve"> 32px</w:t>
      </w:r>
    </w:p>
    <w:p w:rsidR="0090111C" w:rsidRDefault="0090111C" w:rsidP="0090111C">
      <w:pPr>
        <w:pStyle w:val="Text3"/>
      </w:pPr>
      <w:r>
        <w:t>Colour: white</w:t>
      </w:r>
    </w:p>
    <w:p w:rsidR="0090111C" w:rsidRDefault="0090111C" w:rsidP="0090111C">
      <w:pPr>
        <w:pStyle w:val="Text3"/>
      </w:pPr>
      <w:r>
        <w:t>Font-family: cosmic-aliens (ca)</w:t>
      </w:r>
    </w:p>
    <w:p w:rsidR="00AD7380" w:rsidRDefault="00AD7380" w:rsidP="0090111C">
      <w:pPr>
        <w:pStyle w:val="Text3"/>
      </w:pPr>
      <w:r>
        <w:t>Content: name of respective setting</w:t>
      </w:r>
    </w:p>
    <w:p w:rsidR="009C11BA" w:rsidRDefault="009C11BA" w:rsidP="00D851FB">
      <w:pPr>
        <w:pStyle w:val="Text3"/>
      </w:pPr>
    </w:p>
    <w:p w:rsidR="00650637" w:rsidRDefault="00650637" w:rsidP="00D851FB">
      <w:pPr>
        <w:pStyle w:val="Text3"/>
      </w:pPr>
    </w:p>
    <w:p w:rsidR="009C11BA" w:rsidRDefault="009C11BA" w:rsidP="009C11BA">
      <w:pPr>
        <w:pStyle w:val="Sub-TaskHeader"/>
      </w:pPr>
      <w:r>
        <w:t>Background:</w:t>
      </w:r>
    </w:p>
    <w:p w:rsidR="009C11BA" w:rsidRDefault="009C11BA" w:rsidP="009C11BA">
      <w:pPr>
        <w:pStyle w:val="Text3"/>
      </w:pPr>
      <w:r>
        <w:t>Size: 960x720</w:t>
      </w:r>
    </w:p>
    <w:p w:rsidR="009C11BA" w:rsidRDefault="009C11BA" w:rsidP="009C11BA">
      <w:pPr>
        <w:pStyle w:val="Text3"/>
      </w:pPr>
      <w:r>
        <w:t>Image: black with white spots to mimic stars</w:t>
      </w:r>
      <w:r w:rsidR="00376C74">
        <w:t xml:space="preserve"> and white bar 299px from the left</w:t>
      </w:r>
      <w:r>
        <w:t>.</w:t>
      </w:r>
    </w:p>
    <w:p w:rsidR="00AD7380" w:rsidRDefault="00AD7380">
      <w:pPr>
        <w:rPr>
          <w:sz w:val="24"/>
          <w:szCs w:val="24"/>
        </w:rPr>
      </w:pPr>
    </w:p>
    <w:p w:rsidR="00AD7380" w:rsidRDefault="00AD7380" w:rsidP="00AD7380">
      <w:pPr>
        <w:pStyle w:val="Sub-TaskHeader"/>
      </w:pPr>
      <w:r>
        <w:t>Description Title:</w:t>
      </w:r>
    </w:p>
    <w:p w:rsidR="00AD7380" w:rsidRDefault="00AD7380" w:rsidP="00AD7380">
      <w:pPr>
        <w:pStyle w:val="Text3"/>
        <w:rPr>
          <w:color w:val="000000" w:themeColor="text1"/>
        </w:rPr>
      </w:pPr>
      <w:r>
        <w:t xml:space="preserve">Font-size: </w:t>
      </w:r>
      <w:r w:rsidR="00B94A93" w:rsidRPr="00B94A93">
        <w:rPr>
          <w:color w:val="000000" w:themeColor="text1"/>
        </w:rPr>
        <w:t>28</w:t>
      </w:r>
      <w:r w:rsidRPr="00B94A93">
        <w:rPr>
          <w:color w:val="000000" w:themeColor="text1"/>
        </w:rPr>
        <w:t>px</w:t>
      </w:r>
    </w:p>
    <w:p w:rsidR="00AD7380" w:rsidRDefault="00AD7380" w:rsidP="00AD7380">
      <w:pPr>
        <w:pStyle w:val="Text3"/>
      </w:pPr>
      <w:r>
        <w:t>Colour: white</w:t>
      </w:r>
    </w:p>
    <w:p w:rsidR="00AD7380" w:rsidRDefault="00AD7380" w:rsidP="00AD7380">
      <w:pPr>
        <w:pStyle w:val="Text3"/>
      </w:pPr>
      <w:r>
        <w:t>Font-family: cosmic-aliens (ca)</w:t>
      </w:r>
    </w:p>
    <w:p w:rsidR="00AD7380" w:rsidRDefault="00AD7380" w:rsidP="00AD7380">
      <w:pPr>
        <w:pStyle w:val="Text3"/>
      </w:pPr>
      <w:r>
        <w:t>Content: name of respective setting</w:t>
      </w:r>
    </w:p>
    <w:p w:rsidR="003D6D34" w:rsidRDefault="003D6D34" w:rsidP="00781FDD">
      <w:pPr>
        <w:pStyle w:val="Text1"/>
        <w:ind w:left="0"/>
      </w:pPr>
    </w:p>
    <w:p w:rsidR="00AD7380" w:rsidRDefault="00AD7380" w:rsidP="00AD7380">
      <w:pPr>
        <w:pStyle w:val="Sub-TaskHeader"/>
      </w:pPr>
      <w:r>
        <w:t>Description Text:</w:t>
      </w:r>
    </w:p>
    <w:p w:rsidR="00AD7380" w:rsidRDefault="00AD7380" w:rsidP="00AD7380">
      <w:pPr>
        <w:pStyle w:val="Text3"/>
        <w:rPr>
          <w:color w:val="000000" w:themeColor="text1"/>
        </w:rPr>
      </w:pPr>
      <w:r>
        <w:t xml:space="preserve">Font-size: </w:t>
      </w:r>
      <w:r w:rsidR="00B94A93" w:rsidRPr="00B94A93">
        <w:rPr>
          <w:color w:val="000000" w:themeColor="text1"/>
        </w:rPr>
        <w:t>16px</w:t>
      </w:r>
    </w:p>
    <w:p w:rsidR="00AD7380" w:rsidRDefault="00AD7380" w:rsidP="00AD7380">
      <w:pPr>
        <w:pStyle w:val="Text3"/>
      </w:pPr>
      <w:r>
        <w:t>Colour: white</w:t>
      </w:r>
    </w:p>
    <w:p w:rsidR="00AD7380" w:rsidRDefault="00AD7380" w:rsidP="00AD7380">
      <w:pPr>
        <w:pStyle w:val="Text3"/>
      </w:pPr>
      <w:r>
        <w:t>Font-family: cosmic-aliens (ca)</w:t>
      </w:r>
    </w:p>
    <w:p w:rsidR="00AD7380" w:rsidRPr="00B94A93" w:rsidRDefault="00AD7380" w:rsidP="00AD7380">
      <w:pPr>
        <w:pStyle w:val="Text3"/>
        <w:rPr>
          <w:color w:val="000000" w:themeColor="text1"/>
        </w:rPr>
      </w:pPr>
      <w:r>
        <w:t xml:space="preserve">Content: </w:t>
      </w:r>
      <w:r w:rsidR="00B94A93">
        <w:rPr>
          <w:color w:val="000000" w:themeColor="text1"/>
        </w:rPr>
        <w:t>description of respective setting states</w:t>
      </w:r>
    </w:p>
    <w:p w:rsidR="003D6D34" w:rsidRPr="004026FD" w:rsidRDefault="004026FD" w:rsidP="004026FD">
      <w:pPr>
        <w:rPr>
          <w:sz w:val="24"/>
          <w:szCs w:val="24"/>
        </w:rPr>
      </w:pPr>
      <w:r>
        <w:br w:type="page"/>
      </w:r>
    </w:p>
    <w:p w:rsidR="00CA7457" w:rsidRDefault="00CA7457" w:rsidP="00CA7457">
      <w:pPr>
        <w:pStyle w:val="TaskHeader"/>
      </w:pPr>
      <w:r>
        <w:lastRenderedPageBreak/>
        <w:t>Settings Page:</w:t>
      </w:r>
    </w:p>
    <w:p w:rsidR="00997FC1" w:rsidRDefault="00997FC1">
      <w:r>
        <w:rPr>
          <w:noProof/>
          <w:lang w:eastAsia="en-GB"/>
        </w:rPr>
        <w:drawing>
          <wp:anchor distT="0" distB="0" distL="114300" distR="114300" simplePos="0" relativeHeight="251803648" behindDoc="1" locked="0" layoutInCell="1" allowOverlap="1">
            <wp:simplePos x="0" y="0"/>
            <wp:positionH relativeFrom="column">
              <wp:posOffset>1000125</wp:posOffset>
            </wp:positionH>
            <wp:positionV relativeFrom="paragraph">
              <wp:posOffset>95885</wp:posOffset>
            </wp:positionV>
            <wp:extent cx="4012353" cy="3009265"/>
            <wp:effectExtent l="0" t="0" r="7620" b="635"/>
            <wp:wrapTight wrapText="bothSides">
              <wp:wrapPolygon edited="0">
                <wp:start x="0" y="0"/>
                <wp:lineTo x="0" y="21468"/>
                <wp:lineTo x="21538" y="21468"/>
                <wp:lineTo x="2153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2353" cy="3009265"/>
                    </a:xfrm>
                    <a:prstGeom prst="rect">
                      <a:avLst/>
                    </a:prstGeom>
                    <a:noFill/>
                    <a:ln>
                      <a:noFill/>
                    </a:ln>
                  </pic:spPr>
                </pic:pic>
              </a:graphicData>
            </a:graphic>
          </wp:anchor>
        </w:drawing>
      </w:r>
    </w:p>
    <w:p w:rsidR="00997FC1" w:rsidRDefault="00997FC1">
      <w:r w:rsidRPr="00D851FB">
        <w:rPr>
          <w:noProof/>
          <w:lang w:eastAsia="en-GB"/>
        </w:rPr>
        <mc:AlternateContent>
          <mc:Choice Requires="wps">
            <w:drawing>
              <wp:anchor distT="0" distB="0" distL="114300" distR="114300" simplePos="0" relativeHeight="251813888" behindDoc="0" locked="0" layoutInCell="1" allowOverlap="1" wp14:anchorId="65461121" wp14:editId="4C0BF8C1">
                <wp:simplePos x="0" y="0"/>
                <wp:positionH relativeFrom="column">
                  <wp:posOffset>511791</wp:posOffset>
                </wp:positionH>
                <wp:positionV relativeFrom="paragraph">
                  <wp:posOffset>110091</wp:posOffset>
                </wp:positionV>
                <wp:extent cx="2347415" cy="1397625"/>
                <wp:effectExtent l="0" t="0" r="34290" b="31750"/>
                <wp:wrapNone/>
                <wp:docPr id="94" name="Straight Connector 94"/>
                <wp:cNvGraphicFramePr/>
                <a:graphic xmlns:a="http://schemas.openxmlformats.org/drawingml/2006/main">
                  <a:graphicData uri="http://schemas.microsoft.com/office/word/2010/wordprocessingShape">
                    <wps:wsp>
                      <wps:cNvCnPr/>
                      <wps:spPr>
                        <a:xfrm>
                          <a:off x="0" y="0"/>
                          <a:ext cx="2347415" cy="139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A63CE"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pt,8.65pt" to="225.15pt,1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11840" behindDoc="0" locked="0" layoutInCell="1" allowOverlap="1" wp14:anchorId="65461121" wp14:editId="4C0BF8C1">
                <wp:simplePos x="0" y="0"/>
                <wp:positionH relativeFrom="column">
                  <wp:posOffset>518615</wp:posOffset>
                </wp:positionH>
                <wp:positionV relativeFrom="paragraph">
                  <wp:posOffset>109778</wp:posOffset>
                </wp:positionV>
                <wp:extent cx="2313295" cy="940738"/>
                <wp:effectExtent l="0" t="0" r="30480" b="31115"/>
                <wp:wrapNone/>
                <wp:docPr id="88" name="Straight Connector 88"/>
                <wp:cNvGraphicFramePr/>
                <a:graphic xmlns:a="http://schemas.openxmlformats.org/drawingml/2006/main">
                  <a:graphicData uri="http://schemas.microsoft.com/office/word/2010/wordprocessingShape">
                    <wps:wsp>
                      <wps:cNvCnPr/>
                      <wps:spPr>
                        <a:xfrm>
                          <a:off x="0" y="0"/>
                          <a:ext cx="2313295" cy="9407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85CD2F" id="Straight Connector 88"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85pt,8.65pt" to="223pt,8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9792" behindDoc="0" locked="0" layoutInCell="1" allowOverlap="1" wp14:anchorId="65461121" wp14:editId="4C0BF8C1">
                <wp:simplePos x="0" y="0"/>
                <wp:positionH relativeFrom="column">
                  <wp:posOffset>504967</wp:posOffset>
                </wp:positionH>
                <wp:positionV relativeFrom="paragraph">
                  <wp:posOffset>95174</wp:posOffset>
                </wp:positionV>
                <wp:extent cx="1828800" cy="586854"/>
                <wp:effectExtent l="0" t="0" r="19050" b="22860"/>
                <wp:wrapNone/>
                <wp:docPr id="85" name="Straight Connector 85"/>
                <wp:cNvGraphicFramePr/>
                <a:graphic xmlns:a="http://schemas.openxmlformats.org/drawingml/2006/main">
                  <a:graphicData uri="http://schemas.microsoft.com/office/word/2010/wordprocessingShape">
                    <wps:wsp>
                      <wps:cNvCnPr/>
                      <wps:spPr>
                        <a:xfrm>
                          <a:off x="0" y="0"/>
                          <a:ext cx="1828800" cy="586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24384" id="Straight Connector 8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183.75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7744" behindDoc="0" locked="0" layoutInCell="1" allowOverlap="1" wp14:anchorId="65461121" wp14:editId="4C0BF8C1">
                <wp:simplePos x="0" y="0"/>
                <wp:positionH relativeFrom="column">
                  <wp:posOffset>491318</wp:posOffset>
                </wp:positionH>
                <wp:positionV relativeFrom="paragraph">
                  <wp:posOffset>110252</wp:posOffset>
                </wp:positionV>
                <wp:extent cx="2013045" cy="1841017"/>
                <wp:effectExtent l="0" t="0" r="25400" b="26035"/>
                <wp:wrapNone/>
                <wp:docPr id="76" name="Straight Connector 76"/>
                <wp:cNvGraphicFramePr/>
                <a:graphic xmlns:a="http://schemas.openxmlformats.org/drawingml/2006/main">
                  <a:graphicData uri="http://schemas.microsoft.com/office/word/2010/wordprocessingShape">
                    <wps:wsp>
                      <wps:cNvCnPr/>
                      <wps:spPr>
                        <a:xfrm>
                          <a:off x="0" y="0"/>
                          <a:ext cx="2013045" cy="1841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27CBA" id="Straight Connector 76"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7pt" to="197.2pt,1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" strokecolor="black [3200]" strokeweight=".5pt">
                <v:stroke joinstyle="miter"/>
              </v:line>
            </w:pict>
          </mc:Fallback>
        </mc:AlternateContent>
      </w:r>
      <w:r w:rsidRPr="00D851FB">
        <w:rPr>
          <w:noProof/>
          <w:lang w:eastAsia="en-GB"/>
        </w:rPr>
        <mc:AlternateContent>
          <mc:Choice Requires="wps">
            <w:drawing>
              <wp:anchor distT="0" distB="0" distL="114300" distR="114300" simplePos="0" relativeHeight="251805696" behindDoc="0" locked="0" layoutInCell="1" allowOverlap="1" wp14:anchorId="65461121" wp14:editId="4C0BF8C1">
                <wp:simplePos x="0" y="0"/>
                <wp:positionH relativeFrom="column">
                  <wp:posOffset>491319</wp:posOffset>
                </wp:positionH>
                <wp:positionV relativeFrom="paragraph">
                  <wp:posOffset>100008</wp:posOffset>
                </wp:positionV>
                <wp:extent cx="655093" cy="8814"/>
                <wp:effectExtent l="0" t="0" r="31115" b="29845"/>
                <wp:wrapNone/>
                <wp:docPr id="62" name="Straight Connector 62"/>
                <wp:cNvGraphicFramePr/>
                <a:graphic xmlns:a="http://schemas.openxmlformats.org/drawingml/2006/main">
                  <a:graphicData uri="http://schemas.microsoft.com/office/word/2010/wordprocessingShape">
                    <wps:wsp>
                      <wps:cNvCnPr/>
                      <wps:spPr>
                        <a:xfrm>
                          <a:off x="0" y="0"/>
                          <a:ext cx="655093" cy="88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EB5044" id="Straight Connector 62"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7.85pt" to="90.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" strokecolor="black [3200]" strokeweight=".5pt">
                <v:stroke joinstyle="miter"/>
              </v:line>
            </w:pict>
          </mc:Fallback>
        </mc:AlternateContent>
      </w:r>
      <w:r>
        <w:t>Buttons</w:t>
      </w:r>
    </w:p>
    <w:p w:rsidR="00997FC1" w:rsidRDefault="00997FC1">
      <w:r w:rsidRPr="00D851FB">
        <w:rPr>
          <w:noProof/>
          <w:lang w:eastAsia="en-GB"/>
        </w:rPr>
        <mc:AlternateContent>
          <mc:Choice Requires="wps">
            <w:drawing>
              <wp:anchor distT="0" distB="0" distL="114300" distR="114300" simplePos="0" relativeHeight="251824128" behindDoc="0" locked="0" layoutInCell="1" allowOverlap="1" wp14:anchorId="41F65ECB" wp14:editId="239F5AF4">
                <wp:simplePos x="0" y="0"/>
                <wp:positionH relativeFrom="column">
                  <wp:posOffset>293427</wp:posOffset>
                </wp:positionH>
                <wp:positionV relativeFrom="paragraph">
                  <wp:posOffset>7952</wp:posOffset>
                </wp:positionV>
                <wp:extent cx="1972101" cy="395785"/>
                <wp:effectExtent l="0" t="0" r="28575" b="23495"/>
                <wp:wrapNone/>
                <wp:docPr id="99" name="Straight Connector 99"/>
                <wp:cNvGraphicFramePr/>
                <a:graphic xmlns:a="http://schemas.openxmlformats.org/drawingml/2006/main">
                  <a:graphicData uri="http://schemas.microsoft.com/office/word/2010/wordprocessingShape">
                    <wps:wsp>
                      <wps:cNvCnPr/>
                      <wps:spPr>
                        <a:xfrm flipV="1">
                          <a:off x="0" y="0"/>
                          <a:ext cx="1972101" cy="395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568D8"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65pt" to="178.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" strokecolor="#4472c4 [3204]" strokeweight=".5pt">
                <v:stroke joinstyle="miter"/>
              </v:line>
            </w:pict>
          </mc:Fallback>
        </mc:AlternateContent>
      </w:r>
    </w:p>
    <w:p w:rsidR="00997FC1" w:rsidRDefault="00997FC1">
      <w:r w:rsidRPr="00D851FB">
        <w:rPr>
          <w:noProof/>
          <w:lang w:eastAsia="en-GB"/>
        </w:rPr>
        <mc:AlternateContent>
          <mc:Choice Requires="wps">
            <w:drawing>
              <wp:anchor distT="0" distB="0" distL="114300" distR="114300" simplePos="0" relativeHeight="251815936" behindDoc="0" locked="0" layoutInCell="1" allowOverlap="1" wp14:anchorId="65461121" wp14:editId="4C0BF8C1">
                <wp:simplePos x="0" y="0"/>
                <wp:positionH relativeFrom="column">
                  <wp:posOffset>400050</wp:posOffset>
                </wp:positionH>
                <wp:positionV relativeFrom="paragraph">
                  <wp:posOffset>194945</wp:posOffset>
                </wp:positionV>
                <wp:extent cx="1517015" cy="457200"/>
                <wp:effectExtent l="0" t="0" r="26035" b="19050"/>
                <wp:wrapNone/>
                <wp:docPr id="95" name="Straight Connector 95"/>
                <wp:cNvGraphicFramePr/>
                <a:graphic xmlns:a="http://schemas.openxmlformats.org/drawingml/2006/main">
                  <a:graphicData uri="http://schemas.microsoft.com/office/word/2010/wordprocessingShape">
                    <wps:wsp>
                      <wps:cNvCnPr/>
                      <wps:spPr>
                        <a:xfrm flipV="1">
                          <a:off x="0" y="0"/>
                          <a:ext cx="151701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68577"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5.35pt" to="150.9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" strokecolor="#4472c4 [3204]" strokeweight=".5pt">
                <v:stroke joinstyle="miter"/>
              </v:line>
            </w:pict>
          </mc:Fallback>
        </mc:AlternateContent>
      </w:r>
      <w:r>
        <w:t>Title</w:t>
      </w:r>
    </w:p>
    <w:p w:rsidR="00997FC1" w:rsidRDefault="00997FC1">
      <w:r w:rsidRPr="00D851FB">
        <w:rPr>
          <w:noProof/>
          <w:lang w:eastAsia="en-GB"/>
        </w:rPr>
        <mc:AlternateContent>
          <mc:Choice Requires="wps">
            <w:drawing>
              <wp:anchor distT="0" distB="0" distL="114300" distR="114300" simplePos="0" relativeHeight="251817984" behindDoc="0" locked="0" layoutInCell="1" allowOverlap="1" wp14:anchorId="41F65ECB" wp14:editId="239F5AF4">
                <wp:simplePos x="0" y="0"/>
                <wp:positionH relativeFrom="column">
                  <wp:posOffset>412750</wp:posOffset>
                </wp:positionH>
                <wp:positionV relativeFrom="paragraph">
                  <wp:posOffset>264795</wp:posOffset>
                </wp:positionV>
                <wp:extent cx="1617980" cy="107950"/>
                <wp:effectExtent l="0" t="0" r="20320" b="25400"/>
                <wp:wrapNone/>
                <wp:docPr id="96" name="Straight Connector 96"/>
                <wp:cNvGraphicFramePr/>
                <a:graphic xmlns:a="http://schemas.openxmlformats.org/drawingml/2006/main">
                  <a:graphicData uri="http://schemas.microsoft.com/office/word/2010/wordprocessingShape">
                    <wps:wsp>
                      <wps:cNvCnPr/>
                      <wps:spPr>
                        <a:xfrm flipV="1">
                          <a:off x="0" y="0"/>
                          <a:ext cx="1617980" cy="107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4D73AB" id="Straight Connector 96" o:spid="_x0000_s1026" style="position:absolute;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85pt" to="159.9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" strokecolor="#4472c4 [3204]" strokeweight=".5pt">
                <v:stroke joinstyle="miter"/>
              </v:line>
            </w:pict>
          </mc:Fallback>
        </mc:AlternateContent>
      </w:r>
    </w:p>
    <w:p w:rsidR="00997FC1" w:rsidRDefault="00AB700C" w:rsidP="00C85C7D">
      <w:pPr>
        <w:ind w:left="720" w:hanging="720"/>
      </w:pPr>
      <w:r w:rsidRPr="00D851FB">
        <w:rPr>
          <w:noProof/>
          <w:lang w:eastAsia="en-GB"/>
        </w:rPr>
        <mc:AlternateContent>
          <mc:Choice Requires="wps">
            <w:drawing>
              <wp:anchor distT="0" distB="0" distL="114300" distR="114300" simplePos="0" relativeHeight="251822080" behindDoc="0" locked="0" layoutInCell="1" allowOverlap="1" wp14:anchorId="41F65ECB" wp14:editId="239F5AF4">
                <wp:simplePos x="0" y="0"/>
                <wp:positionH relativeFrom="column">
                  <wp:posOffset>412750</wp:posOffset>
                </wp:positionH>
                <wp:positionV relativeFrom="paragraph">
                  <wp:posOffset>99695</wp:posOffset>
                </wp:positionV>
                <wp:extent cx="1495425" cy="737870"/>
                <wp:effectExtent l="0" t="0" r="28575" b="24130"/>
                <wp:wrapNone/>
                <wp:docPr id="98" name="Straight Connector 98"/>
                <wp:cNvGraphicFramePr/>
                <a:graphic xmlns:a="http://schemas.openxmlformats.org/drawingml/2006/main">
                  <a:graphicData uri="http://schemas.microsoft.com/office/word/2010/wordprocessingShape">
                    <wps:wsp>
                      <wps:cNvCnPr/>
                      <wps:spPr>
                        <a:xfrm>
                          <a:off x="0" y="0"/>
                          <a:ext cx="1495425" cy="737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17860" id="Straight Connector 98" o:spid="_x0000_s1026" style="position:absolute;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7.85pt" to="150.25pt,6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" strokecolor="#4472c4 [3204]" strokeweight=".5pt">
                <v:stroke joinstyle="miter"/>
              </v:line>
            </w:pict>
          </mc:Fallback>
        </mc:AlternateContent>
      </w:r>
      <w:r w:rsidRPr="00D851FB">
        <w:rPr>
          <w:noProof/>
          <w:lang w:eastAsia="en-GB"/>
        </w:rPr>
        <mc:AlternateContent>
          <mc:Choice Requires="wps">
            <w:drawing>
              <wp:anchor distT="0" distB="0" distL="114300" distR="114300" simplePos="0" relativeHeight="251820032" behindDoc="0" locked="0" layoutInCell="1" allowOverlap="1" wp14:anchorId="41F65ECB" wp14:editId="239F5AF4">
                <wp:simplePos x="0" y="0"/>
                <wp:positionH relativeFrom="column">
                  <wp:posOffset>406400</wp:posOffset>
                </wp:positionH>
                <wp:positionV relativeFrom="paragraph">
                  <wp:posOffset>99695</wp:posOffset>
                </wp:positionV>
                <wp:extent cx="1480820" cy="294005"/>
                <wp:effectExtent l="0" t="0" r="24130" b="29845"/>
                <wp:wrapNone/>
                <wp:docPr id="97" name="Straight Connector 97"/>
                <wp:cNvGraphicFramePr/>
                <a:graphic xmlns:a="http://schemas.openxmlformats.org/drawingml/2006/main">
                  <a:graphicData uri="http://schemas.microsoft.com/office/word/2010/wordprocessingShape">
                    <wps:wsp>
                      <wps:cNvCnPr/>
                      <wps:spPr>
                        <a:xfrm>
                          <a:off x="0" y="0"/>
                          <a:ext cx="1480820" cy="294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29967" id="Straight Connector 97"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7.85pt" to="148.6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" strokecolor="#4472c4 [3204]" strokeweight=".5pt">
                <v:stroke joinstyle="miter"/>
              </v:line>
            </w:pict>
          </mc:Fallback>
        </mc:AlternateContent>
      </w:r>
      <w:r w:rsidR="00C85C7D">
        <w:t>Labels</w:t>
      </w:r>
    </w:p>
    <w:p w:rsidR="001039EA" w:rsidRDefault="001039EA"/>
    <w:p w:rsidR="001039EA" w:rsidRDefault="001039EA"/>
    <w:p w:rsidR="001039EA" w:rsidRDefault="001039EA"/>
    <w:p w:rsidR="001039EA" w:rsidRDefault="001039EA"/>
    <w:p w:rsidR="001039EA" w:rsidRDefault="001039EA"/>
    <w:p w:rsidR="001039EA" w:rsidRDefault="001039EA"/>
    <w:p w:rsidR="00C85C7D" w:rsidRDefault="001039EA" w:rsidP="001039EA">
      <w:pPr>
        <w:pStyle w:val="Sub-TaskHeader"/>
      </w:pPr>
      <w:r>
        <w:t>Title:</w:t>
      </w:r>
    </w:p>
    <w:p w:rsidR="00C85C7D" w:rsidRDefault="00C85C7D" w:rsidP="00C85C7D">
      <w:pPr>
        <w:pStyle w:val="Text3"/>
      </w:pPr>
      <w:r>
        <w:t>Font-size: 72px</w:t>
      </w:r>
    </w:p>
    <w:p w:rsidR="00C85C7D" w:rsidRDefault="00C85C7D" w:rsidP="00C85C7D">
      <w:pPr>
        <w:pStyle w:val="Text3"/>
      </w:pPr>
      <w:r>
        <w:t>Colour: White</w:t>
      </w:r>
    </w:p>
    <w:p w:rsidR="00C85C7D" w:rsidRDefault="00C85C7D" w:rsidP="00C85C7D">
      <w:pPr>
        <w:pStyle w:val="Text3"/>
      </w:pPr>
      <w:r>
        <w:t>Font-family: cosmic-aliens (ca)</w:t>
      </w:r>
    </w:p>
    <w:p w:rsidR="00C85C7D" w:rsidRDefault="00C85C7D" w:rsidP="00C85C7D">
      <w:pPr>
        <w:pStyle w:val="Text3"/>
      </w:pPr>
      <w:r>
        <w:t>Content: “SETTINGS”</w:t>
      </w:r>
    </w:p>
    <w:p w:rsidR="00C85C7D" w:rsidRDefault="00C85C7D" w:rsidP="00C85C7D">
      <w:pPr>
        <w:pStyle w:val="Text3"/>
      </w:pPr>
    </w:p>
    <w:p w:rsidR="00AB700C" w:rsidRDefault="00AB700C" w:rsidP="00AB700C">
      <w:pPr>
        <w:pStyle w:val="Sub-TaskHeader"/>
      </w:pPr>
      <w:r>
        <w:t>Labels:</w:t>
      </w:r>
    </w:p>
    <w:p w:rsidR="00AB700C" w:rsidRDefault="00AB700C" w:rsidP="00AB700C">
      <w:pPr>
        <w:pStyle w:val="Text3"/>
      </w:pPr>
      <w:r>
        <w:t>Font-size: 32px</w:t>
      </w:r>
    </w:p>
    <w:p w:rsidR="00AB700C" w:rsidRDefault="00AB700C" w:rsidP="00AB700C">
      <w:pPr>
        <w:pStyle w:val="Text3"/>
      </w:pPr>
      <w:r>
        <w:t>Colour: white</w:t>
      </w:r>
    </w:p>
    <w:p w:rsidR="00AB700C" w:rsidRDefault="00AB700C" w:rsidP="00AB700C">
      <w:pPr>
        <w:pStyle w:val="Text3"/>
      </w:pPr>
      <w:r>
        <w:t>Font-family: cosmic-aliens (ca)</w:t>
      </w:r>
    </w:p>
    <w:p w:rsidR="00AB700C" w:rsidRDefault="00AB700C" w:rsidP="00AB700C">
      <w:pPr>
        <w:pStyle w:val="Text3"/>
      </w:pPr>
      <w:r>
        <w:t>Content: name of respective setting</w:t>
      </w:r>
    </w:p>
    <w:p w:rsidR="00AB700C" w:rsidRDefault="00AB700C" w:rsidP="00C85C7D">
      <w:pPr>
        <w:pStyle w:val="Text3"/>
      </w:pPr>
    </w:p>
    <w:p w:rsidR="00AB700C" w:rsidRDefault="00AB700C" w:rsidP="00AB700C">
      <w:pPr>
        <w:pStyle w:val="Sub-TaskHeader"/>
      </w:pPr>
      <w:r>
        <w:t>Buttons:</w:t>
      </w:r>
    </w:p>
    <w:p w:rsidR="00AB700C" w:rsidRDefault="00AB700C" w:rsidP="00AB700C">
      <w:pPr>
        <w:pStyle w:val="Text3"/>
      </w:pPr>
      <w:r>
        <w:t>Size: 113x42px (normal), 133x58px (large)</w:t>
      </w:r>
    </w:p>
    <w:p w:rsidR="00AB700C" w:rsidRDefault="00AB700C" w:rsidP="00AB700C">
      <w:pPr>
        <w:pStyle w:val="Text3"/>
      </w:pPr>
      <w:r>
        <w:t>Content: 1-2 word description of function.</w:t>
      </w:r>
    </w:p>
    <w:p w:rsidR="00AB700C" w:rsidRDefault="00AB700C" w:rsidP="00AB700C">
      <w:pPr>
        <w:pStyle w:val="Text3"/>
      </w:pPr>
      <w:r>
        <w:t>Font-size: 16px</w:t>
      </w:r>
    </w:p>
    <w:p w:rsidR="00AB700C" w:rsidRDefault="00AB700C" w:rsidP="00AB700C">
      <w:pPr>
        <w:pStyle w:val="Text3"/>
      </w:pPr>
      <w:r>
        <w:t>Font-family: cosmic-aliens (ca)</w:t>
      </w:r>
    </w:p>
    <w:p w:rsidR="00AB700C" w:rsidRDefault="00AB700C" w:rsidP="00AB700C">
      <w:pPr>
        <w:pStyle w:val="Text3"/>
      </w:pPr>
      <w:r>
        <w:t>Input: click detection, hover detection.</w:t>
      </w:r>
    </w:p>
    <w:p w:rsidR="00AB700C" w:rsidRDefault="00AB700C" w:rsidP="00AB700C">
      <w:pPr>
        <w:pStyle w:val="Text3"/>
      </w:pPr>
      <w:r>
        <w:t>Output: size will change size when cursor is hovering over it, will change the sate of its respective setting/ change the page to the homepage (back button).</w:t>
      </w:r>
    </w:p>
    <w:p w:rsidR="00CA7457" w:rsidRDefault="00CA7457" w:rsidP="00C85C7D">
      <w:pPr>
        <w:pStyle w:val="Text3"/>
      </w:pPr>
      <w:r>
        <w:br w:type="page"/>
      </w:r>
    </w:p>
    <w:p w:rsidR="00B719AF" w:rsidRDefault="00B719AF" w:rsidP="00CA7457">
      <w:pPr>
        <w:pStyle w:val="TaskHeader"/>
      </w:pPr>
      <w:r>
        <w:lastRenderedPageBreak/>
        <w:t>Instructions Page:</w:t>
      </w:r>
    </w:p>
    <w:p w:rsidR="003D6D34" w:rsidRDefault="006C5C80" w:rsidP="00781FDD">
      <w:pPr>
        <w:pStyle w:val="Text1"/>
        <w:ind w:left="0"/>
      </w:pPr>
      <w:r>
        <w:rPr>
          <w:noProof/>
          <w:lang w:eastAsia="en-GB"/>
        </w:rPr>
        <w:drawing>
          <wp:anchor distT="0" distB="0" distL="114300" distR="114300" simplePos="0" relativeHeight="251738112" behindDoc="0" locked="0" layoutInCell="1" allowOverlap="1">
            <wp:simplePos x="0" y="0"/>
            <wp:positionH relativeFrom="margin">
              <wp:posOffset>1584325</wp:posOffset>
            </wp:positionH>
            <wp:positionV relativeFrom="paragraph">
              <wp:posOffset>169545</wp:posOffset>
            </wp:positionV>
            <wp:extent cx="5082540" cy="3810000"/>
            <wp:effectExtent l="0" t="0" r="3810" b="0"/>
            <wp:wrapSquare wrapText="bothSides"/>
            <wp:docPr id="19" name="Picture 19" descr="C:\Users\yanni\AppData\Local\Microsoft\Windows\INetCache\Content.Word\Instructions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ni\AppData\Local\Microsoft\Windows\INetCache\Content.Word\Instructions Pag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2540" cy="38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5C80" w:rsidRDefault="006C5C80" w:rsidP="00781FDD">
      <w:pPr>
        <w:pStyle w:val="Text1"/>
        <w:ind w:left="0"/>
      </w:pPr>
    </w:p>
    <w:p w:rsidR="003D6D34" w:rsidRDefault="006C5C80" w:rsidP="00781FDD">
      <w:pPr>
        <w:pStyle w:val="Text1"/>
        <w:ind w:left="0"/>
      </w:pPr>
      <w:r>
        <w:rPr>
          <w:noProof/>
          <w:lang w:eastAsia="en-GB"/>
        </w:rPr>
        <mc:AlternateContent>
          <mc:Choice Requires="wps">
            <w:drawing>
              <wp:anchor distT="0" distB="0" distL="114300" distR="114300" simplePos="0" relativeHeight="251742208" behindDoc="0" locked="0" layoutInCell="1" allowOverlap="1" wp14:anchorId="3D082CD5" wp14:editId="7DACB3E1">
                <wp:simplePos x="0" y="0"/>
                <wp:positionH relativeFrom="column">
                  <wp:posOffset>571500</wp:posOffset>
                </wp:positionH>
                <wp:positionV relativeFrom="paragraph">
                  <wp:posOffset>118745</wp:posOffset>
                </wp:positionV>
                <wp:extent cx="1257300" cy="388620"/>
                <wp:effectExtent l="0" t="0" r="19050" b="30480"/>
                <wp:wrapNone/>
                <wp:docPr id="50" name="Straight Connector 50"/>
                <wp:cNvGraphicFramePr/>
                <a:graphic xmlns:a="http://schemas.openxmlformats.org/drawingml/2006/main">
                  <a:graphicData uri="http://schemas.microsoft.com/office/word/2010/wordprocessingShape">
                    <wps:wsp>
                      <wps:cNvCnPr/>
                      <wps:spPr>
                        <a:xfrm flipV="1">
                          <a:off x="0" y="0"/>
                          <a:ext cx="1257300" cy="388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824E3" id="Straight Connector 5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9.35pt" to="2in,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0160" behindDoc="0" locked="0" layoutInCell="1" allowOverlap="1" wp14:anchorId="3D082CD5" wp14:editId="7DACB3E1">
                <wp:simplePos x="0" y="0"/>
                <wp:positionH relativeFrom="column">
                  <wp:posOffset>449580</wp:posOffset>
                </wp:positionH>
                <wp:positionV relativeFrom="paragraph">
                  <wp:posOffset>50165</wp:posOffset>
                </wp:positionV>
                <wp:extent cx="2240280" cy="38100"/>
                <wp:effectExtent l="0" t="0" r="26670" b="19050"/>
                <wp:wrapNone/>
                <wp:docPr id="49" name="Straight Connector 49"/>
                <wp:cNvGraphicFramePr/>
                <a:graphic xmlns:a="http://schemas.openxmlformats.org/drawingml/2006/main">
                  <a:graphicData uri="http://schemas.microsoft.com/office/word/2010/wordprocessingShape">
                    <wps:wsp>
                      <wps:cNvCnPr/>
                      <wps:spPr>
                        <a:xfrm flipV="1">
                          <a:off x="0" y="0"/>
                          <a:ext cx="224028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ABDED" id="Straight Connector 49"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3.95pt" to="211.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" strokecolor="black [3200]" strokeweight=".5pt">
                <v:stroke joinstyle="miter"/>
              </v:line>
            </w:pict>
          </mc:Fallback>
        </mc:AlternateContent>
      </w:r>
      <w:r>
        <w:t>Title</w:t>
      </w:r>
    </w:p>
    <w:p w:rsidR="003D6D34" w:rsidRDefault="003D6D34" w:rsidP="00781FDD">
      <w:pPr>
        <w:pStyle w:val="Text1"/>
        <w:ind w:left="0"/>
      </w:pPr>
    </w:p>
    <w:p w:rsidR="006D2CF8" w:rsidRDefault="006C5C80" w:rsidP="00781FDD">
      <w:pPr>
        <w:pStyle w:val="Text1"/>
        <w:ind w:left="0"/>
      </w:pPr>
      <w:r>
        <w:rPr>
          <w:noProof/>
          <w:lang w:eastAsia="en-GB"/>
        </w:rPr>
        <mc:AlternateContent>
          <mc:Choice Requires="wps">
            <w:drawing>
              <wp:anchor distT="0" distB="0" distL="114300" distR="114300" simplePos="0" relativeHeight="251744256" behindDoc="0" locked="0" layoutInCell="1" allowOverlap="1" wp14:anchorId="3D082CD5" wp14:editId="7DACB3E1">
                <wp:simplePos x="0" y="0"/>
                <wp:positionH relativeFrom="column">
                  <wp:posOffset>1226820</wp:posOffset>
                </wp:positionH>
                <wp:positionV relativeFrom="paragraph">
                  <wp:posOffset>189865</wp:posOffset>
                </wp:positionV>
                <wp:extent cx="1463040" cy="312420"/>
                <wp:effectExtent l="0" t="0" r="22860" b="30480"/>
                <wp:wrapNone/>
                <wp:docPr id="51" name="Straight Connector 51"/>
                <wp:cNvGraphicFramePr/>
                <a:graphic xmlns:a="http://schemas.openxmlformats.org/drawingml/2006/main">
                  <a:graphicData uri="http://schemas.microsoft.com/office/word/2010/wordprocessingShape">
                    <wps:wsp>
                      <wps:cNvCnPr/>
                      <wps:spPr>
                        <a:xfrm flipV="1">
                          <a:off x="0" y="0"/>
                          <a:ext cx="146304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B7CAB" id="Straight Connector 5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6pt,14.95pt" to="211.8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" strokecolor="#4472c4 [3204]" strokeweight=".5pt">
                <v:stroke joinstyle="miter"/>
              </v:line>
            </w:pict>
          </mc:Fallback>
        </mc:AlternateContent>
      </w:r>
      <w:r>
        <w:t>Button</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4496" behindDoc="0" locked="0" layoutInCell="1" allowOverlap="1" wp14:anchorId="3D082CD5" wp14:editId="7DACB3E1">
                <wp:simplePos x="0" y="0"/>
                <wp:positionH relativeFrom="column">
                  <wp:posOffset>1211580</wp:posOffset>
                </wp:positionH>
                <wp:positionV relativeFrom="paragraph">
                  <wp:posOffset>107950</wp:posOffset>
                </wp:positionV>
                <wp:extent cx="1493520" cy="1516380"/>
                <wp:effectExtent l="0" t="0" r="30480" b="26670"/>
                <wp:wrapNone/>
                <wp:docPr id="60" name="Straight Connector 60"/>
                <wp:cNvGraphicFramePr/>
                <a:graphic xmlns:a="http://schemas.openxmlformats.org/drawingml/2006/main">
                  <a:graphicData uri="http://schemas.microsoft.com/office/word/2010/wordprocessingShape">
                    <wps:wsp>
                      <wps:cNvCnPr/>
                      <wps:spPr>
                        <a:xfrm>
                          <a:off x="0" y="0"/>
                          <a:ext cx="149352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9A83" id="Straight Connector 60"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8.5pt" to="213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" strokecolor="#4472c4 [3204]" strokeweight=".5pt">
                <v:stroke joinstyle="miter"/>
              </v:line>
            </w:pict>
          </mc:Fallback>
        </mc:AlternateContent>
      </w:r>
      <w:r>
        <w:rPr>
          <w:noProof/>
          <w:lang w:eastAsia="en-GB"/>
        </w:rPr>
        <mc:AlternateContent>
          <mc:Choice Requires="wps">
            <w:drawing>
              <wp:anchor distT="0" distB="0" distL="114300" distR="114300" simplePos="0" relativeHeight="251752448" behindDoc="0" locked="0" layoutInCell="1" allowOverlap="1" wp14:anchorId="3D082CD5" wp14:editId="7DACB3E1">
                <wp:simplePos x="0" y="0"/>
                <wp:positionH relativeFrom="margin">
                  <wp:posOffset>1219200</wp:posOffset>
                </wp:positionH>
                <wp:positionV relativeFrom="paragraph">
                  <wp:posOffset>107950</wp:posOffset>
                </wp:positionV>
                <wp:extent cx="1485900" cy="594360"/>
                <wp:effectExtent l="0" t="0" r="19050" b="34290"/>
                <wp:wrapNone/>
                <wp:docPr id="59" name="Straight Connector 59"/>
                <wp:cNvGraphicFramePr/>
                <a:graphic xmlns:a="http://schemas.openxmlformats.org/drawingml/2006/main">
                  <a:graphicData uri="http://schemas.microsoft.com/office/word/2010/wordprocessingShape">
                    <wps:wsp>
                      <wps:cNvCnPr/>
                      <wps:spPr>
                        <a:xfrm>
                          <a:off x="0" y="0"/>
                          <a:ext cx="148590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A3E48" id="Straight Connector 59" o:spid="_x0000_s1026" style="position:absolute;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6pt,8.5pt" to="213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" strokecolor="#4472c4 [3204]" strokeweight=".5pt">
                <v:stroke joinstyle="miter"/>
                <w10:wrap anchorx="margin"/>
              </v:line>
            </w:pict>
          </mc:Fallback>
        </mc:AlternateContent>
      </w:r>
      <w:r>
        <w:t>Instruction header</w:t>
      </w:r>
      <w:r w:rsidR="00E1521D">
        <w:t>s</w:t>
      </w:r>
    </w:p>
    <w:p w:rsidR="00B719AF" w:rsidRDefault="00B719AF" w:rsidP="00781FDD">
      <w:pPr>
        <w:pStyle w:val="Text1"/>
        <w:ind w:left="0"/>
      </w:pPr>
    </w:p>
    <w:p w:rsidR="00B719AF" w:rsidRDefault="006C5C80" w:rsidP="00781FDD">
      <w:pPr>
        <w:pStyle w:val="Text1"/>
        <w:ind w:left="0"/>
      </w:pPr>
      <w:r>
        <w:rPr>
          <w:noProof/>
          <w:lang w:eastAsia="en-GB"/>
        </w:rPr>
        <mc:AlternateContent>
          <mc:Choice Requires="wps">
            <w:drawing>
              <wp:anchor distT="0" distB="0" distL="114300" distR="114300" simplePos="0" relativeHeight="251750400" behindDoc="0" locked="0" layoutInCell="1" allowOverlap="1" wp14:anchorId="3D082CD5" wp14:editId="7DACB3E1">
                <wp:simplePos x="0" y="0"/>
                <wp:positionH relativeFrom="margin">
                  <wp:posOffset>1379220</wp:posOffset>
                </wp:positionH>
                <wp:positionV relativeFrom="paragraph">
                  <wp:posOffset>118110</wp:posOffset>
                </wp:positionV>
                <wp:extent cx="1531620" cy="1562100"/>
                <wp:effectExtent l="0" t="0" r="30480" b="19050"/>
                <wp:wrapNone/>
                <wp:docPr id="58" name="Straight Connector 58"/>
                <wp:cNvGraphicFramePr/>
                <a:graphic xmlns:a="http://schemas.openxmlformats.org/drawingml/2006/main">
                  <a:graphicData uri="http://schemas.microsoft.com/office/word/2010/wordprocessingShape">
                    <wps:wsp>
                      <wps:cNvCnPr/>
                      <wps:spPr>
                        <a:xfrm>
                          <a:off x="0" y="0"/>
                          <a:ext cx="153162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10B9D" id="Straight Connector 58" o:spid="_x0000_s1026" style="position:absolute;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9.3pt" to="229.2pt,1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48352" behindDoc="0" locked="0" layoutInCell="1" allowOverlap="1" wp14:anchorId="3D082CD5" wp14:editId="7DACB3E1">
                <wp:simplePos x="0" y="0"/>
                <wp:positionH relativeFrom="column">
                  <wp:posOffset>1394460</wp:posOffset>
                </wp:positionH>
                <wp:positionV relativeFrom="paragraph">
                  <wp:posOffset>125730</wp:posOffset>
                </wp:positionV>
                <wp:extent cx="1501140" cy="601980"/>
                <wp:effectExtent l="0" t="0" r="22860" b="26670"/>
                <wp:wrapNone/>
                <wp:docPr id="57" name="Straight Connector 57"/>
                <wp:cNvGraphicFramePr/>
                <a:graphic xmlns:a="http://schemas.openxmlformats.org/drawingml/2006/main">
                  <a:graphicData uri="http://schemas.microsoft.com/office/word/2010/wordprocessingShape">
                    <wps:wsp>
                      <wps:cNvCnPr/>
                      <wps:spPr>
                        <a:xfrm>
                          <a:off x="0" y="0"/>
                          <a:ext cx="1501140" cy="601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780F3" id="Straight Connector 5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pt,9.9pt" to="228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&#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46304" behindDoc="0" locked="0" layoutInCell="1" allowOverlap="1" wp14:anchorId="3D082CD5" wp14:editId="7DACB3E1">
                <wp:simplePos x="0" y="0"/>
                <wp:positionH relativeFrom="margin">
                  <wp:posOffset>1379220</wp:posOffset>
                </wp:positionH>
                <wp:positionV relativeFrom="paragraph">
                  <wp:posOffset>3810</wp:posOffset>
                </wp:positionV>
                <wp:extent cx="1508760" cy="114300"/>
                <wp:effectExtent l="0" t="0" r="34290" b="19050"/>
                <wp:wrapNone/>
                <wp:docPr id="52" name="Straight Connector 52"/>
                <wp:cNvGraphicFramePr/>
                <a:graphic xmlns:a="http://schemas.openxmlformats.org/drawingml/2006/main">
                  <a:graphicData uri="http://schemas.microsoft.com/office/word/2010/wordprocessingShape">
                    <wps:wsp>
                      <wps:cNvCnPr/>
                      <wps:spPr>
                        <a:xfrm flipV="1">
                          <a:off x="0" y="0"/>
                          <a:ext cx="150876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43017" id="Straight Connector 52" o:spid="_x0000_s1026" style="position:absolute;flip:y;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6pt,.3pt" to="22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" strokecolor="black [3200]" strokeweight=".5pt">
                <v:stroke joinstyle="miter"/>
                <w10:wrap anchorx="margin"/>
              </v:line>
            </w:pict>
          </mc:Fallback>
        </mc:AlternateContent>
      </w:r>
      <w:r>
        <w:t>Instruction body text</w:t>
      </w:r>
      <w:r w:rsidR="00E1521D">
        <w:t>s</w:t>
      </w: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B719AF" w:rsidRDefault="00B719AF" w:rsidP="00781FDD">
      <w:pPr>
        <w:pStyle w:val="Text1"/>
        <w:ind w:left="0"/>
      </w:pPr>
    </w:p>
    <w:p w:rsidR="006C5C80" w:rsidRDefault="006C5C80" w:rsidP="00781FDD">
      <w:pPr>
        <w:pStyle w:val="Text1"/>
        <w:ind w:left="0"/>
      </w:pPr>
    </w:p>
    <w:p w:rsidR="006C5C80" w:rsidRDefault="000F1599" w:rsidP="00781FDD">
      <w:pPr>
        <w:pStyle w:val="Text1"/>
        <w:ind w:left="0"/>
      </w:pPr>
      <w:r>
        <w:rPr>
          <w:noProof/>
          <w:lang w:eastAsia="en-GB"/>
        </w:rPr>
        <mc:AlternateContent>
          <mc:Choice Requires="wps">
            <w:drawing>
              <wp:anchor distT="0" distB="0" distL="114300" distR="114300" simplePos="0" relativeHeight="251789312" behindDoc="0" locked="0" layoutInCell="1" allowOverlap="1">
                <wp:simplePos x="0" y="0"/>
                <wp:positionH relativeFrom="column">
                  <wp:posOffset>755073</wp:posOffset>
                </wp:positionH>
                <wp:positionV relativeFrom="paragraph">
                  <wp:posOffset>95481</wp:posOffset>
                </wp:positionV>
                <wp:extent cx="1392382" cy="20782"/>
                <wp:effectExtent l="0" t="0" r="36830" b="36830"/>
                <wp:wrapNone/>
                <wp:docPr id="84" name="Straight Connector 84"/>
                <wp:cNvGraphicFramePr/>
                <a:graphic xmlns:a="http://schemas.openxmlformats.org/drawingml/2006/main">
                  <a:graphicData uri="http://schemas.microsoft.com/office/word/2010/wordprocessingShape">
                    <wps:wsp>
                      <wps:cNvCnPr/>
                      <wps:spPr>
                        <a:xfrm>
                          <a:off x="0" y="0"/>
                          <a:ext cx="1392382" cy="207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81EFC3" id="Straight Connector 84"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59.45pt,7.5pt" to="169.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" strokecolor="black [3200]" strokeweight=".5pt">
                <v:stroke joinstyle="miter"/>
              </v:line>
            </w:pict>
          </mc:Fallback>
        </mc:AlternateContent>
      </w:r>
      <w:r>
        <w:t>Background</w:t>
      </w: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6C5C80" w:rsidRDefault="006C5C80" w:rsidP="00781FDD">
      <w:pPr>
        <w:pStyle w:val="Text1"/>
        <w:ind w:left="0"/>
      </w:pPr>
    </w:p>
    <w:p w:rsidR="00B719AF" w:rsidRDefault="00B719AF" w:rsidP="00781FDD">
      <w:pPr>
        <w:pStyle w:val="Text1"/>
        <w:ind w:left="0"/>
      </w:pPr>
    </w:p>
    <w:p w:rsidR="006C5C80" w:rsidRDefault="006C5C80" w:rsidP="006C5C80">
      <w:pPr>
        <w:pStyle w:val="Sub-TaskHeader"/>
      </w:pPr>
      <w:r>
        <w:t>Title:</w:t>
      </w:r>
    </w:p>
    <w:p w:rsidR="006C5C80" w:rsidRDefault="006C5C80" w:rsidP="006C5C80">
      <w:pPr>
        <w:pStyle w:val="Text3"/>
      </w:pPr>
      <w:r>
        <w:t>Font-size: 72px</w:t>
      </w:r>
    </w:p>
    <w:p w:rsidR="006C5C80" w:rsidRDefault="006C5C80" w:rsidP="006C5C80">
      <w:pPr>
        <w:pStyle w:val="Text3"/>
      </w:pPr>
      <w:r>
        <w:t>Colour: white</w:t>
      </w:r>
    </w:p>
    <w:p w:rsidR="006C5C80" w:rsidRDefault="006C5C80" w:rsidP="006C5C80">
      <w:pPr>
        <w:pStyle w:val="Text3"/>
      </w:pPr>
      <w:r>
        <w:t>Font-family: cosmic-aliens (ca)</w:t>
      </w:r>
    </w:p>
    <w:p w:rsidR="004026FD" w:rsidRDefault="006C5C80" w:rsidP="004026FD">
      <w:pPr>
        <w:pStyle w:val="Text3"/>
      </w:pPr>
      <w:r>
        <w:t>Content: “</w:t>
      </w:r>
      <w:r w:rsidR="00C07AA0">
        <w:t>INSTRUCTIONS</w:t>
      </w:r>
      <w:r>
        <w:t>”</w:t>
      </w:r>
    </w:p>
    <w:p w:rsidR="004026FD" w:rsidRPr="004026FD" w:rsidRDefault="004026FD" w:rsidP="004026FD">
      <w:pPr>
        <w:pStyle w:val="Text3"/>
      </w:pPr>
    </w:p>
    <w:p w:rsidR="006C5C80" w:rsidRDefault="006C5C80" w:rsidP="006C5C80">
      <w:pPr>
        <w:pStyle w:val="Sub-TaskHeader"/>
      </w:pPr>
      <w:r>
        <w:t>Button:</w:t>
      </w:r>
    </w:p>
    <w:p w:rsidR="006C5C80" w:rsidRDefault="006C5C80" w:rsidP="006C5C80">
      <w:pPr>
        <w:pStyle w:val="Text3"/>
      </w:pPr>
      <w:r>
        <w:t>Size: 1</w:t>
      </w:r>
      <w:r w:rsidR="00F218BA">
        <w:t>13</w:t>
      </w:r>
      <w:r>
        <w:t>x</w:t>
      </w:r>
      <w:r w:rsidR="00F218BA">
        <w:t>41</w:t>
      </w:r>
      <w:r w:rsidR="00C54F5F">
        <w:t>px</w:t>
      </w:r>
      <w:r>
        <w:t xml:space="preserve"> (normal), </w:t>
      </w:r>
      <w:r w:rsidR="00C54F5F">
        <w:t>1</w:t>
      </w:r>
      <w:r w:rsidR="00F218BA">
        <w:t>33</w:t>
      </w:r>
      <w:r w:rsidR="00C54F5F">
        <w:t>x</w:t>
      </w:r>
      <w:r w:rsidR="00F218BA">
        <w:t>57</w:t>
      </w:r>
      <w:r w:rsidR="00C54F5F">
        <w:t>px (large)</w:t>
      </w:r>
    </w:p>
    <w:p w:rsidR="006C5C80" w:rsidRDefault="006C5C80" w:rsidP="006C5C80">
      <w:pPr>
        <w:pStyle w:val="Text3"/>
      </w:pPr>
      <w:r>
        <w:t xml:space="preserve">Content: </w:t>
      </w:r>
      <w:r w:rsidR="002C37BD">
        <w:t>“Back”</w:t>
      </w:r>
    </w:p>
    <w:p w:rsidR="00F36FB0" w:rsidRDefault="00F36FB0" w:rsidP="00F36FB0">
      <w:pPr>
        <w:pStyle w:val="Text3"/>
      </w:pPr>
      <w:r>
        <w:t>Font-size: 1</w:t>
      </w:r>
      <w:r w:rsidR="004B4658">
        <w:t>6</w:t>
      </w:r>
      <w:r>
        <w:t>px</w:t>
      </w:r>
    </w:p>
    <w:p w:rsidR="00F36FB0" w:rsidRDefault="00F36FB0" w:rsidP="00F36FB0">
      <w:pPr>
        <w:pStyle w:val="Text3"/>
      </w:pPr>
      <w:r>
        <w:t>Font-family: cosmic-aliens (ca)</w:t>
      </w:r>
    </w:p>
    <w:p w:rsidR="006C5C80" w:rsidRDefault="006C5C80" w:rsidP="006C5C80">
      <w:pPr>
        <w:pStyle w:val="Text3"/>
      </w:pPr>
      <w:r>
        <w:t>Input: click detection, hover detection.</w:t>
      </w:r>
    </w:p>
    <w:p w:rsidR="006C5C80" w:rsidRDefault="006C5C80" w:rsidP="006C5C80">
      <w:pPr>
        <w:pStyle w:val="Text3"/>
      </w:pPr>
      <w:r>
        <w:t>Output: changes the page to the homepage.</w:t>
      </w:r>
    </w:p>
    <w:p w:rsidR="00B719AF" w:rsidRDefault="00B719AF" w:rsidP="006C5C80">
      <w:pPr>
        <w:pStyle w:val="Text3"/>
      </w:pPr>
    </w:p>
    <w:p w:rsidR="00B719AF" w:rsidRDefault="006C5C80" w:rsidP="006C5C80">
      <w:pPr>
        <w:pStyle w:val="Sub-TaskHeader"/>
      </w:pPr>
      <w:r>
        <w:t>Instruction Header</w:t>
      </w:r>
      <w:r w:rsidR="00E1521D">
        <w:t>s</w:t>
      </w:r>
      <w:r>
        <w:t>:</w:t>
      </w:r>
    </w:p>
    <w:p w:rsidR="006C5C80" w:rsidRDefault="006C5C80" w:rsidP="006C5C80">
      <w:pPr>
        <w:pStyle w:val="Text3"/>
      </w:pPr>
      <w:r>
        <w:t>Font-size: 32px</w:t>
      </w:r>
    </w:p>
    <w:p w:rsidR="006C5C80" w:rsidRDefault="006C5C80" w:rsidP="006C5C80">
      <w:pPr>
        <w:pStyle w:val="Text3"/>
      </w:pPr>
      <w:r>
        <w:t>Colour: white</w:t>
      </w:r>
    </w:p>
    <w:p w:rsidR="006C5C80" w:rsidRDefault="006C5C80" w:rsidP="006C5C80">
      <w:pPr>
        <w:pStyle w:val="Text3"/>
      </w:pPr>
      <w:r>
        <w:t>Font-family: cosmic-aliens (ca)</w:t>
      </w:r>
    </w:p>
    <w:p w:rsidR="006C5C80" w:rsidRDefault="006C5C80" w:rsidP="006C5C80">
      <w:pPr>
        <w:pStyle w:val="Text3"/>
      </w:pPr>
      <w:r>
        <w:t xml:space="preserve">Content: summary of what </w:t>
      </w:r>
      <w:r w:rsidR="008B72C6">
        <w:t>is being explained below.</w:t>
      </w:r>
    </w:p>
    <w:p w:rsidR="008B72C6" w:rsidRPr="00F36FB0" w:rsidRDefault="00F36FB0" w:rsidP="00F36FB0">
      <w:pPr>
        <w:rPr>
          <w:sz w:val="24"/>
          <w:szCs w:val="24"/>
        </w:rPr>
      </w:pPr>
      <w:r>
        <w:br w:type="page"/>
      </w:r>
    </w:p>
    <w:p w:rsidR="008B72C6" w:rsidRDefault="008B72C6" w:rsidP="008B72C6">
      <w:pPr>
        <w:pStyle w:val="Sub-TaskHeader"/>
      </w:pPr>
      <w:r>
        <w:lastRenderedPageBreak/>
        <w:t>Instruction Body Text</w:t>
      </w:r>
      <w:r w:rsidR="00E1521D">
        <w:t>s</w:t>
      </w:r>
      <w:r>
        <w:t>:</w:t>
      </w:r>
    </w:p>
    <w:p w:rsidR="008B72C6" w:rsidRDefault="008B72C6" w:rsidP="008B72C6">
      <w:pPr>
        <w:pStyle w:val="Text3"/>
      </w:pPr>
      <w:r>
        <w:t>Font-size: 1</w:t>
      </w:r>
      <w:r w:rsidR="004B4658">
        <w:t>6</w:t>
      </w:r>
      <w:r>
        <w:t>px</w:t>
      </w:r>
    </w:p>
    <w:p w:rsidR="008B72C6" w:rsidRDefault="008B72C6" w:rsidP="008B72C6">
      <w:pPr>
        <w:pStyle w:val="Text3"/>
      </w:pPr>
      <w:r>
        <w:t>Colour: white</w:t>
      </w:r>
    </w:p>
    <w:p w:rsidR="008B72C6" w:rsidRDefault="008B72C6" w:rsidP="008B72C6">
      <w:pPr>
        <w:pStyle w:val="Text3"/>
      </w:pPr>
      <w:r>
        <w:t>Font-family: cosmic-aliens (ca)</w:t>
      </w:r>
    </w:p>
    <w:p w:rsidR="00B719AF" w:rsidRDefault="008B72C6" w:rsidP="004026FD">
      <w:pPr>
        <w:pStyle w:val="Text3"/>
      </w:pPr>
      <w:r>
        <w:t xml:space="preserve">Content: explanation of controls or game mechanic. </w:t>
      </w:r>
    </w:p>
    <w:p w:rsidR="00F36FB0" w:rsidRDefault="00F36FB0" w:rsidP="004026FD">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0F1599" w:rsidRPr="00C43EAC" w:rsidRDefault="000F1599" w:rsidP="00C43EAC">
      <w:pPr>
        <w:rPr>
          <w:sz w:val="24"/>
          <w:szCs w:val="24"/>
        </w:rPr>
      </w:pPr>
      <w:r>
        <w:br w:type="page"/>
      </w:r>
    </w:p>
    <w:p w:rsidR="00367BA9" w:rsidRDefault="00367BA9" w:rsidP="004026FD">
      <w:pPr>
        <w:pStyle w:val="TaskHeader"/>
      </w:pPr>
      <w:r>
        <w:lastRenderedPageBreak/>
        <w:t>Game Page:</w:t>
      </w:r>
    </w:p>
    <w:p w:rsidR="00367BA9" w:rsidRDefault="00367BA9" w:rsidP="00367BA9">
      <w:pPr>
        <w:pStyle w:val="Text1"/>
      </w:pPr>
      <w:r>
        <w:rPr>
          <w:noProof/>
          <w:lang w:eastAsia="en-GB"/>
        </w:rPr>
        <w:drawing>
          <wp:anchor distT="0" distB="0" distL="114300" distR="114300" simplePos="0" relativeHeight="251755520" behindDoc="0" locked="0" layoutInCell="1" allowOverlap="1">
            <wp:simplePos x="0" y="0"/>
            <wp:positionH relativeFrom="margin">
              <wp:posOffset>1122045</wp:posOffset>
            </wp:positionH>
            <wp:positionV relativeFrom="paragraph">
              <wp:posOffset>179705</wp:posOffset>
            </wp:positionV>
            <wp:extent cx="4523105" cy="3391535"/>
            <wp:effectExtent l="0" t="0" r="0" b="0"/>
            <wp:wrapSquare wrapText="bothSides"/>
            <wp:docPr id="61" name="Picture 61" descr="C:\Users\yanni\AppData\Local\Microsoft\Windows\INetCache\Content.Word\Ga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ni\AppData\Local\Microsoft\Windows\INetCache\Content.Word\Game pa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10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367BA9" w:rsidP="00367BA9">
      <w:pPr>
        <w:pStyle w:val="Text1"/>
        <w:ind w:left="0"/>
      </w:pPr>
      <w:r>
        <w:rPr>
          <w:noProof/>
          <w:lang w:eastAsia="en-GB"/>
        </w:rPr>
        <mc:AlternateContent>
          <mc:Choice Requires="wps">
            <w:drawing>
              <wp:anchor distT="0" distB="0" distL="114300" distR="114300" simplePos="0" relativeHeight="251759616" behindDoc="0" locked="0" layoutInCell="1" allowOverlap="1" wp14:anchorId="1645A029" wp14:editId="081DF54D">
                <wp:simplePos x="0" y="0"/>
                <wp:positionH relativeFrom="margin">
                  <wp:posOffset>5455920</wp:posOffset>
                </wp:positionH>
                <wp:positionV relativeFrom="paragraph">
                  <wp:posOffset>93345</wp:posOffset>
                </wp:positionV>
                <wp:extent cx="274320" cy="99060"/>
                <wp:effectExtent l="0" t="0" r="30480" b="34290"/>
                <wp:wrapNone/>
                <wp:docPr id="64" name="Straight Connector 64"/>
                <wp:cNvGraphicFramePr/>
                <a:graphic xmlns:a="http://schemas.openxmlformats.org/drawingml/2006/main">
                  <a:graphicData uri="http://schemas.microsoft.com/office/word/2010/wordprocessingShape">
                    <wps:wsp>
                      <wps:cNvCnPr/>
                      <wps:spPr>
                        <a:xfrm flipV="1">
                          <a:off x="0" y="0"/>
                          <a:ext cx="274320" cy="99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503211" id="Straight Connector 64" o:spid="_x0000_s1026" style="position:absolute;flip:y;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9.6pt,7.35pt" to="451.2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57568" behindDoc="0" locked="0" layoutInCell="1" allowOverlap="1" wp14:anchorId="1645A029" wp14:editId="081DF54D">
                <wp:simplePos x="0" y="0"/>
                <wp:positionH relativeFrom="margin">
                  <wp:posOffset>883920</wp:posOffset>
                </wp:positionH>
                <wp:positionV relativeFrom="paragraph">
                  <wp:posOffset>116205</wp:posOffset>
                </wp:positionV>
                <wp:extent cx="510540" cy="60960"/>
                <wp:effectExtent l="0" t="0" r="22860" b="34290"/>
                <wp:wrapNone/>
                <wp:docPr id="63" name="Straight Connector 63"/>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3F14" id="Straight Connector 63"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9.6pt,9.15pt" to="109.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" strokecolor="black [3200]" strokeweight=".5pt">
                <v:stroke joinstyle="miter"/>
                <w10:wrap anchorx="margin"/>
              </v:line>
            </w:pict>
          </mc:Fallback>
        </mc:AlternateContent>
      </w:r>
      <w:r>
        <w:t>Current score</w:t>
      </w:r>
      <w:r>
        <w:tab/>
        <w:t xml:space="preserve">        Highest score</w:t>
      </w:r>
    </w:p>
    <w:p w:rsidR="00367BA9" w:rsidRDefault="00367BA9" w:rsidP="00367BA9">
      <w:pPr>
        <w:pStyle w:val="Text1"/>
      </w:pPr>
    </w:p>
    <w:p w:rsidR="00367BA9" w:rsidRDefault="00367BA9" w:rsidP="00367BA9">
      <w:pPr>
        <w:pStyle w:val="Text1"/>
        <w:ind w:left="0"/>
      </w:pPr>
      <w:r>
        <w:rPr>
          <w:noProof/>
          <w:lang w:eastAsia="en-GB"/>
        </w:rPr>
        <mc:AlternateContent>
          <mc:Choice Requires="wps">
            <w:drawing>
              <wp:anchor distT="0" distB="0" distL="114300" distR="114300" simplePos="0" relativeHeight="251761664" behindDoc="0" locked="0" layoutInCell="1" allowOverlap="1" wp14:anchorId="1645A029" wp14:editId="081DF54D">
                <wp:simplePos x="0" y="0"/>
                <wp:positionH relativeFrom="column">
                  <wp:posOffset>762000</wp:posOffset>
                </wp:positionH>
                <wp:positionV relativeFrom="paragraph">
                  <wp:posOffset>4445</wp:posOffset>
                </wp:positionV>
                <wp:extent cx="4091940" cy="68580"/>
                <wp:effectExtent l="0" t="0" r="22860" b="26670"/>
                <wp:wrapNone/>
                <wp:docPr id="65" name="Straight Connector 65"/>
                <wp:cNvGraphicFramePr/>
                <a:graphic xmlns:a="http://schemas.openxmlformats.org/drawingml/2006/main">
                  <a:graphicData uri="http://schemas.microsoft.com/office/word/2010/wordprocessingShape">
                    <wps:wsp>
                      <wps:cNvCnPr/>
                      <wps:spPr>
                        <a:xfrm flipV="1">
                          <a:off x="0" y="0"/>
                          <a:ext cx="409194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EDA667" id="Straight Connector 65"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35pt" to="382.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" strokecolor="black [3200]" strokeweight=".5pt">
                <v:stroke joinstyle="miter"/>
              </v:line>
            </w:pict>
          </mc:Fallback>
        </mc:AlternateContent>
      </w:r>
      <w:r>
        <w:t>Mothership</w:t>
      </w:r>
    </w:p>
    <w:p w:rsidR="00367BA9" w:rsidRDefault="00367BA9" w:rsidP="00367BA9">
      <w:pPr>
        <w:pStyle w:val="Text1"/>
      </w:pPr>
    </w:p>
    <w:p w:rsidR="00367BA9" w:rsidRDefault="00156D3A" w:rsidP="00367BA9">
      <w:pPr>
        <w:pStyle w:val="Text1"/>
        <w:ind w:left="0"/>
      </w:pPr>
      <w:r>
        <w:rPr>
          <w:noProof/>
          <w:lang w:eastAsia="en-GB"/>
        </w:rPr>
        <mc:AlternateContent>
          <mc:Choice Requires="wps">
            <w:drawing>
              <wp:anchor distT="0" distB="0" distL="114300" distR="114300" simplePos="0" relativeHeight="251780096" behindDoc="0" locked="0" layoutInCell="1" allowOverlap="1" wp14:anchorId="23790903" wp14:editId="755B863D">
                <wp:simplePos x="0" y="0"/>
                <wp:positionH relativeFrom="margin">
                  <wp:posOffset>5195223</wp:posOffset>
                </wp:positionH>
                <wp:positionV relativeFrom="paragraph">
                  <wp:posOffset>44046</wp:posOffset>
                </wp:positionV>
                <wp:extent cx="510540" cy="60960"/>
                <wp:effectExtent l="0" t="0" r="22860" b="34290"/>
                <wp:wrapNone/>
                <wp:docPr id="74" name="Straight Connector 74"/>
                <wp:cNvGraphicFramePr/>
                <a:graphic xmlns:a="http://schemas.openxmlformats.org/drawingml/2006/main">
                  <a:graphicData uri="http://schemas.microsoft.com/office/word/2010/wordprocessingShape">
                    <wps:wsp>
                      <wps:cNvCnPr/>
                      <wps:spPr>
                        <a:xfrm>
                          <a:off x="0" y="0"/>
                          <a:ext cx="510540" cy="60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02729" id="Straight Connector 74" o:spid="_x0000_s1026" style="position:absolute;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9.05pt,3.45pt" to="449.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" strokecolor="black [3200]" strokeweight=".5pt">
                <v:stroke joinstyle="miter"/>
                <w10:wrap anchorx="margin"/>
              </v:line>
            </w:pict>
          </mc:Fallback>
        </mc:AlternateContent>
      </w:r>
      <w:r w:rsidR="00367BA9">
        <w:rPr>
          <w:noProof/>
          <w:lang w:eastAsia="en-GB"/>
        </w:rPr>
        <mc:AlternateContent>
          <mc:Choice Requires="wps">
            <w:drawing>
              <wp:anchor distT="0" distB="0" distL="114300" distR="114300" simplePos="0" relativeHeight="251763712" behindDoc="0" locked="0" layoutInCell="1" allowOverlap="1" wp14:anchorId="1645A029" wp14:editId="081DF54D">
                <wp:simplePos x="0" y="0"/>
                <wp:positionH relativeFrom="column">
                  <wp:posOffset>419100</wp:posOffset>
                </wp:positionH>
                <wp:positionV relativeFrom="paragraph">
                  <wp:posOffset>128270</wp:posOffset>
                </wp:positionV>
                <wp:extent cx="1821180" cy="274320"/>
                <wp:effectExtent l="0" t="0" r="26670" b="30480"/>
                <wp:wrapNone/>
                <wp:docPr id="66" name="Straight Connector 66"/>
                <wp:cNvGraphicFramePr/>
                <a:graphic xmlns:a="http://schemas.openxmlformats.org/drawingml/2006/main">
                  <a:graphicData uri="http://schemas.microsoft.com/office/word/2010/wordprocessingShape">
                    <wps:wsp>
                      <wps:cNvCnPr/>
                      <wps:spPr>
                        <a:xfrm>
                          <a:off x="0" y="0"/>
                          <a:ext cx="182118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AAC82" id="Straight Connector 66"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0.1pt" to="176.4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" strokecolor="black [3200]" strokeweight=".5pt">
                <v:stroke joinstyle="miter"/>
              </v:line>
            </w:pict>
          </mc:Fallback>
        </mc:AlternateContent>
      </w:r>
      <w:r w:rsidR="00367BA9">
        <w:t>Aliens</w:t>
      </w:r>
      <w:r>
        <w:t xml:space="preserve">                     Background</w:t>
      </w: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367BA9">
      <w:pPr>
        <w:pStyle w:val="Text1"/>
      </w:pPr>
    </w:p>
    <w:p w:rsidR="00367BA9" w:rsidRDefault="00367BA9" w:rsidP="00765B49">
      <w:pPr>
        <w:pStyle w:val="Text1"/>
        <w:ind w:left="0"/>
      </w:pPr>
    </w:p>
    <w:p w:rsidR="00367BA9" w:rsidRDefault="00367BA9" w:rsidP="00367BA9">
      <w:pPr>
        <w:pStyle w:val="Text1"/>
        <w:ind w:left="0"/>
      </w:pPr>
    </w:p>
    <w:p w:rsidR="00367BA9" w:rsidRDefault="00765B49" w:rsidP="00367BA9">
      <w:pPr>
        <w:pStyle w:val="Text1"/>
        <w:ind w:left="0"/>
      </w:pPr>
      <w:r>
        <w:rPr>
          <w:noProof/>
          <w:lang w:eastAsia="en-GB"/>
        </w:rPr>
        <mc:AlternateContent>
          <mc:Choice Requires="wps">
            <w:drawing>
              <wp:anchor distT="0" distB="0" distL="114300" distR="114300" simplePos="0" relativeHeight="251765760" behindDoc="0" locked="0" layoutInCell="1" allowOverlap="1" wp14:anchorId="1645A029" wp14:editId="081DF54D">
                <wp:simplePos x="0" y="0"/>
                <wp:positionH relativeFrom="margin">
                  <wp:posOffset>554181</wp:posOffset>
                </wp:positionH>
                <wp:positionV relativeFrom="paragraph">
                  <wp:posOffset>94325</wp:posOffset>
                </wp:positionV>
                <wp:extent cx="4558145" cy="200487"/>
                <wp:effectExtent l="0" t="0" r="33020" b="28575"/>
                <wp:wrapNone/>
                <wp:docPr id="67" name="Straight Connector 67"/>
                <wp:cNvGraphicFramePr/>
                <a:graphic xmlns:a="http://schemas.openxmlformats.org/drawingml/2006/main">
                  <a:graphicData uri="http://schemas.microsoft.com/office/word/2010/wordprocessingShape">
                    <wps:wsp>
                      <wps:cNvCnPr/>
                      <wps:spPr>
                        <a:xfrm>
                          <a:off x="0" y="0"/>
                          <a:ext cx="4558145" cy="2004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D5CA1" id="Straight Connector 67"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65pt,7.45pt" to="402.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67808" behindDoc="0" locked="0" layoutInCell="1" allowOverlap="1" wp14:anchorId="1645A029" wp14:editId="081DF54D">
                <wp:simplePos x="0" y="0"/>
                <wp:positionH relativeFrom="column">
                  <wp:posOffset>540327</wp:posOffset>
                </wp:positionH>
                <wp:positionV relativeFrom="paragraph">
                  <wp:posOffset>96809</wp:posOffset>
                </wp:positionV>
                <wp:extent cx="3228109" cy="218786"/>
                <wp:effectExtent l="0" t="0" r="29845" b="29210"/>
                <wp:wrapNone/>
                <wp:docPr id="68" name="Straight Connector 68"/>
                <wp:cNvGraphicFramePr/>
                <a:graphic xmlns:a="http://schemas.openxmlformats.org/drawingml/2006/main">
                  <a:graphicData uri="http://schemas.microsoft.com/office/word/2010/wordprocessingShape">
                    <wps:wsp>
                      <wps:cNvCnPr/>
                      <wps:spPr>
                        <a:xfrm>
                          <a:off x="0" y="0"/>
                          <a:ext cx="3228109" cy="2187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9E949" id="Straight Connector 6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7.6pt" to="296.7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69856" behindDoc="0" locked="0" layoutInCell="1" allowOverlap="1" wp14:anchorId="1645A029" wp14:editId="081DF54D">
                <wp:simplePos x="0" y="0"/>
                <wp:positionH relativeFrom="column">
                  <wp:posOffset>568037</wp:posOffset>
                </wp:positionH>
                <wp:positionV relativeFrom="paragraph">
                  <wp:posOffset>97386</wp:posOffset>
                </wp:positionV>
                <wp:extent cx="1988128" cy="231486"/>
                <wp:effectExtent l="0" t="0" r="31750" b="35560"/>
                <wp:wrapNone/>
                <wp:docPr id="69" name="Straight Connector 69"/>
                <wp:cNvGraphicFramePr/>
                <a:graphic xmlns:a="http://schemas.openxmlformats.org/drawingml/2006/main">
                  <a:graphicData uri="http://schemas.microsoft.com/office/word/2010/wordprocessingShape">
                    <wps:wsp>
                      <wps:cNvCnPr/>
                      <wps:spPr>
                        <a:xfrm>
                          <a:off x="0" y="0"/>
                          <a:ext cx="1988128" cy="2314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0A775B" id="Straight Connector 69"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65pt" to="201.3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71904" behindDoc="0" locked="0" layoutInCell="1" allowOverlap="1" wp14:anchorId="1645A029" wp14:editId="081DF54D">
                <wp:simplePos x="0" y="0"/>
                <wp:positionH relativeFrom="column">
                  <wp:posOffset>533400</wp:posOffset>
                </wp:positionH>
                <wp:positionV relativeFrom="paragraph">
                  <wp:posOffset>93922</wp:posOffset>
                </wp:positionV>
                <wp:extent cx="819612" cy="235528"/>
                <wp:effectExtent l="0" t="0" r="19050" b="31750"/>
                <wp:wrapNone/>
                <wp:docPr id="70" name="Straight Connector 70"/>
                <wp:cNvGraphicFramePr/>
                <a:graphic xmlns:a="http://schemas.openxmlformats.org/drawingml/2006/main">
                  <a:graphicData uri="http://schemas.microsoft.com/office/word/2010/wordprocessingShape">
                    <wps:wsp>
                      <wps:cNvCnPr/>
                      <wps:spPr>
                        <a:xfrm>
                          <a:off x="0" y="0"/>
                          <a:ext cx="819612" cy="2355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38CD1" id="Straight Connector 70"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4pt" to="10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" strokecolor="black [3200]" strokeweight=".5pt">
                <v:stroke joinstyle="miter"/>
              </v:line>
            </w:pict>
          </mc:Fallback>
        </mc:AlternateContent>
      </w:r>
      <w:r w:rsidR="00367BA9">
        <w:t>Bunkers</w:t>
      </w:r>
    </w:p>
    <w:p w:rsidR="00765B49" w:rsidRDefault="00765B49" w:rsidP="00765B49">
      <w:pPr>
        <w:pStyle w:val="Text1"/>
        <w:ind w:left="0"/>
      </w:pPr>
    </w:p>
    <w:p w:rsidR="00765B49" w:rsidRDefault="00765B49" w:rsidP="00765B49">
      <w:pPr>
        <w:pStyle w:val="Text1"/>
        <w:ind w:left="0"/>
      </w:pPr>
      <w:r>
        <w:rPr>
          <w:noProof/>
          <w:lang w:eastAsia="en-GB"/>
        </w:rPr>
        <mc:AlternateContent>
          <mc:Choice Requires="wps">
            <w:drawing>
              <wp:anchor distT="0" distB="0" distL="114300" distR="114300" simplePos="0" relativeHeight="251773952" behindDoc="0" locked="0" layoutInCell="1" allowOverlap="1" wp14:anchorId="1645A029" wp14:editId="081DF54D">
                <wp:simplePos x="0" y="0"/>
                <wp:positionH relativeFrom="margin">
                  <wp:posOffset>838200</wp:posOffset>
                </wp:positionH>
                <wp:positionV relativeFrom="paragraph">
                  <wp:posOffset>108064</wp:posOffset>
                </wp:positionV>
                <wp:extent cx="2424545" cy="256483"/>
                <wp:effectExtent l="0" t="0" r="33020" b="29845"/>
                <wp:wrapNone/>
                <wp:docPr id="71" name="Straight Connector 71"/>
                <wp:cNvGraphicFramePr/>
                <a:graphic xmlns:a="http://schemas.openxmlformats.org/drawingml/2006/main">
                  <a:graphicData uri="http://schemas.microsoft.com/office/word/2010/wordprocessingShape">
                    <wps:wsp>
                      <wps:cNvCnPr/>
                      <wps:spPr>
                        <a:xfrm>
                          <a:off x="0" y="0"/>
                          <a:ext cx="2424545" cy="2564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14199" id="Straight Connector 71" o:spid="_x0000_s1026" style="position:absolute;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pt,8.5pt" to="256.9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" strokecolor="black [3200]" strokeweight=".5pt">
                <v:stroke joinstyle="miter"/>
                <w10:wrap anchorx="margin"/>
              </v:line>
            </w:pict>
          </mc:Fallback>
        </mc:AlternateContent>
      </w:r>
      <w:r>
        <w:t>Player Sprite</w:t>
      </w:r>
    </w:p>
    <w:p w:rsidR="00367BA9" w:rsidRDefault="00367BA9" w:rsidP="00367BA9">
      <w:pPr>
        <w:pStyle w:val="Text1"/>
      </w:pPr>
    </w:p>
    <w:p w:rsidR="00367BA9" w:rsidRDefault="00586563" w:rsidP="00367BA9">
      <w:pPr>
        <w:pStyle w:val="Text1"/>
        <w:ind w:left="0"/>
      </w:pPr>
      <w:r>
        <w:rPr>
          <w:noProof/>
          <w:lang w:eastAsia="en-GB"/>
        </w:rPr>
        <mc:AlternateContent>
          <mc:Choice Requires="wps">
            <w:drawing>
              <wp:anchor distT="0" distB="0" distL="114300" distR="114300" simplePos="0" relativeHeight="251778048" behindDoc="0" locked="0" layoutInCell="1" allowOverlap="1" wp14:anchorId="3A0E8F7C" wp14:editId="5BA362C9">
                <wp:simplePos x="0" y="0"/>
                <wp:positionH relativeFrom="margin">
                  <wp:posOffset>5091544</wp:posOffset>
                </wp:positionH>
                <wp:positionV relativeFrom="paragraph">
                  <wp:posOffset>101138</wp:posOffset>
                </wp:positionV>
                <wp:extent cx="623455" cy="110432"/>
                <wp:effectExtent l="0" t="0" r="24765" b="23495"/>
                <wp:wrapNone/>
                <wp:docPr id="73" name="Straight Connector 73"/>
                <wp:cNvGraphicFramePr/>
                <a:graphic xmlns:a="http://schemas.openxmlformats.org/drawingml/2006/main">
                  <a:graphicData uri="http://schemas.microsoft.com/office/word/2010/wordprocessingShape">
                    <wps:wsp>
                      <wps:cNvCnPr/>
                      <wps:spPr>
                        <a:xfrm flipV="1">
                          <a:off x="0" y="0"/>
                          <a:ext cx="623455" cy="1104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546CA" id="Straight Connector 73" o:spid="_x0000_s1026" style="position:absolute;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0.9pt,7.95pt" to="45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" strokecolor="black [3200]" strokeweight=".5pt">
                <v:stroke joinstyle="miter"/>
                <w10:wrap anchorx="margin"/>
              </v:line>
            </w:pict>
          </mc:Fallback>
        </mc:AlternateContent>
      </w:r>
      <w:r w:rsidR="00765B49">
        <w:rPr>
          <w:noProof/>
          <w:lang w:eastAsia="en-GB"/>
        </w:rPr>
        <mc:AlternateContent>
          <mc:Choice Requires="wps">
            <w:drawing>
              <wp:anchor distT="0" distB="0" distL="114300" distR="114300" simplePos="0" relativeHeight="251776000" behindDoc="0" locked="0" layoutInCell="1" allowOverlap="1" wp14:anchorId="1645A029" wp14:editId="081DF54D">
                <wp:simplePos x="0" y="0"/>
                <wp:positionH relativeFrom="margin">
                  <wp:posOffset>928256</wp:posOffset>
                </wp:positionH>
                <wp:positionV relativeFrom="paragraph">
                  <wp:posOffset>107949</wp:posOffset>
                </wp:positionV>
                <wp:extent cx="457200" cy="104025"/>
                <wp:effectExtent l="0" t="0" r="19050" b="29845"/>
                <wp:wrapNone/>
                <wp:docPr id="72" name="Straight Connector 72"/>
                <wp:cNvGraphicFramePr/>
                <a:graphic xmlns:a="http://schemas.openxmlformats.org/drawingml/2006/main">
                  <a:graphicData uri="http://schemas.microsoft.com/office/word/2010/wordprocessingShape">
                    <wps:wsp>
                      <wps:cNvCnPr/>
                      <wps:spPr>
                        <a:xfrm>
                          <a:off x="0" y="0"/>
                          <a:ext cx="457200" cy="104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EBCBC" id="Straight Connector 72" o:spid="_x0000_s1026" style="position:absolute;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3.1pt,8.5pt" to="109.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" strokecolor="black [3200]" strokeweight=".5pt">
                <v:stroke joinstyle="miter"/>
                <w10:wrap anchorx="margin"/>
              </v:line>
            </w:pict>
          </mc:Fallback>
        </mc:AlternateContent>
      </w:r>
      <w:r w:rsidR="00367BA9">
        <w:t>Lives indicator</w:t>
      </w:r>
      <w:r>
        <w:t xml:space="preserve">        Bottom Bar</w:t>
      </w:r>
    </w:p>
    <w:p w:rsidR="004026FD" w:rsidRDefault="004026FD" w:rsidP="004026FD">
      <w:pPr>
        <w:pStyle w:val="Text1"/>
      </w:pPr>
    </w:p>
    <w:p w:rsidR="004026FD" w:rsidRDefault="004026FD" w:rsidP="004026FD">
      <w:pPr>
        <w:pStyle w:val="Text3"/>
      </w:pPr>
    </w:p>
    <w:p w:rsidR="00765B49" w:rsidRDefault="00765B49" w:rsidP="004026FD">
      <w:pPr>
        <w:pStyle w:val="Sub-TaskHeader"/>
      </w:pPr>
      <w:r>
        <w:t>Current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current score</w:t>
      </w:r>
    </w:p>
    <w:p w:rsidR="00367BA9" w:rsidRDefault="00367BA9" w:rsidP="00367BA9">
      <w:pPr>
        <w:pStyle w:val="Text1"/>
      </w:pPr>
    </w:p>
    <w:p w:rsidR="00765B49" w:rsidRDefault="00765B49" w:rsidP="00765B49">
      <w:pPr>
        <w:pStyle w:val="Sub-TaskHeader"/>
      </w:pPr>
      <w:r>
        <w:t>Highest score:</w:t>
      </w:r>
    </w:p>
    <w:p w:rsidR="00765B49" w:rsidRDefault="00765B49" w:rsidP="00765B49">
      <w:pPr>
        <w:pStyle w:val="Text3"/>
      </w:pPr>
      <w:r>
        <w:t>Font-size: 16px</w:t>
      </w:r>
    </w:p>
    <w:p w:rsidR="00765B49" w:rsidRDefault="00765B49" w:rsidP="00765B49">
      <w:pPr>
        <w:pStyle w:val="Text3"/>
      </w:pPr>
      <w:r>
        <w:t>Colour: white</w:t>
      </w:r>
    </w:p>
    <w:p w:rsidR="00765B49" w:rsidRDefault="00765B49" w:rsidP="00765B49">
      <w:pPr>
        <w:pStyle w:val="Text3"/>
      </w:pPr>
      <w:r>
        <w:t>Font-family: cosmic-aliens (ca)</w:t>
      </w:r>
    </w:p>
    <w:p w:rsidR="00765B49" w:rsidRDefault="00765B49" w:rsidP="00765B49">
      <w:pPr>
        <w:pStyle w:val="Text3"/>
      </w:pPr>
      <w:r>
        <w:t>Content: displays the highest score</w:t>
      </w:r>
    </w:p>
    <w:p w:rsidR="002C072F" w:rsidRDefault="002C072F" w:rsidP="00765B49">
      <w:pPr>
        <w:pStyle w:val="Text3"/>
      </w:pPr>
      <w:r>
        <w:t>Input: high score file</w:t>
      </w:r>
    </w:p>
    <w:p w:rsidR="00156D3A" w:rsidRDefault="00156D3A" w:rsidP="00765B49">
      <w:pPr>
        <w:pStyle w:val="Text3"/>
      </w:pPr>
    </w:p>
    <w:p w:rsidR="00156D3A" w:rsidRDefault="00156D3A" w:rsidP="00156D3A">
      <w:pPr>
        <w:pStyle w:val="Sub-TaskHeader"/>
      </w:pPr>
      <w:r>
        <w:t>Background:</w:t>
      </w:r>
    </w:p>
    <w:p w:rsidR="00156D3A" w:rsidRDefault="00156D3A" w:rsidP="00156D3A">
      <w:pPr>
        <w:pStyle w:val="Text3"/>
      </w:pPr>
      <w:r>
        <w:t>Size: 960x720px</w:t>
      </w:r>
    </w:p>
    <w:p w:rsidR="00156D3A" w:rsidRDefault="00156D3A" w:rsidP="00156D3A">
      <w:pPr>
        <w:pStyle w:val="Text3"/>
      </w:pPr>
      <w:r>
        <w:t>Image: black with the bunkers on it</w:t>
      </w:r>
    </w:p>
    <w:p w:rsidR="008E0333" w:rsidRDefault="008E0333" w:rsidP="00156D3A">
      <w:pPr>
        <w:pStyle w:val="Text3"/>
      </w:pPr>
      <w:r>
        <w:t>Input: settings variables</w:t>
      </w:r>
    </w:p>
    <w:p w:rsidR="008E0333" w:rsidRDefault="008E0333" w:rsidP="00156D3A">
      <w:pPr>
        <w:pStyle w:val="Text3"/>
      </w:pPr>
      <w:r>
        <w:t>Output: background music</w:t>
      </w:r>
    </w:p>
    <w:p w:rsidR="00156D3A" w:rsidRDefault="00156D3A" w:rsidP="00156D3A">
      <w:pPr>
        <w:pStyle w:val="Text3"/>
      </w:pPr>
    </w:p>
    <w:p w:rsidR="00156D3A" w:rsidRDefault="00156D3A" w:rsidP="00156D3A">
      <w:pPr>
        <w:pStyle w:val="Sub-TaskHeader"/>
      </w:pPr>
      <w:r>
        <w:t>Bunkers:</w:t>
      </w:r>
    </w:p>
    <w:p w:rsidR="00156D3A" w:rsidRDefault="00156D3A" w:rsidP="00156D3A">
      <w:pPr>
        <w:pStyle w:val="Text3"/>
      </w:pPr>
      <w:r>
        <w:t>Size: 86x68px</w:t>
      </w:r>
    </w:p>
    <w:p w:rsidR="00156D3A" w:rsidRDefault="00156D3A" w:rsidP="00156D3A">
      <w:pPr>
        <w:pStyle w:val="Text3"/>
      </w:pPr>
      <w:r>
        <w:t xml:space="preserve">Special: will be part of the background for easier implementation </w:t>
      </w:r>
    </w:p>
    <w:p w:rsidR="00586563" w:rsidRPr="00C43EAC" w:rsidRDefault="004026FD" w:rsidP="00C43EAC">
      <w:pPr>
        <w:rPr>
          <w:sz w:val="24"/>
          <w:szCs w:val="24"/>
        </w:rPr>
      </w:pPr>
      <w:r>
        <w:br w:type="page"/>
      </w:r>
    </w:p>
    <w:p w:rsidR="00586563" w:rsidRDefault="00586563" w:rsidP="00586563">
      <w:pPr>
        <w:pStyle w:val="Sub-TaskHeader"/>
      </w:pPr>
      <w:r>
        <w:lastRenderedPageBreak/>
        <w:t>Mothership:</w:t>
      </w:r>
    </w:p>
    <w:p w:rsidR="005C4CD0" w:rsidRDefault="00C54F5F" w:rsidP="005C4CD0">
      <w:pPr>
        <w:pStyle w:val="Text3"/>
      </w:pPr>
      <w:r>
        <w:t>Size: 68x28px</w:t>
      </w:r>
    </w:p>
    <w:p w:rsidR="00C54F5F" w:rsidRDefault="00C54F5F" w:rsidP="005C4CD0">
      <w:pPr>
        <w:pStyle w:val="Text3"/>
      </w:pPr>
      <w:r>
        <w:t>Image: mothership sprite image</w:t>
      </w:r>
    </w:p>
    <w:p w:rsidR="008E0333" w:rsidRDefault="008E0333" w:rsidP="005C4CD0">
      <w:pPr>
        <w:pStyle w:val="Text3"/>
      </w:pPr>
      <w:r>
        <w:t>Output: sound effects</w:t>
      </w:r>
    </w:p>
    <w:p w:rsidR="00C54F5F" w:rsidRDefault="00C54F5F" w:rsidP="005C4CD0">
      <w:pPr>
        <w:pStyle w:val="Text3"/>
      </w:pPr>
    </w:p>
    <w:p w:rsidR="00586563" w:rsidRDefault="00586563" w:rsidP="00586563">
      <w:pPr>
        <w:pStyle w:val="Sub-TaskHeader"/>
      </w:pPr>
      <w:r>
        <w:t>Aliens:</w:t>
      </w:r>
    </w:p>
    <w:p w:rsidR="005C4CD0" w:rsidRDefault="00C54F5F" w:rsidP="005C4CD0">
      <w:pPr>
        <w:pStyle w:val="Text3"/>
      </w:pPr>
      <w:r>
        <w:t>Size: 44x32px</w:t>
      </w:r>
    </w:p>
    <w:p w:rsidR="00C54F5F" w:rsidRDefault="00C54F5F" w:rsidP="005C4CD0">
      <w:pPr>
        <w:pStyle w:val="Text3"/>
      </w:pPr>
      <w:r>
        <w:t>Total number: 55</w:t>
      </w:r>
    </w:p>
    <w:p w:rsidR="00C54F5F" w:rsidRDefault="00C54F5F" w:rsidP="005C4CD0">
      <w:pPr>
        <w:pStyle w:val="Text3"/>
      </w:pPr>
      <w:r>
        <w:t>Separation (X): 16px</w:t>
      </w:r>
    </w:p>
    <w:p w:rsidR="00C54F5F" w:rsidRDefault="00C54F5F" w:rsidP="005C4CD0">
      <w:pPr>
        <w:pStyle w:val="Text3"/>
      </w:pPr>
      <w:r>
        <w:t>Separation (Y): 21px</w:t>
      </w:r>
    </w:p>
    <w:p w:rsidR="008E0333" w:rsidRDefault="008E0333" w:rsidP="005C4CD0">
      <w:pPr>
        <w:pStyle w:val="Text3"/>
      </w:pPr>
      <w:r>
        <w:t>Output: sound effects</w:t>
      </w:r>
    </w:p>
    <w:p w:rsidR="00C54F5F" w:rsidRDefault="00C54F5F" w:rsidP="00156D3A">
      <w:pPr>
        <w:pStyle w:val="Text3"/>
        <w:ind w:left="0"/>
      </w:pPr>
    </w:p>
    <w:p w:rsidR="00586563" w:rsidRDefault="00586563" w:rsidP="00586563">
      <w:pPr>
        <w:pStyle w:val="Sub-TaskHeader"/>
      </w:pPr>
      <w:r>
        <w:t>Player Sprite:</w:t>
      </w:r>
    </w:p>
    <w:p w:rsidR="005C4CD0" w:rsidRDefault="00C54F5F" w:rsidP="005C4CD0">
      <w:pPr>
        <w:pStyle w:val="Text3"/>
      </w:pPr>
      <w:r>
        <w:t>Size:</w:t>
      </w:r>
      <w:r w:rsidR="00156D3A">
        <w:t xml:space="preserve"> 50x32px</w:t>
      </w:r>
    </w:p>
    <w:p w:rsidR="00156D3A" w:rsidRDefault="00156D3A" w:rsidP="005C4CD0">
      <w:pPr>
        <w:pStyle w:val="Text3"/>
      </w:pPr>
      <w:r>
        <w:t>Image: player sprite image</w:t>
      </w:r>
    </w:p>
    <w:p w:rsidR="00156D3A" w:rsidRDefault="00156D3A" w:rsidP="005C4CD0">
      <w:pPr>
        <w:pStyle w:val="Text3"/>
      </w:pPr>
      <w:r>
        <w:t>Input: ‘A’, ’D’, left key and right key</w:t>
      </w:r>
    </w:p>
    <w:p w:rsidR="008E0333" w:rsidRDefault="008E0333" w:rsidP="004026FD">
      <w:pPr>
        <w:pStyle w:val="Text3"/>
      </w:pPr>
      <w:r>
        <w:t>Output: sound effects</w:t>
      </w:r>
    </w:p>
    <w:p w:rsidR="004026FD" w:rsidRPr="004026FD" w:rsidRDefault="004026FD" w:rsidP="004026FD">
      <w:pPr>
        <w:pStyle w:val="Text3"/>
      </w:pPr>
    </w:p>
    <w:p w:rsidR="00C54F5F" w:rsidRDefault="00B97804" w:rsidP="00B97804">
      <w:pPr>
        <w:pStyle w:val="Sub-TaskHeader"/>
      </w:pPr>
      <w:r>
        <w:t>Player Shot (not shown):</w:t>
      </w:r>
    </w:p>
    <w:p w:rsidR="00B97804" w:rsidRDefault="00B97804" w:rsidP="00B97804">
      <w:pPr>
        <w:pStyle w:val="Text3"/>
      </w:pPr>
      <w:r>
        <w:t>Size: 10x40px</w:t>
      </w:r>
    </w:p>
    <w:p w:rsidR="00B97804" w:rsidRDefault="00B97804" w:rsidP="00B97804">
      <w:pPr>
        <w:pStyle w:val="Text3"/>
      </w:pPr>
      <w:r>
        <w:t>Image: player shot</w:t>
      </w:r>
    </w:p>
    <w:p w:rsidR="00B97804" w:rsidRDefault="00B97804" w:rsidP="00B97804">
      <w:pPr>
        <w:pStyle w:val="Text3"/>
      </w:pPr>
      <w:r>
        <w:t>Output: sound effects</w:t>
      </w:r>
    </w:p>
    <w:p w:rsidR="00B97804" w:rsidRDefault="00B97804" w:rsidP="00B97804">
      <w:pPr>
        <w:pStyle w:val="Text3"/>
      </w:pPr>
    </w:p>
    <w:p w:rsidR="00586563" w:rsidRDefault="00586563" w:rsidP="00586563">
      <w:pPr>
        <w:pStyle w:val="Sub-TaskHeader"/>
      </w:pPr>
      <w:r>
        <w:t>Lives indicator:</w:t>
      </w:r>
    </w:p>
    <w:p w:rsidR="005C4CD0" w:rsidRDefault="00C54F5F" w:rsidP="005C4CD0">
      <w:pPr>
        <w:pStyle w:val="Text3"/>
      </w:pPr>
      <w:r>
        <w:t>Font-size:</w:t>
      </w:r>
      <w:r w:rsidR="00F80D99">
        <w:t xml:space="preserve"> 16px</w:t>
      </w:r>
    </w:p>
    <w:p w:rsidR="00C54F5F" w:rsidRDefault="00C54F5F" w:rsidP="005C4CD0">
      <w:pPr>
        <w:pStyle w:val="Text3"/>
      </w:pPr>
      <w:r>
        <w:t>Colour: white</w:t>
      </w:r>
    </w:p>
    <w:p w:rsidR="00C54F5F" w:rsidRDefault="00C54F5F" w:rsidP="005C4CD0">
      <w:pPr>
        <w:pStyle w:val="Text3"/>
      </w:pPr>
      <w:r>
        <w:t>Font-family:</w:t>
      </w:r>
      <w:r w:rsidR="00F80D99">
        <w:t xml:space="preserve"> cosmic-aliens (ca)</w:t>
      </w:r>
    </w:p>
    <w:p w:rsidR="00C54F5F" w:rsidRDefault="00C54F5F" w:rsidP="005C4CD0">
      <w:pPr>
        <w:pStyle w:val="Text3"/>
      </w:pPr>
      <w:r>
        <w:t>Content:</w:t>
      </w:r>
      <w:r w:rsidR="00F80D99">
        <w:t xml:space="preserve"> the number of lives left</w:t>
      </w:r>
    </w:p>
    <w:p w:rsidR="00F80D99" w:rsidRDefault="00F80D99" w:rsidP="005C4CD0">
      <w:pPr>
        <w:pStyle w:val="Text3"/>
      </w:pPr>
      <w:r>
        <w:t>Image Size: 50x32px</w:t>
      </w:r>
    </w:p>
    <w:p w:rsidR="00F80D99" w:rsidRDefault="00F80D99" w:rsidP="008E0333">
      <w:pPr>
        <w:pStyle w:val="Text3"/>
      </w:pPr>
      <w:r>
        <w:t>Number of images: number of li</w:t>
      </w:r>
      <w:r w:rsidR="00AC0362">
        <w:t>ves left</w:t>
      </w:r>
    </w:p>
    <w:p w:rsidR="00C54F5F" w:rsidRDefault="00C54F5F" w:rsidP="005C4CD0">
      <w:pPr>
        <w:pStyle w:val="Text3"/>
      </w:pPr>
    </w:p>
    <w:p w:rsidR="005C4CD0" w:rsidRDefault="005C4CD0" w:rsidP="00586563">
      <w:pPr>
        <w:pStyle w:val="Sub-TaskHeader"/>
      </w:pPr>
      <w:r>
        <w:t>Bottom Bar:</w:t>
      </w:r>
    </w:p>
    <w:p w:rsidR="00367BA9" w:rsidRDefault="00C54F5F" w:rsidP="005C4CD0">
      <w:pPr>
        <w:pStyle w:val="Text3"/>
      </w:pPr>
      <w:r>
        <w:t>Size:</w:t>
      </w:r>
      <w:r w:rsidR="00B97804">
        <w:t xml:space="preserve"> 960x52px</w:t>
      </w:r>
    </w:p>
    <w:p w:rsidR="004026FD" w:rsidRDefault="00B97804" w:rsidP="004026FD">
      <w:pPr>
        <w:pStyle w:val="Text3"/>
      </w:pPr>
      <w:r>
        <w:t>Image: white bat at top, the rest black</w:t>
      </w:r>
    </w:p>
    <w:p w:rsidR="00367BA9" w:rsidRPr="004026FD" w:rsidRDefault="004026FD" w:rsidP="004026FD">
      <w:pPr>
        <w:rPr>
          <w:sz w:val="24"/>
          <w:szCs w:val="24"/>
        </w:rPr>
      </w:pPr>
      <w:r>
        <w:br w:type="page"/>
      </w:r>
    </w:p>
    <w:p w:rsidR="00367BA9" w:rsidRDefault="00506022" w:rsidP="00506022">
      <w:pPr>
        <w:pStyle w:val="TaskHeader"/>
      </w:pPr>
      <w:r>
        <w:lastRenderedPageBreak/>
        <w:t>High Score Input Page:</w:t>
      </w:r>
      <w:r w:rsidR="00145045" w:rsidRPr="00145045">
        <w:rPr>
          <w:noProof/>
        </w:rPr>
        <w:t xml:space="preserve"> </w:t>
      </w:r>
    </w:p>
    <w:p w:rsidR="00367BA9" w:rsidRDefault="00795443" w:rsidP="00367BA9">
      <w:pPr>
        <w:pStyle w:val="Text1"/>
      </w:pPr>
      <w:r>
        <w:rPr>
          <w:noProof/>
          <w:lang w:eastAsia="en-GB"/>
        </w:rPr>
        <w:drawing>
          <wp:anchor distT="0" distB="0" distL="114300" distR="114300" simplePos="0" relativeHeight="251781120" behindDoc="0" locked="0" layoutInCell="1" allowOverlap="1">
            <wp:simplePos x="0" y="0"/>
            <wp:positionH relativeFrom="margin">
              <wp:posOffset>1959033</wp:posOffset>
            </wp:positionH>
            <wp:positionV relativeFrom="paragraph">
              <wp:posOffset>181206</wp:posOffset>
            </wp:positionV>
            <wp:extent cx="4522470" cy="3394075"/>
            <wp:effectExtent l="0" t="0" r="0" b="0"/>
            <wp:wrapSquare wrapText="bothSides"/>
            <wp:docPr id="75" name="Picture 75" descr="C:\Users\yanni\AppData\Local\Microsoft\Windows\INetCache\Content.Word\Highscore Input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ni\AppData\Local\Microsoft\Windows\INetCache\Content.Word\Highscore Input p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22470" cy="3394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2144" behindDoc="0" locked="0" layoutInCell="1" allowOverlap="1">
                <wp:simplePos x="0" y="0"/>
                <wp:positionH relativeFrom="column">
                  <wp:posOffset>450272</wp:posOffset>
                </wp:positionH>
                <wp:positionV relativeFrom="paragraph">
                  <wp:posOffset>120361</wp:posOffset>
                </wp:positionV>
                <wp:extent cx="2542309" cy="159328"/>
                <wp:effectExtent l="0" t="0" r="29845" b="31750"/>
                <wp:wrapNone/>
                <wp:docPr id="77" name="Straight Connector 77"/>
                <wp:cNvGraphicFramePr/>
                <a:graphic xmlns:a="http://schemas.openxmlformats.org/drawingml/2006/main">
                  <a:graphicData uri="http://schemas.microsoft.com/office/word/2010/wordprocessingShape">
                    <wps:wsp>
                      <wps:cNvCnPr/>
                      <wps:spPr>
                        <a:xfrm>
                          <a:off x="0" y="0"/>
                          <a:ext cx="2542309" cy="1593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747740" id="Straight Connector 77"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5.45pt,9.5pt" to="235.6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" strokecolor="black [3200]" strokeweight=".5pt">
                <v:stroke joinstyle="miter"/>
              </v:line>
            </w:pict>
          </mc:Fallback>
        </mc:AlternateContent>
      </w:r>
      <w:r w:rsidR="00145045">
        <w:rPr>
          <w:noProof/>
        </w:rPr>
        <w:t>Title</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3168" behindDoc="0" locked="0" layoutInCell="1" allowOverlap="1">
                <wp:simplePos x="0" y="0"/>
                <wp:positionH relativeFrom="column">
                  <wp:posOffset>907472</wp:posOffset>
                </wp:positionH>
                <wp:positionV relativeFrom="paragraph">
                  <wp:posOffset>99637</wp:posOffset>
                </wp:positionV>
                <wp:extent cx="1454727" cy="131618"/>
                <wp:effectExtent l="0" t="0" r="31750" b="20955"/>
                <wp:wrapNone/>
                <wp:docPr id="78" name="Straight Connector 78"/>
                <wp:cNvGraphicFramePr/>
                <a:graphic xmlns:a="http://schemas.openxmlformats.org/drawingml/2006/main">
                  <a:graphicData uri="http://schemas.microsoft.com/office/word/2010/wordprocessingShape">
                    <wps:wsp>
                      <wps:cNvCnPr/>
                      <wps:spPr>
                        <a:xfrm>
                          <a:off x="0" y="0"/>
                          <a:ext cx="1454727" cy="131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89F9CA" id="Straight Connector 78"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1.45pt,7.85pt" to="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" strokecolor="black [3200]" strokeweight=".5pt">
                <v:stroke joinstyle="miter"/>
              </v:line>
            </w:pict>
          </mc:Fallback>
        </mc:AlternateContent>
      </w:r>
      <w:r>
        <w:t>Background</w:t>
      </w: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6240" behindDoc="0" locked="0" layoutInCell="1" allowOverlap="1">
                <wp:simplePos x="0" y="0"/>
                <wp:positionH relativeFrom="column">
                  <wp:posOffset>962891</wp:posOffset>
                </wp:positionH>
                <wp:positionV relativeFrom="paragraph">
                  <wp:posOffset>93403</wp:posOffset>
                </wp:positionV>
                <wp:extent cx="4156364" cy="561109"/>
                <wp:effectExtent l="0" t="0" r="34925" b="29845"/>
                <wp:wrapNone/>
                <wp:docPr id="81" name="Straight Connector 81"/>
                <wp:cNvGraphicFramePr/>
                <a:graphic xmlns:a="http://schemas.openxmlformats.org/drawingml/2006/main">
                  <a:graphicData uri="http://schemas.microsoft.com/office/word/2010/wordprocessingShape">
                    <wps:wsp>
                      <wps:cNvCnPr/>
                      <wps:spPr>
                        <a:xfrm>
                          <a:off x="0" y="0"/>
                          <a:ext cx="4156364" cy="5611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EDB5BF" id="Straight Connector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75.8pt,7.35pt" to="403.0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5216" behindDoc="0" locked="0" layoutInCell="1" allowOverlap="1">
                <wp:simplePos x="0" y="0"/>
                <wp:positionH relativeFrom="column">
                  <wp:posOffset>962890</wp:posOffset>
                </wp:positionH>
                <wp:positionV relativeFrom="paragraph">
                  <wp:posOffset>100330</wp:posOffset>
                </wp:positionV>
                <wp:extent cx="3207327" cy="568036"/>
                <wp:effectExtent l="0" t="0" r="31750" b="22860"/>
                <wp:wrapNone/>
                <wp:docPr id="80" name="Straight Connector 80"/>
                <wp:cNvGraphicFramePr/>
                <a:graphic xmlns:a="http://schemas.openxmlformats.org/drawingml/2006/main">
                  <a:graphicData uri="http://schemas.microsoft.com/office/word/2010/wordprocessingShape">
                    <wps:wsp>
                      <wps:cNvCnPr/>
                      <wps:spPr>
                        <a:xfrm>
                          <a:off x="0" y="0"/>
                          <a:ext cx="3207327" cy="568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80F796" id="Straight Connector 8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75.8pt,7.9pt" to="328.35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84192" behindDoc="0" locked="0" layoutInCell="1" allowOverlap="1">
                <wp:simplePos x="0" y="0"/>
                <wp:positionH relativeFrom="column">
                  <wp:posOffset>969817</wp:posOffset>
                </wp:positionH>
                <wp:positionV relativeFrom="paragraph">
                  <wp:posOffset>93403</wp:posOffset>
                </wp:positionV>
                <wp:extent cx="2279073" cy="547254"/>
                <wp:effectExtent l="0" t="0" r="26035" b="24765"/>
                <wp:wrapNone/>
                <wp:docPr id="79" name="Straight Connector 79"/>
                <wp:cNvGraphicFramePr/>
                <a:graphic xmlns:a="http://schemas.openxmlformats.org/drawingml/2006/main">
                  <a:graphicData uri="http://schemas.microsoft.com/office/word/2010/wordprocessingShape">
                    <wps:wsp>
                      <wps:cNvCnPr/>
                      <wps:spPr>
                        <a:xfrm>
                          <a:off x="0" y="0"/>
                          <a:ext cx="2279073" cy="5472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BF62F" id="Straight Connector 79"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76.35pt,7.35pt" to="255.8pt,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" strokecolor="black [3200]" strokeweight=".5pt">
                <v:stroke joinstyle="miter"/>
              </v:line>
            </w:pict>
          </mc:Fallback>
        </mc:AlternateContent>
      </w:r>
      <w:r w:rsidR="00145045">
        <w:t>Initial spaces</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7264" behindDoc="0" locked="0" layoutInCell="1" allowOverlap="1">
                <wp:simplePos x="0" y="0"/>
                <wp:positionH relativeFrom="column">
                  <wp:posOffset>782781</wp:posOffset>
                </wp:positionH>
                <wp:positionV relativeFrom="paragraph">
                  <wp:posOffset>114473</wp:posOffset>
                </wp:positionV>
                <wp:extent cx="2937163" cy="13855"/>
                <wp:effectExtent l="0" t="0" r="34925" b="24765"/>
                <wp:wrapNone/>
                <wp:docPr id="82" name="Straight Connector 82"/>
                <wp:cNvGraphicFramePr/>
                <a:graphic xmlns:a="http://schemas.openxmlformats.org/drawingml/2006/main">
                  <a:graphicData uri="http://schemas.microsoft.com/office/word/2010/wordprocessingShape">
                    <wps:wsp>
                      <wps:cNvCnPr/>
                      <wps:spPr>
                        <a:xfrm>
                          <a:off x="0" y="0"/>
                          <a:ext cx="2937163" cy="1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72FF84" id="Straight Connector 8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61.65pt,9pt" to="292.9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" strokecolor="black [3200]" strokeweight=".5pt">
                <v:stroke joinstyle="miter"/>
              </v:line>
            </w:pict>
          </mc:Fallback>
        </mc:AlternateContent>
      </w:r>
      <w:r w:rsidR="00145045">
        <w:t>Enter text</w:t>
      </w:r>
    </w:p>
    <w:p w:rsidR="00145045" w:rsidRDefault="00145045" w:rsidP="00367BA9">
      <w:pPr>
        <w:pStyle w:val="Text1"/>
      </w:pPr>
    </w:p>
    <w:p w:rsidR="00145045" w:rsidRDefault="00145045" w:rsidP="00367BA9">
      <w:pPr>
        <w:pStyle w:val="Text1"/>
      </w:pPr>
    </w:p>
    <w:p w:rsidR="00145045" w:rsidRDefault="00145045" w:rsidP="00367BA9">
      <w:pPr>
        <w:pStyle w:val="Text1"/>
      </w:pPr>
    </w:p>
    <w:p w:rsidR="00145045" w:rsidRDefault="00795443" w:rsidP="00367BA9">
      <w:pPr>
        <w:pStyle w:val="Text1"/>
      </w:pPr>
      <w:r>
        <w:rPr>
          <w:noProof/>
          <w:lang w:eastAsia="en-GB"/>
        </w:rPr>
        <mc:AlternateContent>
          <mc:Choice Requires="wps">
            <w:drawing>
              <wp:anchor distT="0" distB="0" distL="114300" distR="114300" simplePos="0" relativeHeight="251788288" behindDoc="0" locked="0" layoutInCell="1" allowOverlap="1">
                <wp:simplePos x="0" y="0"/>
                <wp:positionH relativeFrom="column">
                  <wp:posOffset>852054</wp:posOffset>
                </wp:positionH>
                <wp:positionV relativeFrom="paragraph">
                  <wp:posOffset>101542</wp:posOffset>
                </wp:positionV>
                <wp:extent cx="4973781"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49737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A57986" id="Straight Connector 83"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67.1pt,8pt" to="458.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" strokecolor="black [3200]" strokeweight=".5pt">
                <v:stroke joinstyle="miter"/>
              </v:line>
            </w:pict>
          </mc:Fallback>
        </mc:AlternateContent>
      </w:r>
      <w:r>
        <w:t>Skip button</w:t>
      </w:r>
    </w:p>
    <w:p w:rsidR="00145045" w:rsidRDefault="00145045" w:rsidP="00367BA9">
      <w:pPr>
        <w:pStyle w:val="Text1"/>
      </w:pPr>
    </w:p>
    <w:p w:rsidR="00145045" w:rsidRDefault="00145045" w:rsidP="00367BA9">
      <w:pPr>
        <w:pStyle w:val="Text1"/>
      </w:pPr>
    </w:p>
    <w:p w:rsidR="00C07AA0" w:rsidRDefault="00C07AA0" w:rsidP="00C07AA0">
      <w:pPr>
        <w:pStyle w:val="Sub-TaskHeader"/>
      </w:pPr>
      <w:r>
        <w:t>Title:</w:t>
      </w:r>
    </w:p>
    <w:p w:rsidR="00C07AA0" w:rsidRDefault="00C07AA0" w:rsidP="00C07AA0">
      <w:pPr>
        <w:pStyle w:val="Text3"/>
      </w:pPr>
      <w:r>
        <w:t>Font-size: 72px</w:t>
      </w:r>
    </w:p>
    <w:p w:rsidR="00C07AA0" w:rsidRDefault="00C07AA0" w:rsidP="00C07AA0">
      <w:pPr>
        <w:pStyle w:val="Text3"/>
      </w:pPr>
      <w:r>
        <w:t>Colour: white</w:t>
      </w:r>
    </w:p>
    <w:p w:rsidR="00C07AA0" w:rsidRDefault="00C07AA0" w:rsidP="00C07AA0">
      <w:pPr>
        <w:pStyle w:val="Text3"/>
      </w:pPr>
      <w:r>
        <w:t>Font-family: cosmic-aliens (ca)</w:t>
      </w:r>
    </w:p>
    <w:p w:rsidR="00C07AA0" w:rsidRDefault="00C07AA0" w:rsidP="00C07AA0">
      <w:pPr>
        <w:pStyle w:val="Text3"/>
      </w:pPr>
      <w:r>
        <w:t>Content: “HIGH SCORE!”</w:t>
      </w:r>
    </w:p>
    <w:p w:rsidR="000F1599" w:rsidRDefault="000F1599" w:rsidP="00C07AA0">
      <w:pPr>
        <w:pStyle w:val="Text3"/>
      </w:pPr>
    </w:p>
    <w:p w:rsidR="000F1599" w:rsidRDefault="000F1599" w:rsidP="000F1599">
      <w:pPr>
        <w:pStyle w:val="Sub-TaskHeader"/>
      </w:pPr>
      <w:r>
        <w:t>Background:</w:t>
      </w:r>
    </w:p>
    <w:p w:rsidR="000F1599" w:rsidRDefault="000F1599" w:rsidP="000F1599">
      <w:pPr>
        <w:pStyle w:val="Text3"/>
      </w:pPr>
      <w:r>
        <w:t>Size: 960x720px</w:t>
      </w:r>
    </w:p>
    <w:p w:rsidR="000F1599" w:rsidRDefault="000F1599" w:rsidP="000F1599">
      <w:pPr>
        <w:pStyle w:val="Text3"/>
      </w:pPr>
      <w:r>
        <w:t>Image: black with white spots to mimic stars</w:t>
      </w:r>
    </w:p>
    <w:p w:rsidR="00B74E1E" w:rsidRDefault="00B74E1E" w:rsidP="000F1599">
      <w:pPr>
        <w:pStyle w:val="Text3"/>
      </w:pPr>
      <w:r>
        <w:t>Input: enter key press</w:t>
      </w:r>
      <w:r w:rsidR="004556AC">
        <w:t>, high score file</w:t>
      </w:r>
    </w:p>
    <w:p w:rsidR="00B74E1E" w:rsidRDefault="00B74E1E" w:rsidP="000F1599">
      <w:pPr>
        <w:pStyle w:val="Text3"/>
      </w:pPr>
      <w:r>
        <w:t>Output: high score file</w:t>
      </w:r>
    </w:p>
    <w:p w:rsidR="008A23AB" w:rsidRDefault="008A23AB" w:rsidP="000F1599">
      <w:pPr>
        <w:pStyle w:val="Text3"/>
      </w:pPr>
    </w:p>
    <w:p w:rsidR="008A23AB" w:rsidRDefault="008A23AB" w:rsidP="008A23AB">
      <w:pPr>
        <w:pStyle w:val="Sub-TaskHeader"/>
      </w:pPr>
      <w:r>
        <w:t>Initial spaces</w:t>
      </w:r>
      <w:r w:rsidR="00DF6A20">
        <w:t>:</w:t>
      </w:r>
    </w:p>
    <w:p w:rsidR="00C07AA0" w:rsidRDefault="009714AC" w:rsidP="00C07AA0">
      <w:pPr>
        <w:pStyle w:val="Text3"/>
      </w:pPr>
      <w:r>
        <w:t>Font-size: 180px</w:t>
      </w:r>
    </w:p>
    <w:p w:rsidR="009714AC" w:rsidRDefault="009714AC" w:rsidP="00C07AA0">
      <w:pPr>
        <w:pStyle w:val="Text3"/>
      </w:pPr>
      <w:r>
        <w:t>Font-family: cosmic-aliens (ca)</w:t>
      </w:r>
    </w:p>
    <w:p w:rsidR="009714AC" w:rsidRDefault="009714AC" w:rsidP="00C07AA0">
      <w:pPr>
        <w:pStyle w:val="Text3"/>
      </w:pPr>
      <w:r>
        <w:t>Underline size (width): 125px</w:t>
      </w:r>
    </w:p>
    <w:p w:rsidR="009714AC" w:rsidRDefault="009714AC" w:rsidP="00C07AA0">
      <w:pPr>
        <w:pStyle w:val="Text3"/>
      </w:pPr>
      <w:r>
        <w:t>Colour: white</w:t>
      </w:r>
    </w:p>
    <w:p w:rsidR="000B020B" w:rsidRDefault="000B020B" w:rsidP="00C07AA0">
      <w:pPr>
        <w:pStyle w:val="Text3"/>
      </w:pPr>
      <w:r>
        <w:t>Input: alpha key presses</w:t>
      </w:r>
    </w:p>
    <w:p w:rsidR="00B74E1E" w:rsidRPr="00270FE4" w:rsidRDefault="00270FE4" w:rsidP="00270FE4">
      <w:pPr>
        <w:rPr>
          <w:sz w:val="24"/>
          <w:szCs w:val="24"/>
        </w:rPr>
      </w:pPr>
      <w:r>
        <w:br w:type="page"/>
      </w:r>
    </w:p>
    <w:p w:rsidR="00B74E1E" w:rsidRDefault="00B74E1E" w:rsidP="00B74E1E">
      <w:pPr>
        <w:pStyle w:val="Sub-TaskHeader"/>
      </w:pPr>
      <w:r>
        <w:lastRenderedPageBreak/>
        <w:t>Enter Text:</w:t>
      </w:r>
    </w:p>
    <w:p w:rsidR="00B74E1E" w:rsidRDefault="00B74E1E" w:rsidP="00B74E1E">
      <w:pPr>
        <w:pStyle w:val="Text3"/>
      </w:pPr>
      <w:r>
        <w:t>Font-size: 18px</w:t>
      </w:r>
    </w:p>
    <w:p w:rsidR="00B74E1E" w:rsidRDefault="00B74E1E" w:rsidP="00B74E1E">
      <w:pPr>
        <w:pStyle w:val="Text3"/>
      </w:pPr>
      <w:r>
        <w:t>Colour: white</w:t>
      </w:r>
    </w:p>
    <w:p w:rsidR="00B74E1E" w:rsidRDefault="00B74E1E" w:rsidP="00B74E1E">
      <w:pPr>
        <w:pStyle w:val="Text3"/>
      </w:pPr>
      <w:r>
        <w:t>Font-family: cosmic-aliens (ca)</w:t>
      </w:r>
    </w:p>
    <w:p w:rsidR="00B74E1E" w:rsidRDefault="00B74E1E" w:rsidP="00B74E1E">
      <w:pPr>
        <w:pStyle w:val="Text3"/>
      </w:pPr>
      <w:r>
        <w:t xml:space="preserve">Content: “press enter to submit” </w:t>
      </w:r>
    </w:p>
    <w:p w:rsidR="009714AC" w:rsidRPr="004026FD" w:rsidRDefault="009714AC" w:rsidP="00C43EAC">
      <w:pPr>
        <w:pStyle w:val="Text3"/>
        <w:ind w:left="0"/>
      </w:pPr>
    </w:p>
    <w:p w:rsidR="00C07AA0" w:rsidRDefault="000F1599" w:rsidP="00C07AA0">
      <w:pPr>
        <w:pStyle w:val="Sub-TaskHeader"/>
      </w:pPr>
      <w:r>
        <w:t xml:space="preserve">Skip </w:t>
      </w:r>
      <w:r w:rsidR="00C07AA0">
        <w:t>Button:</w:t>
      </w:r>
    </w:p>
    <w:p w:rsidR="00A84B1B" w:rsidRDefault="00C07AA0" w:rsidP="00A84B1B">
      <w:pPr>
        <w:pStyle w:val="Text3"/>
      </w:pPr>
      <w:r>
        <w:t>Size: 1</w:t>
      </w:r>
      <w:r w:rsidR="00A73022">
        <w:t>13</w:t>
      </w:r>
      <w:r>
        <w:t>x</w:t>
      </w:r>
      <w:r w:rsidR="00A73022">
        <w:t>42</w:t>
      </w:r>
      <w:r>
        <w:t>px (normal), 1</w:t>
      </w:r>
      <w:r w:rsidR="00A73022">
        <w:t>33</w:t>
      </w:r>
      <w:r>
        <w:t>x</w:t>
      </w:r>
      <w:r w:rsidR="00A73022">
        <w:t>58</w:t>
      </w:r>
      <w:r>
        <w:t>px (large)</w:t>
      </w:r>
    </w:p>
    <w:p w:rsidR="00C07AA0" w:rsidRDefault="00C07AA0" w:rsidP="00C07AA0">
      <w:pPr>
        <w:pStyle w:val="Text3"/>
      </w:pPr>
      <w:r>
        <w:t>Content:</w:t>
      </w:r>
      <w:r w:rsidR="000F1599">
        <w:t xml:space="preserve"> “skip”</w:t>
      </w:r>
    </w:p>
    <w:p w:rsidR="00F36FB0" w:rsidRDefault="00F36FB0" w:rsidP="00F36FB0">
      <w:pPr>
        <w:pStyle w:val="Text3"/>
      </w:pPr>
      <w:r>
        <w:t>Font-size: 13px</w:t>
      </w:r>
    </w:p>
    <w:p w:rsidR="00F36FB0" w:rsidRDefault="00F36FB0" w:rsidP="00F36FB0">
      <w:pPr>
        <w:pStyle w:val="Text3"/>
      </w:pPr>
      <w:r>
        <w:t>Font-family: cosmic-aliens (ca)</w:t>
      </w:r>
    </w:p>
    <w:p w:rsidR="00C07AA0" w:rsidRDefault="00C07AA0" w:rsidP="00C07AA0">
      <w:pPr>
        <w:pStyle w:val="Text3"/>
      </w:pPr>
      <w:r>
        <w:t>Input: click detection, hover detection.</w:t>
      </w:r>
    </w:p>
    <w:p w:rsidR="00B74E1E" w:rsidRDefault="00C07AA0" w:rsidP="00B74E1E">
      <w:pPr>
        <w:pStyle w:val="Text3"/>
      </w:pPr>
      <w:r>
        <w:t xml:space="preserve">Output: changes the page to </w:t>
      </w:r>
      <w:r w:rsidR="000F1599">
        <w:t>the high score display page</w:t>
      </w:r>
      <w:r>
        <w:t>.</w:t>
      </w:r>
    </w:p>
    <w:p w:rsidR="00145045" w:rsidRPr="00C43EAC" w:rsidRDefault="00B74E1E" w:rsidP="00C43EAC">
      <w:pPr>
        <w:rPr>
          <w:sz w:val="24"/>
          <w:szCs w:val="24"/>
        </w:rPr>
      </w:pPr>
      <w:r>
        <w:br w:type="page"/>
      </w:r>
    </w:p>
    <w:p w:rsidR="00B2607D" w:rsidRDefault="00B2607D" w:rsidP="00B2607D">
      <w:pPr>
        <w:pStyle w:val="TaskHeader"/>
      </w:pPr>
      <w:r>
        <w:lastRenderedPageBreak/>
        <w:t>High Score Display Page:</w:t>
      </w:r>
    </w:p>
    <w:p w:rsidR="00367BA9" w:rsidRDefault="00367BA9" w:rsidP="00367BA9">
      <w:pPr>
        <w:pStyle w:val="Text1"/>
      </w:pPr>
    </w:p>
    <w:p w:rsidR="00367BA9" w:rsidRDefault="006A01C4" w:rsidP="00367BA9">
      <w:pPr>
        <w:pStyle w:val="Text1"/>
      </w:pPr>
      <w:r>
        <w:rPr>
          <w:noProof/>
          <w:lang w:eastAsia="en-GB"/>
        </w:rPr>
        <w:drawing>
          <wp:anchor distT="0" distB="0" distL="114300" distR="114300" simplePos="0" relativeHeight="251794432" behindDoc="0" locked="0" layoutInCell="1" allowOverlap="1">
            <wp:simplePos x="0" y="0"/>
            <wp:positionH relativeFrom="column">
              <wp:posOffset>1918335</wp:posOffset>
            </wp:positionH>
            <wp:positionV relativeFrom="paragraph">
              <wp:posOffset>3117</wp:posOffset>
            </wp:positionV>
            <wp:extent cx="4509135" cy="3384550"/>
            <wp:effectExtent l="0" t="0" r="5715" b="6350"/>
            <wp:wrapSquare wrapText="bothSides"/>
            <wp:docPr id="87" name="Picture 87" descr="C:\Users\yanni\AppData\Local\Microsoft\Windows\INetCache\Content.Word\Highscore Dipslay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nni\AppData\Local\Microsoft\Windows\INetCache\Content.Word\Highscore Dipslay pa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09135"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BA9" w:rsidRDefault="006A01C4" w:rsidP="00367BA9">
      <w:pPr>
        <w:pStyle w:val="Text1"/>
      </w:pPr>
      <w:r>
        <w:rPr>
          <w:noProof/>
          <w:lang w:eastAsia="en-GB"/>
        </w:rPr>
        <mc:AlternateContent>
          <mc:Choice Requires="wps">
            <w:drawing>
              <wp:anchor distT="0" distB="0" distL="114300" distR="114300" simplePos="0" relativeHeight="251795456" behindDoc="0" locked="0" layoutInCell="1" allowOverlap="1">
                <wp:simplePos x="0" y="0"/>
                <wp:positionH relativeFrom="column">
                  <wp:posOffset>394855</wp:posOffset>
                </wp:positionH>
                <wp:positionV relativeFrom="paragraph">
                  <wp:posOffset>93980</wp:posOffset>
                </wp:positionV>
                <wp:extent cx="2639290" cy="62345"/>
                <wp:effectExtent l="0" t="0" r="27940" b="33020"/>
                <wp:wrapNone/>
                <wp:docPr id="89" name="Straight Connector 89"/>
                <wp:cNvGraphicFramePr/>
                <a:graphic xmlns:a="http://schemas.openxmlformats.org/drawingml/2006/main">
                  <a:graphicData uri="http://schemas.microsoft.com/office/word/2010/wordprocessingShape">
                    <wps:wsp>
                      <wps:cNvCnPr/>
                      <wps:spPr>
                        <a:xfrm>
                          <a:off x="0" y="0"/>
                          <a:ext cx="2639290" cy="6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8E18B4" id="Straight Connector 89"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1.1pt,7.4pt" to="238.9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" strokecolor="black [3200]" strokeweight=".5pt">
                <v:stroke joinstyle="miter"/>
              </v:line>
            </w:pict>
          </mc:Fallback>
        </mc:AlternateContent>
      </w:r>
      <w:r>
        <w:t>Title</w:t>
      </w:r>
    </w:p>
    <w:p w:rsidR="00B719AF" w:rsidRDefault="00B719AF"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6480" behindDoc="0" locked="0" layoutInCell="1" allowOverlap="1">
                <wp:simplePos x="0" y="0"/>
                <wp:positionH relativeFrom="column">
                  <wp:posOffset>1129144</wp:posOffset>
                </wp:positionH>
                <wp:positionV relativeFrom="paragraph">
                  <wp:posOffset>94038</wp:posOffset>
                </wp:positionV>
                <wp:extent cx="2396837" cy="48491"/>
                <wp:effectExtent l="0" t="0" r="22860" b="27940"/>
                <wp:wrapNone/>
                <wp:docPr id="90" name="Straight Connector 90"/>
                <wp:cNvGraphicFramePr/>
                <a:graphic xmlns:a="http://schemas.openxmlformats.org/drawingml/2006/main">
                  <a:graphicData uri="http://schemas.microsoft.com/office/word/2010/wordprocessingShape">
                    <wps:wsp>
                      <wps:cNvCnPr/>
                      <wps:spPr>
                        <a:xfrm>
                          <a:off x="0" y="0"/>
                          <a:ext cx="2396837" cy="4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74EBC" id="Straight Connector 90"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8.9pt,7.4pt" to="277.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" strokecolor="black [3200]" strokeweight=".5pt">
                <v:stroke joinstyle="miter"/>
              </v:line>
            </w:pict>
          </mc:Fallback>
        </mc:AlternateContent>
      </w:r>
      <w:r>
        <w:t>High score table</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7504" behindDoc="0" locked="0" layoutInCell="1" allowOverlap="1">
                <wp:simplePos x="0" y="0"/>
                <wp:positionH relativeFrom="column">
                  <wp:posOffset>852054</wp:posOffset>
                </wp:positionH>
                <wp:positionV relativeFrom="paragraph">
                  <wp:posOffset>25689</wp:posOffset>
                </wp:positionV>
                <wp:extent cx="1413163" cy="83127"/>
                <wp:effectExtent l="0" t="0" r="34925" b="31750"/>
                <wp:wrapNone/>
                <wp:docPr id="91" name="Straight Connector 91"/>
                <wp:cNvGraphicFramePr/>
                <a:graphic xmlns:a="http://schemas.openxmlformats.org/drawingml/2006/main">
                  <a:graphicData uri="http://schemas.microsoft.com/office/word/2010/wordprocessingShape">
                    <wps:wsp>
                      <wps:cNvCnPr/>
                      <wps:spPr>
                        <a:xfrm flipV="1">
                          <a:off x="0" y="0"/>
                          <a:ext cx="1413163" cy="831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33833" id="Straight Connector 91" o:spid="_x0000_s1026" style="position:absolute;flip:y;z-index:251797504;visibility:visible;mso-wrap-style:square;mso-wrap-distance-left:9pt;mso-wrap-distance-top:0;mso-wrap-distance-right:9pt;mso-wrap-distance-bottom:0;mso-position-horizontal:absolute;mso-position-horizontal-relative:text;mso-position-vertical:absolute;mso-position-vertical-relative:text" from="67.1pt,2pt" to="178.3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" strokecolor="black [3200]" strokeweight=".5pt">
                <v:stroke joinstyle="miter"/>
              </v:line>
            </w:pict>
          </mc:Fallback>
        </mc:AlternateContent>
      </w:r>
      <w:r>
        <w:t>Background</w:t>
      </w:r>
    </w:p>
    <w:p w:rsidR="006A01C4" w:rsidRDefault="006A01C4" w:rsidP="00367BA9">
      <w:pPr>
        <w:pStyle w:val="Text1"/>
      </w:pPr>
    </w:p>
    <w:p w:rsidR="006A01C4" w:rsidRDefault="006A01C4" w:rsidP="00367BA9">
      <w:pPr>
        <w:pStyle w:val="Text1"/>
      </w:pPr>
    </w:p>
    <w:p w:rsidR="006A01C4" w:rsidRDefault="006A01C4" w:rsidP="00367BA9">
      <w:pPr>
        <w:pStyle w:val="Text1"/>
      </w:pPr>
      <w:r>
        <w:rPr>
          <w:noProof/>
          <w:lang w:eastAsia="en-GB"/>
        </w:rPr>
        <mc:AlternateContent>
          <mc:Choice Requires="wps">
            <w:drawing>
              <wp:anchor distT="0" distB="0" distL="114300" distR="114300" simplePos="0" relativeHeight="251799552" behindDoc="0" locked="0" layoutInCell="1" allowOverlap="1">
                <wp:simplePos x="0" y="0"/>
                <wp:positionH relativeFrom="column">
                  <wp:posOffset>588818</wp:posOffset>
                </wp:positionH>
                <wp:positionV relativeFrom="paragraph">
                  <wp:posOffset>95019</wp:posOffset>
                </wp:positionV>
                <wp:extent cx="4842164" cy="699655"/>
                <wp:effectExtent l="0" t="0" r="34925" b="24765"/>
                <wp:wrapNone/>
                <wp:docPr id="93" name="Straight Connector 93"/>
                <wp:cNvGraphicFramePr/>
                <a:graphic xmlns:a="http://schemas.openxmlformats.org/drawingml/2006/main">
                  <a:graphicData uri="http://schemas.microsoft.com/office/word/2010/wordprocessingShape">
                    <wps:wsp>
                      <wps:cNvCnPr/>
                      <wps:spPr>
                        <a:xfrm>
                          <a:off x="0" y="0"/>
                          <a:ext cx="4842164" cy="699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70466" id="Straight Connector 93"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46.35pt,7.5pt" to="427.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98528" behindDoc="0" locked="0" layoutInCell="1" allowOverlap="1">
                <wp:simplePos x="0" y="0"/>
                <wp:positionH relativeFrom="column">
                  <wp:posOffset>581890</wp:posOffset>
                </wp:positionH>
                <wp:positionV relativeFrom="paragraph">
                  <wp:posOffset>95019</wp:posOffset>
                </wp:positionV>
                <wp:extent cx="1988127" cy="692727"/>
                <wp:effectExtent l="0" t="0" r="31750" b="31750"/>
                <wp:wrapNone/>
                <wp:docPr id="92" name="Straight Connector 92"/>
                <wp:cNvGraphicFramePr/>
                <a:graphic xmlns:a="http://schemas.openxmlformats.org/drawingml/2006/main">
                  <a:graphicData uri="http://schemas.microsoft.com/office/word/2010/wordprocessingShape">
                    <wps:wsp>
                      <wps:cNvCnPr/>
                      <wps:spPr>
                        <a:xfrm>
                          <a:off x="0" y="0"/>
                          <a:ext cx="1988127" cy="692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22BE57" id="Straight Connector 92"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45.8pt,7.5pt" to="202.3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" strokecolor="black [3200]" strokeweight=".5pt">
                <v:stroke joinstyle="miter"/>
              </v:line>
            </w:pict>
          </mc:Fallback>
        </mc:AlternateContent>
      </w:r>
      <w:r>
        <w:t>Buttons</w:t>
      </w: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6A01C4" w:rsidRDefault="006A01C4" w:rsidP="00367BA9">
      <w:pPr>
        <w:pStyle w:val="Text1"/>
      </w:pPr>
    </w:p>
    <w:p w:rsidR="005B1300" w:rsidRDefault="005B1300" w:rsidP="005B1300">
      <w:pPr>
        <w:pStyle w:val="Sub-TaskHeader"/>
      </w:pPr>
      <w:r>
        <w:t>Title:</w:t>
      </w:r>
    </w:p>
    <w:p w:rsidR="005B1300" w:rsidRDefault="005B1300" w:rsidP="005B1300">
      <w:pPr>
        <w:pStyle w:val="Text3"/>
      </w:pPr>
      <w:r>
        <w:t>Font-size: 72px</w:t>
      </w:r>
    </w:p>
    <w:p w:rsidR="005B1300" w:rsidRDefault="005B1300" w:rsidP="005B1300">
      <w:pPr>
        <w:pStyle w:val="Text3"/>
      </w:pPr>
      <w:r>
        <w:t>Colour: white</w:t>
      </w:r>
    </w:p>
    <w:p w:rsidR="005B1300" w:rsidRDefault="005B1300" w:rsidP="005B1300">
      <w:pPr>
        <w:pStyle w:val="Text3"/>
      </w:pPr>
      <w:r>
        <w:t>Font-family: cosmic-aliens (ca)</w:t>
      </w:r>
    </w:p>
    <w:p w:rsidR="005B1300" w:rsidRDefault="005B1300" w:rsidP="005B1300">
      <w:pPr>
        <w:pStyle w:val="Text3"/>
      </w:pPr>
      <w:r>
        <w:t>Content: “HIGH SCORE!”</w:t>
      </w:r>
    </w:p>
    <w:p w:rsidR="00541986" w:rsidRDefault="00541986" w:rsidP="005B1300">
      <w:pPr>
        <w:pStyle w:val="Text3"/>
      </w:pPr>
    </w:p>
    <w:p w:rsidR="00541986" w:rsidRDefault="00541986" w:rsidP="00541986">
      <w:pPr>
        <w:pStyle w:val="Sub-TaskHeader"/>
      </w:pPr>
      <w:r>
        <w:t>High Score Table:</w:t>
      </w:r>
    </w:p>
    <w:p w:rsidR="00541986" w:rsidRDefault="00541986" w:rsidP="00541986">
      <w:pPr>
        <w:pStyle w:val="Text3"/>
      </w:pPr>
      <w:r>
        <w:t xml:space="preserve">Font-size: </w:t>
      </w:r>
      <w:r w:rsidR="006A1341">
        <w:t>25</w:t>
      </w:r>
      <w:bookmarkStart w:id="0" w:name="_GoBack"/>
      <w:bookmarkEnd w:id="0"/>
      <w:r>
        <w:t>px</w:t>
      </w:r>
    </w:p>
    <w:p w:rsidR="00541986" w:rsidRDefault="00541986" w:rsidP="00541986">
      <w:pPr>
        <w:pStyle w:val="Text3"/>
      </w:pPr>
      <w:r>
        <w:t>Font-family: cosmic-aliens (ca)</w:t>
      </w:r>
    </w:p>
    <w:p w:rsidR="00541986" w:rsidRDefault="00541986" w:rsidP="00541986">
      <w:pPr>
        <w:pStyle w:val="Text3"/>
      </w:pPr>
      <w:r>
        <w:t xml:space="preserve">Content: a sorted list of the top ten highest score along </w:t>
      </w:r>
    </w:p>
    <w:p w:rsidR="00541986" w:rsidRDefault="00541986" w:rsidP="00541986">
      <w:pPr>
        <w:pStyle w:val="Text3"/>
      </w:pPr>
      <w:r>
        <w:t>with their corresponding initials</w:t>
      </w:r>
    </w:p>
    <w:p w:rsidR="006A01C4" w:rsidRDefault="006A01C4" w:rsidP="00367BA9">
      <w:pPr>
        <w:pStyle w:val="Text1"/>
      </w:pPr>
    </w:p>
    <w:p w:rsidR="005B1300" w:rsidRDefault="005B1300" w:rsidP="005B1300">
      <w:pPr>
        <w:pStyle w:val="Sub-TaskHeader"/>
      </w:pPr>
      <w:r>
        <w:t>Background:</w:t>
      </w:r>
    </w:p>
    <w:p w:rsidR="005B1300" w:rsidRDefault="005B1300" w:rsidP="005B1300">
      <w:pPr>
        <w:pStyle w:val="Text3"/>
      </w:pPr>
      <w:r>
        <w:t>Size: 960x720px</w:t>
      </w:r>
    </w:p>
    <w:p w:rsidR="005B1300" w:rsidRDefault="005B1300" w:rsidP="005B1300">
      <w:pPr>
        <w:pStyle w:val="Text3"/>
      </w:pPr>
      <w:r>
        <w:t>Image: black with white spots to mimic stars</w:t>
      </w:r>
    </w:p>
    <w:p w:rsidR="006A01C4" w:rsidRDefault="005B1300" w:rsidP="005B1300">
      <w:pPr>
        <w:pStyle w:val="Text3"/>
      </w:pPr>
      <w:r>
        <w:t>Input: high score file</w:t>
      </w:r>
    </w:p>
    <w:p w:rsidR="006A01C4" w:rsidRPr="00C54F2D" w:rsidRDefault="00C54F2D" w:rsidP="00C54F2D">
      <w:pPr>
        <w:rPr>
          <w:sz w:val="24"/>
          <w:szCs w:val="24"/>
        </w:rPr>
      </w:pPr>
      <w:r>
        <w:br w:type="page"/>
      </w:r>
    </w:p>
    <w:p w:rsidR="002F69C6" w:rsidRDefault="002F69C6" w:rsidP="002F69C6">
      <w:pPr>
        <w:pStyle w:val="Sub-TaskHeader"/>
      </w:pPr>
      <w:r>
        <w:lastRenderedPageBreak/>
        <w:t>Buttons:</w:t>
      </w:r>
    </w:p>
    <w:p w:rsidR="002F69C6" w:rsidRDefault="002F69C6" w:rsidP="002F69C6">
      <w:pPr>
        <w:pStyle w:val="Text3"/>
      </w:pPr>
      <w:r>
        <w:t xml:space="preserve">Size: </w:t>
      </w:r>
      <w:r w:rsidR="00C54F2D">
        <w:t>113</w:t>
      </w:r>
      <w:r>
        <w:t>x</w:t>
      </w:r>
      <w:r w:rsidR="00C54F2D">
        <w:t>4</w:t>
      </w:r>
      <w:r>
        <w:t>2px (normal), 184x78px (large)</w:t>
      </w:r>
    </w:p>
    <w:p w:rsidR="002F69C6" w:rsidRDefault="002F69C6" w:rsidP="002F69C6">
      <w:pPr>
        <w:pStyle w:val="Text3"/>
      </w:pPr>
      <w:r>
        <w:t>Content: 1-2 word description of function.</w:t>
      </w:r>
    </w:p>
    <w:p w:rsidR="00F36FB0" w:rsidRDefault="00F36FB0" w:rsidP="00F36FB0">
      <w:pPr>
        <w:pStyle w:val="Text3"/>
      </w:pPr>
      <w:r>
        <w:t>Font-size: 13px</w:t>
      </w:r>
    </w:p>
    <w:p w:rsidR="00F36FB0" w:rsidRDefault="00F36FB0" w:rsidP="00F36FB0">
      <w:pPr>
        <w:pStyle w:val="Text3"/>
      </w:pPr>
      <w:r>
        <w:t>Font-family: cosmic-aliens (ca)</w:t>
      </w:r>
    </w:p>
    <w:p w:rsidR="002F69C6" w:rsidRDefault="002F69C6" w:rsidP="002F69C6">
      <w:pPr>
        <w:pStyle w:val="Text3"/>
      </w:pPr>
      <w:r>
        <w:t>Input: click detection, hover detection.</w:t>
      </w:r>
    </w:p>
    <w:p w:rsidR="00C54F2D" w:rsidRDefault="002F69C6" w:rsidP="002F69C6">
      <w:pPr>
        <w:pStyle w:val="Text3"/>
      </w:pPr>
      <w:r>
        <w:t>Output: size will change size when cursor is hovering over it, will change the page when clicked (to appropriate respective page).</w:t>
      </w:r>
    </w:p>
    <w:p w:rsidR="002F69C6" w:rsidRPr="00C54F2D" w:rsidRDefault="00C54F2D" w:rsidP="00C54F2D">
      <w:pPr>
        <w:rPr>
          <w:sz w:val="24"/>
          <w:szCs w:val="24"/>
        </w:rPr>
      </w:pPr>
      <w:r>
        <w:br w:type="page"/>
      </w:r>
    </w:p>
    <w:p w:rsidR="00A82FEC" w:rsidRDefault="00FF7085" w:rsidP="00F36FB0">
      <w:pPr>
        <w:pStyle w:val="SectionHeader"/>
      </w:pPr>
      <w:r>
        <w:lastRenderedPageBreak/>
        <w:t>Psuedocode</w:t>
      </w:r>
    </w:p>
    <w:p w:rsidR="00A82FEC" w:rsidRDefault="00A82FEC" w:rsidP="00A82FEC">
      <w:pPr>
        <w:pStyle w:val="Sub-SectionHeader"/>
      </w:pPr>
      <w:r>
        <w:t>Button Class:</w:t>
      </w:r>
    </w:p>
    <w:p w:rsidR="00A82FEC" w:rsidRDefault="00A82FEC" w:rsidP="00A82FEC">
      <w:pPr>
        <w:pStyle w:val="Sub-pseudocode"/>
      </w:pPr>
      <w:r>
        <w:t>Instance Variable:</w:t>
      </w:r>
    </w:p>
    <w:p w:rsidR="00A82FEC" w:rsidRDefault="00A82FEC" w:rsidP="00A82FEC">
      <w:pPr>
        <w:pStyle w:val="pseudocode"/>
      </w:pPr>
      <w:r>
        <w:t>Declare Position() As INTEGER</w:t>
      </w:r>
    </w:p>
    <w:p w:rsidR="00A82FEC" w:rsidRDefault="00A82FEC" w:rsidP="00A82FEC">
      <w:pPr>
        <w:pStyle w:val="pseudocode"/>
      </w:pPr>
      <w:r>
        <w:t>Declare Size() As INTEGER</w:t>
      </w:r>
    </w:p>
    <w:p w:rsidR="00A82FEC" w:rsidRDefault="00A82FEC" w:rsidP="00A82FEC">
      <w:pPr>
        <w:pStyle w:val="pseudocode"/>
      </w:pPr>
      <w:r>
        <w:t>Declare Content() As INTEGER</w:t>
      </w:r>
    </w:p>
    <w:p w:rsidR="00A82FEC" w:rsidRDefault="00A82FEC" w:rsidP="00A82FEC">
      <w:pPr>
        <w:pStyle w:val="pseudocode"/>
      </w:pPr>
    </w:p>
    <w:p w:rsidR="00A82FEC" w:rsidRDefault="00A82FEC" w:rsidP="00A82FEC">
      <w:pPr>
        <w:pStyle w:val="Sub-pseudocode"/>
      </w:pPr>
      <w:r>
        <w:t>Methods:</w:t>
      </w:r>
    </w:p>
    <w:p w:rsidR="00A82FEC" w:rsidRDefault="00A82FEC" w:rsidP="00A82FEC">
      <w:pPr>
        <w:pStyle w:val="pseudocode"/>
      </w:pPr>
      <w:r>
        <w:t>hover_Detect()</w:t>
      </w:r>
    </w:p>
    <w:p w:rsidR="00A82FEC" w:rsidRDefault="00A82FEC" w:rsidP="00A82FEC">
      <w:pPr>
        <w:pStyle w:val="pseudocode"/>
      </w:pPr>
      <w:r>
        <w:t>click_Detect()</w:t>
      </w:r>
    </w:p>
    <w:p w:rsidR="00A82FEC" w:rsidRDefault="00A82FEC" w:rsidP="00A82FEC">
      <w:pPr>
        <w:pStyle w:val="pseudocode"/>
      </w:pPr>
      <w:r>
        <w:t>enlarge()</w:t>
      </w:r>
    </w:p>
    <w:p w:rsidR="00A82FEC" w:rsidRDefault="00A82FEC" w:rsidP="00A82FEC">
      <w:pPr>
        <w:pStyle w:val="pseudocode"/>
      </w:pPr>
      <w:r>
        <w:t>load_Page()</w:t>
      </w:r>
    </w:p>
    <w:p w:rsidR="00A82FEC" w:rsidRDefault="00A82FEC" w:rsidP="00A82FEC">
      <w:pPr>
        <w:pStyle w:val="pseudocode"/>
      </w:pPr>
    </w:p>
    <w:p w:rsidR="00FF7085" w:rsidRDefault="00FF7085" w:rsidP="00FF7085">
      <w:pPr>
        <w:pStyle w:val="Sub-SectionHeader"/>
      </w:pPr>
      <w:r>
        <w:t>Home Page:</w:t>
      </w:r>
    </w:p>
    <w:p w:rsidR="00FF7085" w:rsidRDefault="00FF7085" w:rsidP="00FF7085">
      <w:pPr>
        <w:pStyle w:val="pseudocode"/>
        <w:numPr>
          <w:ilvl w:val="0"/>
          <w:numId w:val="19"/>
        </w:numPr>
      </w:pPr>
      <w:r>
        <w:t>Load Home Page</w:t>
      </w:r>
    </w:p>
    <w:p w:rsidR="004A7F6B" w:rsidRDefault="004A7F6B" w:rsidP="004A7F6B">
      <w:pPr>
        <w:pStyle w:val="pseudocode"/>
        <w:numPr>
          <w:ilvl w:val="0"/>
          <w:numId w:val="19"/>
        </w:numPr>
      </w:pPr>
      <w:r>
        <w:t xml:space="preserve">While Home page is loaded </w:t>
      </w:r>
    </w:p>
    <w:p w:rsidR="00FF7085" w:rsidRDefault="00A82FEC" w:rsidP="00A82FEC">
      <w:pPr>
        <w:pStyle w:val="pseudocode"/>
        <w:ind w:left="208" w:firstLine="578"/>
      </w:pPr>
      <w:r>
        <w:t>3  btn_Settings.click_Detect()</w:t>
      </w:r>
    </w:p>
    <w:p w:rsidR="00A82FEC" w:rsidRDefault="00A82FEC" w:rsidP="00A82FEC">
      <w:pPr>
        <w:pStyle w:val="pseudocode"/>
        <w:ind w:left="208" w:firstLine="578"/>
      </w:pPr>
      <w:r>
        <w:t>4  btn_Instructions.click_Detect()</w:t>
      </w:r>
    </w:p>
    <w:p w:rsidR="00A82FEC" w:rsidRDefault="00A82FEC" w:rsidP="00A82FEC">
      <w:pPr>
        <w:pStyle w:val="pseudocode"/>
        <w:ind w:left="208" w:firstLine="578"/>
      </w:pPr>
      <w:r>
        <w:t>5  btn_Start_Game.click_Detect()</w:t>
      </w:r>
    </w:p>
    <w:p w:rsidR="00A82FEC" w:rsidRDefault="00A82FEC" w:rsidP="00A82FEC">
      <w:pPr>
        <w:pStyle w:val="pseudocode"/>
        <w:ind w:left="208" w:firstLine="578"/>
      </w:pPr>
      <w:r>
        <w:t>6  btn_Settings.hover_Detect()</w:t>
      </w:r>
    </w:p>
    <w:p w:rsidR="00A82FEC" w:rsidRDefault="00A82FEC" w:rsidP="00A82FEC">
      <w:pPr>
        <w:pStyle w:val="pseudocode"/>
        <w:ind w:left="208" w:firstLine="578"/>
      </w:pPr>
      <w:r>
        <w:t>7  btn_Instructions.hover_Detect()</w:t>
      </w:r>
    </w:p>
    <w:p w:rsidR="00A82FEC" w:rsidRDefault="00A82FEC" w:rsidP="00A82FEC">
      <w:pPr>
        <w:pStyle w:val="pseudocode"/>
        <w:ind w:left="208" w:firstLine="578"/>
      </w:pPr>
      <w:r>
        <w:t>8  btn_Start_Game.hover_Detect()</w:t>
      </w:r>
    </w:p>
    <w:p w:rsidR="0033402E" w:rsidRDefault="0033402E" w:rsidP="0033402E">
      <w:pPr>
        <w:pStyle w:val="pseudocode"/>
      </w:pPr>
      <w:r>
        <w:t>9 End While</w:t>
      </w:r>
    </w:p>
    <w:p w:rsidR="00A82FEC" w:rsidRDefault="00A82FEC" w:rsidP="00A82FEC">
      <w:pPr>
        <w:pStyle w:val="pseudocode"/>
        <w:ind w:left="208" w:firstLine="578"/>
      </w:pPr>
    </w:p>
    <w:p w:rsidR="00A82FEC" w:rsidRDefault="00A82FEC" w:rsidP="00A82FEC">
      <w:pPr>
        <w:pStyle w:val="pseudocode"/>
        <w:ind w:left="208" w:firstLine="578"/>
      </w:pPr>
    </w:p>
    <w:p w:rsidR="00A82FEC" w:rsidRDefault="00A82FEC" w:rsidP="00A82FEC">
      <w:pPr>
        <w:pStyle w:val="pseudocode"/>
        <w:ind w:left="1146" w:firstLine="0"/>
      </w:pPr>
    </w:p>
    <w:p w:rsidR="00FF7085" w:rsidRDefault="00FF7085" w:rsidP="004A7F6B">
      <w:pPr>
        <w:pStyle w:val="Sub-pseudocode"/>
      </w:pPr>
      <w:r>
        <w:t>1 Load Home Page:</w:t>
      </w:r>
    </w:p>
    <w:p w:rsidR="00FF7085" w:rsidRDefault="004A7F6B" w:rsidP="004A7F6B">
      <w:pPr>
        <w:pStyle w:val="pseudocode"/>
        <w:numPr>
          <w:ilvl w:val="1"/>
          <w:numId w:val="21"/>
        </w:numPr>
      </w:pPr>
      <w:r>
        <w:t>load form</w:t>
      </w:r>
    </w:p>
    <w:p w:rsidR="004A7F6B" w:rsidRDefault="004A7F6B" w:rsidP="004A7F6B">
      <w:pPr>
        <w:pStyle w:val="pseudocode"/>
        <w:numPr>
          <w:ilvl w:val="1"/>
          <w:numId w:val="21"/>
        </w:numPr>
      </w:pPr>
      <w:r>
        <w:t>load background</w:t>
      </w:r>
    </w:p>
    <w:p w:rsidR="004A7F6B" w:rsidRDefault="004A7F6B" w:rsidP="004A7F6B">
      <w:pPr>
        <w:pStyle w:val="pseudocode"/>
        <w:numPr>
          <w:ilvl w:val="1"/>
          <w:numId w:val="21"/>
        </w:numPr>
      </w:pPr>
      <w:r>
        <w:t>load text and images</w:t>
      </w:r>
    </w:p>
    <w:p w:rsidR="004A7F6B" w:rsidRDefault="004A7F6B" w:rsidP="004A7F6B">
      <w:pPr>
        <w:pStyle w:val="pseudocode"/>
        <w:numPr>
          <w:ilvl w:val="1"/>
          <w:numId w:val="21"/>
        </w:numPr>
      </w:pPr>
      <w:r>
        <w:t>load buttons</w:t>
      </w:r>
    </w:p>
    <w:p w:rsidR="004A7F6B" w:rsidRDefault="004A7F6B" w:rsidP="004A7F6B">
      <w:pPr>
        <w:pStyle w:val="pseudocode"/>
      </w:pPr>
    </w:p>
    <w:p w:rsidR="00FF7085" w:rsidRDefault="00FF7085">
      <w:pPr>
        <w:rPr>
          <w:sz w:val="24"/>
          <w:szCs w:val="24"/>
        </w:rPr>
      </w:pPr>
      <w:r>
        <w:br w:type="page"/>
      </w:r>
      <w:r>
        <w:lastRenderedPageBreak/>
        <w:t xml:space="preserve"> </w:t>
      </w:r>
    </w:p>
    <w:p w:rsidR="00FF7085" w:rsidRDefault="00FF7085" w:rsidP="00FF7085">
      <w:pPr>
        <w:pStyle w:val="Text1"/>
      </w:pPr>
    </w:p>
    <w:p w:rsidR="00AF228F" w:rsidRPr="00E40FFC" w:rsidRDefault="00B01D9E" w:rsidP="00747BF2">
      <w:pPr>
        <w:pStyle w:val="Sub-SectionHeader"/>
      </w:pPr>
      <w:r>
        <w:t>Functionality</w:t>
      </w:r>
      <w:r w:rsidR="00AF228F" w:rsidRPr="00E40FFC">
        <w:t>:</w:t>
      </w:r>
    </w:p>
    <w:p w:rsidR="00AF228F" w:rsidRPr="00E40FFC" w:rsidRDefault="00AF228F" w:rsidP="00747BF2">
      <w:pPr>
        <w:pStyle w:val="TaskHeader"/>
      </w:pPr>
      <w:r w:rsidRPr="00E40FFC">
        <w:t>Aliens:</w:t>
      </w:r>
    </w:p>
    <w:p w:rsidR="00AF228F" w:rsidRDefault="00AF228F" w:rsidP="000A0E31">
      <w:pPr>
        <w:pStyle w:val="Text2"/>
      </w:pPr>
      <w:r w:rsidRPr="000A0E31">
        <w:rPr>
          <w:rStyle w:val="Text1Char"/>
        </w:rPr>
        <w:t>There will be</w:t>
      </w:r>
      <w:r w:rsidRPr="00E40FFC">
        <w:t xml:space="preserve"> 5 layers of aliens.</w:t>
      </w:r>
    </w:p>
    <w:p w:rsidR="00AF228F" w:rsidRPr="00E40FFC" w:rsidRDefault="00AF228F" w:rsidP="000A0E31">
      <w:pPr>
        <w:pStyle w:val="Text2"/>
      </w:pPr>
      <w:r>
        <w:t xml:space="preserve">The aliens will be held in </w:t>
      </w:r>
      <w:r w:rsidRPr="00C455BA">
        <w:rPr>
          <w:noProof/>
        </w:rPr>
        <w:t>a 2D</w:t>
      </w:r>
      <w:r>
        <w:t xml:space="preserve"> array of objects.</w:t>
      </w:r>
    </w:p>
    <w:p w:rsidR="00AF228F" w:rsidRPr="00E40FFC" w:rsidRDefault="00AF228F" w:rsidP="000A0E31">
      <w:pPr>
        <w:pStyle w:val="Text2"/>
      </w:pPr>
      <w:r w:rsidRPr="00E40FFC">
        <w:t>3 Types of aliens:</w:t>
      </w:r>
    </w:p>
    <w:p w:rsidR="00AF228F" w:rsidRPr="00E40FFC" w:rsidRDefault="00AF228F" w:rsidP="00223A3F">
      <w:pPr>
        <w:pStyle w:val="Sub-TaskHeader"/>
        <w:ind w:left="567"/>
      </w:pPr>
      <w:r w:rsidRPr="00E40FFC">
        <w:t>10pts:</w:t>
      </w:r>
    </w:p>
    <w:p w:rsidR="00AF228F" w:rsidRPr="00E40FFC" w:rsidRDefault="00AF228F" w:rsidP="00223A3F">
      <w:pPr>
        <w:spacing w:after="0"/>
        <w:ind w:firstLine="567"/>
        <w:rPr>
          <w:sz w:val="24"/>
          <w:szCs w:val="24"/>
        </w:rPr>
      </w:pPr>
      <w:r w:rsidRPr="000A0E31">
        <w:rPr>
          <w:rStyle w:val="textfailChar"/>
        </w:rPr>
        <w:t>These constitute the lower 2 layers</w:t>
      </w:r>
      <w:r w:rsidRPr="00E40FFC">
        <w:rPr>
          <w:sz w:val="24"/>
          <w:szCs w:val="24"/>
        </w:rPr>
        <w:t>.</w:t>
      </w:r>
    </w:p>
    <w:p w:rsidR="00AF228F" w:rsidRPr="00E40FFC" w:rsidRDefault="00AF228F" w:rsidP="00223A3F">
      <w:pPr>
        <w:pStyle w:val="Sub-TaskHeader"/>
        <w:ind w:left="567"/>
      </w:pPr>
      <w:r w:rsidRPr="00E40FFC">
        <w:t>20pts:</w:t>
      </w:r>
    </w:p>
    <w:p w:rsidR="00AF228F" w:rsidRPr="00E40FFC" w:rsidRDefault="00AF228F" w:rsidP="00223A3F">
      <w:pPr>
        <w:pStyle w:val="Text3"/>
        <w:ind w:left="567"/>
      </w:pPr>
      <w:r w:rsidRPr="00E40FFC">
        <w:t>These constitute the 2 layers above the 10pts aliens.</w:t>
      </w:r>
    </w:p>
    <w:p w:rsidR="00AF228F" w:rsidRPr="00E40FFC" w:rsidRDefault="00AF228F" w:rsidP="00223A3F">
      <w:pPr>
        <w:pStyle w:val="Sub-TaskHeader"/>
        <w:ind w:left="567"/>
      </w:pPr>
      <w:r w:rsidRPr="00E40FFC">
        <w:t>30pts:</w:t>
      </w:r>
    </w:p>
    <w:p w:rsidR="00AF228F" w:rsidRPr="00E40FFC" w:rsidRDefault="00AF228F" w:rsidP="00223A3F">
      <w:pPr>
        <w:pStyle w:val="Text3"/>
        <w:ind w:left="567"/>
      </w:pPr>
      <w:r w:rsidRPr="00E40FFC">
        <w:t>These constitute the top layer.</w:t>
      </w:r>
    </w:p>
    <w:p w:rsidR="00AF228F" w:rsidRPr="00E40FFC" w:rsidRDefault="00AF228F" w:rsidP="00223A3F">
      <w:pPr>
        <w:pStyle w:val="Text2"/>
      </w:pPr>
      <w:r w:rsidRPr="00E40FFC">
        <w:t>There will be 11 aliens on each row.</w:t>
      </w:r>
    </w:p>
    <w:p w:rsidR="00AF228F" w:rsidRPr="000A0E31" w:rsidRDefault="00AF228F" w:rsidP="00223A3F">
      <w:pPr>
        <w:pStyle w:val="Text2"/>
      </w:pPr>
      <w:r w:rsidRPr="00E40FFC">
        <w:t>There will also be a bonus point 'mother ship' that will occasionally</w:t>
      </w:r>
      <w:r w:rsidR="002115B4">
        <w:t xml:space="preserve"> </w:t>
      </w:r>
      <w:r w:rsidRPr="000A0E31">
        <w:t>travel across the top of the screen, above all the aliens this will be worth 100pts.</w:t>
      </w:r>
    </w:p>
    <w:p w:rsidR="00AF228F" w:rsidRPr="00747BF2" w:rsidRDefault="00AF228F" w:rsidP="00747BF2">
      <w:pPr>
        <w:pStyle w:val="TaskHeader"/>
      </w:pPr>
      <w:r w:rsidRPr="00747BF2">
        <w:t>Bombs:</w:t>
      </w:r>
    </w:p>
    <w:p w:rsidR="00AF228F" w:rsidRPr="002115B4" w:rsidRDefault="00AF228F" w:rsidP="002115B4">
      <w:pPr>
        <w:pStyle w:val="Text2"/>
      </w:pPr>
      <w:r w:rsidRPr="002115B4">
        <w:t>There will be 2 types of projectile, bolt (fast) and arrow (slow).</w:t>
      </w:r>
    </w:p>
    <w:p w:rsidR="00AF228F" w:rsidRPr="00E40FFC" w:rsidRDefault="00AF228F" w:rsidP="00747BF2">
      <w:pPr>
        <w:pStyle w:val="TaskHeader"/>
      </w:pPr>
      <w:r w:rsidRPr="00E40FFC">
        <w:t>Movement:</w:t>
      </w:r>
    </w:p>
    <w:p w:rsidR="00AF228F" w:rsidRPr="00E40FFC" w:rsidRDefault="00AF228F" w:rsidP="000A0E31">
      <w:pPr>
        <w:pStyle w:val="Text2"/>
      </w:pPr>
      <w:r w:rsidRPr="00E40FFC">
        <w:t>The aliens will all move across the screen, then whe</w:t>
      </w:r>
      <w:r w:rsidR="000A0E31">
        <w:t xml:space="preserve">n they reach the </w:t>
      </w:r>
      <w:r w:rsidR="000A0E31" w:rsidRPr="00C455BA">
        <w:rPr>
          <w:noProof/>
        </w:rPr>
        <w:t>end</w:t>
      </w:r>
      <w:r w:rsidR="00C455BA">
        <w:rPr>
          <w:noProof/>
        </w:rPr>
        <w:t>,</w:t>
      </w:r>
      <w:r w:rsidR="000A0E31">
        <w:t xml:space="preserve"> they will </w:t>
      </w:r>
      <w:r w:rsidRPr="00E40FFC">
        <w:t xml:space="preserve">shift down a </w:t>
      </w:r>
      <w:r w:rsidRPr="00C455BA">
        <w:rPr>
          <w:noProof/>
        </w:rPr>
        <w:t>bit</w:t>
      </w:r>
      <w:r w:rsidR="00C455BA">
        <w:rPr>
          <w:noProof/>
        </w:rPr>
        <w:t>,</w:t>
      </w:r>
      <w:r w:rsidRPr="00E40FFC">
        <w:t xml:space="preserve"> and their movement speed will increase.</w:t>
      </w:r>
    </w:p>
    <w:p w:rsidR="00747BF2" w:rsidRDefault="00747BF2" w:rsidP="00AF228F">
      <w:pPr>
        <w:spacing w:after="0"/>
        <w:rPr>
          <w:sz w:val="24"/>
          <w:szCs w:val="24"/>
        </w:rPr>
      </w:pPr>
    </w:p>
    <w:p w:rsidR="00AF228F" w:rsidRPr="00E40FFC" w:rsidRDefault="00AF228F" w:rsidP="00747BF2">
      <w:pPr>
        <w:pStyle w:val="TaskHeader"/>
        <w:rPr>
          <w:sz w:val="36"/>
          <w:szCs w:val="36"/>
        </w:rPr>
      </w:pPr>
      <w:r w:rsidRPr="00E40FFC">
        <w:t>Player</w:t>
      </w:r>
      <w:r w:rsidRPr="00E40FFC">
        <w:rPr>
          <w:sz w:val="36"/>
          <w:szCs w:val="36"/>
        </w:rPr>
        <w:t>:</w:t>
      </w:r>
    </w:p>
    <w:p w:rsidR="00AF228F" w:rsidRPr="000A0E31" w:rsidRDefault="00AF228F" w:rsidP="000A0E31">
      <w:pPr>
        <w:pStyle w:val="Text2"/>
      </w:pPr>
      <w:r w:rsidRPr="000A0E31">
        <w:t>The player will only be able to move right and left. Shots will only come from the centre of</w:t>
      </w:r>
      <w:r w:rsidR="000A0E31" w:rsidRPr="000A0E31">
        <w:t xml:space="preserve"> </w:t>
      </w:r>
      <w:r w:rsidRPr="000A0E31">
        <w:t xml:space="preserve">the player </w:t>
      </w:r>
      <w:r w:rsidRPr="00C455BA">
        <w:rPr>
          <w:noProof/>
        </w:rPr>
        <w:t>character</w:t>
      </w:r>
      <w:r w:rsidR="00C455BA">
        <w:rPr>
          <w:noProof/>
        </w:rPr>
        <w:t>;</w:t>
      </w:r>
      <w:r w:rsidRPr="00C455BA">
        <w:rPr>
          <w:noProof/>
        </w:rPr>
        <w:t xml:space="preserve"> this</w:t>
      </w:r>
      <w:r w:rsidRPr="000A0E31">
        <w:t xml:space="preserve"> makes the game harder. The player will have 3 'lives' in total,</w:t>
      </w:r>
      <w:r w:rsidR="000A0E31" w:rsidRPr="000A0E31">
        <w:t xml:space="preserve"> </w:t>
      </w:r>
      <w:r w:rsidRPr="000A0E31">
        <w:t>each time the player 'dies' there will be a short explosion animation.</w:t>
      </w:r>
    </w:p>
    <w:p w:rsidR="00747BF2" w:rsidRDefault="00747BF2" w:rsidP="00AF228F">
      <w:pPr>
        <w:spacing w:after="0"/>
        <w:rPr>
          <w:sz w:val="24"/>
          <w:szCs w:val="24"/>
        </w:rPr>
      </w:pPr>
    </w:p>
    <w:p w:rsidR="00AF228F" w:rsidRPr="00E40FFC" w:rsidRDefault="00AF228F" w:rsidP="00747BF2">
      <w:pPr>
        <w:pStyle w:val="TaskHeader"/>
      </w:pPr>
      <w:r w:rsidRPr="00E40FFC">
        <w:t>Barricade:</w:t>
      </w:r>
    </w:p>
    <w:p w:rsidR="00AF228F" w:rsidRPr="00E40FFC" w:rsidRDefault="00AF228F" w:rsidP="000A0E31">
      <w:pPr>
        <w:pStyle w:val="Text2"/>
      </w:pPr>
      <w:r w:rsidRPr="00E40FFC">
        <w:t xml:space="preserve">There will be 4 barricades in total, each time a shot hits a </w:t>
      </w:r>
      <w:r w:rsidRPr="00C455BA">
        <w:rPr>
          <w:noProof/>
        </w:rPr>
        <w:t>barricade</w:t>
      </w:r>
      <w:r w:rsidR="00C455BA">
        <w:rPr>
          <w:noProof/>
        </w:rPr>
        <w:t>,</w:t>
      </w:r>
      <w:r>
        <w:t xml:space="preserve"> a 'chunk' will be taken</w:t>
      </w:r>
      <w:r w:rsidR="000A0E31">
        <w:t xml:space="preserve"> </w:t>
      </w:r>
      <w:r w:rsidRPr="00E40FFC">
        <w:t>out of it.</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0A0E31">
      <w:pPr>
        <w:pStyle w:val="Text2"/>
      </w:pPr>
      <w:r w:rsidRPr="00E40FFC">
        <w:t>There will be 3 types of Projectiles in total:</w:t>
      </w:r>
    </w:p>
    <w:p w:rsidR="00AF228F" w:rsidRPr="00E40FFC" w:rsidRDefault="00AF228F" w:rsidP="000A0E31">
      <w:pPr>
        <w:pStyle w:val="Text2"/>
      </w:pPr>
      <w:r w:rsidRPr="00E40FFC">
        <w:t>The 2 bomb types of the Aliens, mentioned earlier.</w:t>
      </w:r>
    </w:p>
    <w:p w:rsidR="00B01D9E" w:rsidRDefault="00AF228F" w:rsidP="000A0E31">
      <w:pPr>
        <w:pStyle w:val="Text2"/>
      </w:pPr>
      <w:r w:rsidRPr="00E40FFC">
        <w:t>The last type is the type the player will be able to 'shoot'.</w:t>
      </w:r>
    </w:p>
    <w:p w:rsidR="00747BF2" w:rsidRDefault="00747BF2" w:rsidP="00D7360F">
      <w:pPr>
        <w:rPr>
          <w:sz w:val="24"/>
          <w:szCs w:val="24"/>
        </w:rPr>
      </w:pPr>
    </w:p>
    <w:p w:rsidR="00AF228F" w:rsidRPr="00E40FFC" w:rsidRDefault="00AF228F" w:rsidP="00747BF2">
      <w:pPr>
        <w:pStyle w:val="TaskHeader"/>
      </w:pPr>
      <w:r w:rsidRPr="00C455BA">
        <w:rPr>
          <w:noProof/>
        </w:rPr>
        <w:t>Scoreboard</w:t>
      </w:r>
      <w:r w:rsidRPr="00E40FFC">
        <w:t>:</w:t>
      </w:r>
    </w:p>
    <w:p w:rsidR="000A0E31" w:rsidRDefault="00AF228F" w:rsidP="000A0E31">
      <w:pPr>
        <w:pStyle w:val="Text2"/>
      </w:pPr>
      <w:r w:rsidRPr="00E40FFC">
        <w:t xml:space="preserve">Throughout the </w:t>
      </w:r>
      <w:r w:rsidRPr="00C455BA">
        <w:rPr>
          <w:noProof/>
        </w:rPr>
        <w:t>game</w:t>
      </w:r>
      <w:r w:rsidR="00C455BA">
        <w:rPr>
          <w:noProof/>
        </w:rPr>
        <w:t>,</w:t>
      </w:r>
      <w:r w:rsidRPr="00E40FFC">
        <w:t xml:space="preserve"> the score will be kept track of a</w:t>
      </w:r>
      <w:r>
        <w:t>nd shown at the very top of the</w:t>
      </w:r>
      <w:r w:rsidR="000A0E31">
        <w:t xml:space="preserve"> </w:t>
      </w:r>
      <w:r w:rsidRPr="00E40FFC">
        <w:t>'canvas'.</w:t>
      </w:r>
      <w:r>
        <w:t xml:space="preserve"> </w:t>
      </w:r>
      <w:r w:rsidRPr="00E40FFC">
        <w:t>Once the game is over the user will be asked to input 3 lett</w:t>
      </w:r>
      <w:r>
        <w:t>ers to be their player</w:t>
      </w:r>
      <w:r w:rsidR="000A0E31">
        <w:t xml:space="preserve"> </w:t>
      </w:r>
      <w:r>
        <w:t xml:space="preserve">name and </w:t>
      </w:r>
      <w:r w:rsidRPr="00E40FFC">
        <w:t>once they</w:t>
      </w:r>
      <w:r>
        <w:t xml:space="preserve"> </w:t>
      </w:r>
      <w:r w:rsidRPr="00E40FFC">
        <w:t>submit the name the score will be compared</w:t>
      </w:r>
      <w:r>
        <w:t xml:space="preserve"> to a file containing the</w:t>
      </w:r>
      <w:r w:rsidR="000A0E31">
        <w:t xml:space="preserve"> </w:t>
      </w:r>
      <w:r>
        <w:t xml:space="preserve">top 5 </w:t>
      </w:r>
      <w:r w:rsidRPr="00E40FFC">
        <w:t>scores, if it is higher than any</w:t>
      </w:r>
      <w:r>
        <w:t xml:space="preserve"> </w:t>
      </w:r>
      <w:r w:rsidRPr="00E40FFC">
        <w:t xml:space="preserve">of the scores it will replace </w:t>
      </w:r>
      <w:r>
        <w:t>them/slot in and shift</w:t>
      </w:r>
      <w:r w:rsidR="000A0E31">
        <w:t xml:space="preserve"> </w:t>
      </w:r>
      <w:r>
        <w:t xml:space="preserve">down the </w:t>
      </w:r>
      <w:r w:rsidRPr="00E40FFC">
        <w:t>list, removing the new 11th highest score.</w:t>
      </w:r>
      <w:r>
        <w:t xml:space="preserve"> </w:t>
      </w:r>
      <w:r w:rsidRPr="00E40FFC">
        <w:t>Any</w:t>
      </w:r>
      <w:r>
        <w:t xml:space="preserve"> repetitions of the scores will</w:t>
      </w:r>
      <w:r w:rsidR="000A0E31">
        <w:t xml:space="preserve"> </w:t>
      </w:r>
      <w:r>
        <w:t xml:space="preserve">cause the </w:t>
      </w:r>
      <w:r w:rsidRPr="00E40FFC">
        <w:t>names to be added together</w:t>
      </w:r>
      <w:r>
        <w:t xml:space="preserve"> in a list style, e.g. YAN, BEN. </w:t>
      </w:r>
      <w:r w:rsidRPr="00E40FFC">
        <w:t>Thi</w:t>
      </w:r>
      <w:r>
        <w:t>s will not occur if</w:t>
      </w:r>
      <w:r w:rsidR="000A0E31">
        <w:t xml:space="preserve"> </w:t>
      </w:r>
      <w:r>
        <w:t xml:space="preserve">the name if </w:t>
      </w:r>
      <w:r w:rsidRPr="00E40FFC">
        <w:t xml:space="preserve">the </w:t>
      </w:r>
      <w:r w:rsidRPr="00C455BA">
        <w:rPr>
          <w:noProof/>
        </w:rPr>
        <w:t>same,</w:t>
      </w:r>
      <w:r w:rsidRPr="00E40FFC">
        <w:t xml:space="preserve"> if so no change will be made.</w:t>
      </w:r>
    </w:p>
    <w:p w:rsidR="00BC4744" w:rsidRDefault="00BC4744">
      <w:r>
        <w:lastRenderedPageBreak/>
        <w:br w:type="page"/>
      </w:r>
    </w:p>
    <w:p w:rsidR="0047674C" w:rsidRPr="0047674C" w:rsidRDefault="0047674C" w:rsidP="00B01D9E"/>
    <w:p w:rsidR="00AF228F" w:rsidRPr="00E40FFC" w:rsidRDefault="00AF228F" w:rsidP="00747BF2">
      <w:pPr>
        <w:pStyle w:val="Sub-SectionHeader"/>
        <w:rPr>
          <w:sz w:val="24"/>
          <w:szCs w:val="24"/>
        </w:rPr>
      </w:pPr>
      <w:r w:rsidRPr="00E40FFC">
        <w:t>Implementation</w:t>
      </w:r>
      <w:r w:rsidRPr="00747BF2">
        <w:t>:</w:t>
      </w:r>
    </w:p>
    <w:p w:rsidR="00AF228F" w:rsidRPr="00E40FFC" w:rsidRDefault="00AF228F" w:rsidP="00B267CC">
      <w:pPr>
        <w:pStyle w:val="Text1"/>
      </w:pPr>
      <w:r w:rsidRPr="00E40FFC">
        <w:t>This project will be made using the object-oriented programming language Python.</w:t>
      </w:r>
    </w:p>
    <w:p w:rsidR="00AF228F" w:rsidRPr="00E40FFC" w:rsidRDefault="00AF228F" w:rsidP="00B267CC">
      <w:pPr>
        <w:pStyle w:val="Text1"/>
      </w:pPr>
      <w:r w:rsidRPr="00E40FFC">
        <w:t xml:space="preserve">To make the </w:t>
      </w:r>
      <w:r w:rsidRPr="00C455BA">
        <w:rPr>
          <w:noProof/>
        </w:rPr>
        <w:t>GUI</w:t>
      </w:r>
      <w:r w:rsidR="00C455BA">
        <w:rPr>
          <w:noProof/>
        </w:rPr>
        <w:t>,</w:t>
      </w:r>
      <w:r w:rsidRPr="00E40FFC">
        <w:t xml:space="preserve"> I will be using the package Pyganim/Pygame.</w:t>
      </w:r>
    </w:p>
    <w:p w:rsidR="00747BF2" w:rsidRDefault="00747BF2" w:rsidP="00AF228F">
      <w:pPr>
        <w:spacing w:after="0"/>
        <w:rPr>
          <w:sz w:val="24"/>
          <w:szCs w:val="24"/>
        </w:rPr>
      </w:pPr>
    </w:p>
    <w:p w:rsidR="00AF228F" w:rsidRPr="00E40FFC" w:rsidRDefault="00AF228F" w:rsidP="00747BF2">
      <w:pPr>
        <w:pStyle w:val="TaskHeader"/>
      </w:pPr>
      <w:r w:rsidRPr="00E40FFC">
        <w:t>Aliens:</w:t>
      </w:r>
    </w:p>
    <w:p w:rsidR="00AF228F" w:rsidRPr="00E40FFC" w:rsidRDefault="00AF228F" w:rsidP="00B267CC">
      <w:pPr>
        <w:pStyle w:val="Text2"/>
      </w:pPr>
      <w:r w:rsidRPr="00E40FFC">
        <w:t>There will be 3 types of aliens, but they will all have the same underlying behaviour.</w:t>
      </w:r>
    </w:p>
    <w:p w:rsidR="00AF228F" w:rsidRPr="00E40FFC" w:rsidRDefault="00AF228F" w:rsidP="00B267CC">
      <w:pPr>
        <w:pStyle w:val="Text2"/>
      </w:pPr>
      <w:r w:rsidRPr="00E40FFC">
        <w:t xml:space="preserve">This means the best way to implement this is by having an </w:t>
      </w:r>
      <w:r>
        <w:t>'Alien' super-class, containing</w:t>
      </w:r>
      <w:r w:rsidR="00B267CC">
        <w:t xml:space="preserve"> </w:t>
      </w:r>
      <w:r w:rsidRPr="00E40FFC">
        <w:t>the co</w:t>
      </w:r>
      <w:r>
        <w:t xml:space="preserve">de that </w:t>
      </w:r>
      <w:r w:rsidRPr="00E40FFC">
        <w:t>controls the behaviour that appears in all</w:t>
      </w:r>
      <w:r>
        <w:t xml:space="preserve"> the alien (movement, shooting,</w:t>
      </w:r>
      <w:r w:rsidR="00B267CC">
        <w:t xml:space="preserve"> </w:t>
      </w:r>
      <w:r w:rsidRPr="00E40FFC">
        <w:t>hit detection, death animation, etc...), and</w:t>
      </w:r>
      <w:r>
        <w:t xml:space="preserve"> </w:t>
      </w:r>
      <w:r w:rsidRPr="00E40FFC">
        <w:t>then using this c</w:t>
      </w:r>
      <w:r>
        <w:t>lass to create all 3 subclasses</w:t>
      </w:r>
      <w:r w:rsidR="00B267CC">
        <w:t xml:space="preserve"> </w:t>
      </w:r>
      <w:r w:rsidRPr="00E40FFC">
        <w:t xml:space="preserve">which will contain the </w:t>
      </w:r>
      <w:r w:rsidRPr="00C455BA">
        <w:rPr>
          <w:noProof/>
        </w:rPr>
        <w:t>type</w:t>
      </w:r>
      <w:r w:rsidR="00C455BA">
        <w:rPr>
          <w:noProof/>
        </w:rPr>
        <w:t>-</w:t>
      </w:r>
      <w:r w:rsidRPr="00C455BA">
        <w:rPr>
          <w:noProof/>
        </w:rPr>
        <w:t>specific</w:t>
      </w:r>
      <w:r>
        <w:t xml:space="preserve"> info (points awarded </w:t>
      </w:r>
      <w:r w:rsidRPr="00E40FFC">
        <w:t>sprite images, etc...).</w:t>
      </w:r>
    </w:p>
    <w:p w:rsidR="00AF228F" w:rsidRPr="00E40FFC" w:rsidRDefault="00AF228F" w:rsidP="00B267CC">
      <w:pPr>
        <w:pStyle w:val="Text2"/>
      </w:pPr>
      <w:r w:rsidRPr="00E40FFC">
        <w:t>There will also be a 'mothership' sprite this will have it</w:t>
      </w:r>
      <w:r>
        <w:t>s own class as its behaviour is</w:t>
      </w:r>
      <w:r w:rsidR="00B267CC">
        <w:t xml:space="preserve"> </w:t>
      </w:r>
      <w:r w:rsidRPr="00E40FFC">
        <w:t>different to the other aliens.</w:t>
      </w:r>
    </w:p>
    <w:p w:rsidR="00747BF2" w:rsidRDefault="00747BF2" w:rsidP="00AF228F">
      <w:pPr>
        <w:spacing w:after="0"/>
        <w:rPr>
          <w:sz w:val="24"/>
          <w:szCs w:val="24"/>
        </w:rPr>
      </w:pPr>
    </w:p>
    <w:p w:rsidR="00AF228F" w:rsidRPr="00E40FFC" w:rsidRDefault="00AF228F" w:rsidP="00747BF2">
      <w:pPr>
        <w:pStyle w:val="TaskHeader"/>
      </w:pPr>
      <w:r w:rsidRPr="00E40FFC">
        <w:t>Player:</w:t>
      </w:r>
    </w:p>
    <w:p w:rsidR="00AF228F" w:rsidRPr="00E40FFC" w:rsidRDefault="00AF228F" w:rsidP="00B267CC">
      <w:pPr>
        <w:pStyle w:val="Text2"/>
      </w:pPr>
      <w:r w:rsidRPr="00E40FFC">
        <w:t>The player will have its own class that will be completely self-contained.</w:t>
      </w:r>
    </w:p>
    <w:p w:rsidR="00AF228F" w:rsidRPr="00E40FFC" w:rsidRDefault="00AF228F" w:rsidP="00B267CC">
      <w:pPr>
        <w:pStyle w:val="Text2"/>
      </w:pPr>
      <w:r w:rsidRPr="00E40FFC">
        <w:t>The player will be able to move right and left using the arrow keys and shoot by pressing</w:t>
      </w:r>
      <w:r w:rsidR="00B267CC">
        <w:t xml:space="preserve"> </w:t>
      </w:r>
      <w:r w:rsidRPr="00E40FFC">
        <w:t>the spacebar.</w:t>
      </w:r>
    </w:p>
    <w:p w:rsidR="00AF228F" w:rsidRPr="00E40FFC" w:rsidRDefault="00AF228F" w:rsidP="00B267CC">
      <w:pPr>
        <w:pStyle w:val="Text2"/>
      </w:pPr>
      <w:r w:rsidRPr="00E40FFC">
        <w:t>The death animation will consist of 2 images switchin</w:t>
      </w:r>
      <w:r>
        <w:t>g back and forth a couple times</w:t>
      </w:r>
      <w:r w:rsidR="00B267CC">
        <w:t xml:space="preserve"> </w:t>
      </w:r>
      <w:r w:rsidRPr="00E40FFC">
        <w:t>before the sprite disappears</w:t>
      </w:r>
      <w:r>
        <w:t xml:space="preserve"> </w:t>
      </w:r>
      <w:r w:rsidRPr="00E40FFC">
        <w:t>and the respawn method is called.</w:t>
      </w:r>
    </w:p>
    <w:p w:rsidR="00747BF2" w:rsidRDefault="00747BF2" w:rsidP="00AF228F">
      <w:pPr>
        <w:spacing w:after="0"/>
        <w:rPr>
          <w:sz w:val="24"/>
          <w:szCs w:val="24"/>
        </w:rPr>
      </w:pPr>
    </w:p>
    <w:p w:rsidR="00AF228F" w:rsidRPr="00E40FFC" w:rsidRDefault="00AF228F" w:rsidP="00747BF2">
      <w:pPr>
        <w:pStyle w:val="TaskHeader"/>
      </w:pPr>
      <w:r w:rsidRPr="00E40FFC">
        <w:t>Barricades:</w:t>
      </w:r>
    </w:p>
    <w:p w:rsidR="00AF228F" w:rsidRPr="00E40FFC" w:rsidRDefault="00AF228F" w:rsidP="00B267CC">
      <w:pPr>
        <w:pStyle w:val="Text2"/>
      </w:pPr>
      <w:r w:rsidRPr="00E40FFC">
        <w:t xml:space="preserve">The barricades will be part of the background image </w:t>
      </w:r>
      <w:r>
        <w:t>(coloured green), then when the</w:t>
      </w:r>
      <w:r w:rsidR="00B267CC">
        <w:t xml:space="preserve"> </w:t>
      </w:r>
      <w:r w:rsidRPr="00E40FFC">
        <w:t>projectile detect they're touching</w:t>
      </w:r>
      <w:r>
        <w:t xml:space="preserve"> </w:t>
      </w:r>
      <w:r w:rsidRPr="00E40FFC">
        <w:t xml:space="preserve">the colour green 'above' </w:t>
      </w:r>
      <w:r>
        <w:t xml:space="preserve">the </w:t>
      </w:r>
      <w:r w:rsidRPr="00C455BA">
        <w:rPr>
          <w:noProof/>
        </w:rPr>
        <w:t>coordinates</w:t>
      </w:r>
      <w:r>
        <w:t xml:space="preserve"> of the player,</w:t>
      </w:r>
      <w:r w:rsidR="00B267CC">
        <w:t xml:space="preserve"> </w:t>
      </w:r>
      <w:r w:rsidRPr="00E40FFC">
        <w:t>the image of the projectile will change to one of 2 black masks</w:t>
      </w:r>
      <w:r>
        <w:t xml:space="preserve"> and will stop moving, thus</w:t>
      </w:r>
      <w:r w:rsidR="00B267CC">
        <w:t xml:space="preserve"> </w:t>
      </w:r>
      <w:r w:rsidRPr="00E40FFC">
        <w:t>making part of the barricade black.</w:t>
      </w:r>
    </w:p>
    <w:p w:rsidR="00747BF2" w:rsidRDefault="00747BF2" w:rsidP="00AF228F">
      <w:pPr>
        <w:spacing w:after="0"/>
        <w:rPr>
          <w:sz w:val="24"/>
          <w:szCs w:val="24"/>
        </w:rPr>
      </w:pPr>
    </w:p>
    <w:p w:rsidR="00AF228F" w:rsidRPr="00E40FFC" w:rsidRDefault="00AF228F" w:rsidP="00747BF2">
      <w:pPr>
        <w:pStyle w:val="TaskHeader"/>
      </w:pPr>
      <w:r w:rsidRPr="00E40FFC">
        <w:t>Projectiles:</w:t>
      </w:r>
    </w:p>
    <w:p w:rsidR="00AF228F" w:rsidRPr="00E40FFC" w:rsidRDefault="00AF228F" w:rsidP="00B267CC">
      <w:pPr>
        <w:pStyle w:val="Text2"/>
      </w:pPr>
      <w:r w:rsidRPr="00E40FFC">
        <w:t xml:space="preserve">There will be 3 types of </w:t>
      </w:r>
      <w:r w:rsidRPr="00C455BA">
        <w:rPr>
          <w:noProof/>
        </w:rPr>
        <w:t>projectile</w:t>
      </w:r>
      <w:r w:rsidR="00C455BA" w:rsidRPr="00C455BA">
        <w:rPr>
          <w:noProof/>
        </w:rPr>
        <w:t>s</w:t>
      </w:r>
      <w:r w:rsidRPr="00E40FFC">
        <w:t xml:space="preserve"> in </w:t>
      </w:r>
      <w:r w:rsidRPr="00C455BA">
        <w:rPr>
          <w:noProof/>
        </w:rPr>
        <w:t>total</w:t>
      </w:r>
      <w:r w:rsidR="00C455BA">
        <w:rPr>
          <w:noProof/>
        </w:rPr>
        <w:t>,</w:t>
      </w:r>
      <w:r w:rsidRPr="00E40FFC">
        <w:t xml:space="preserve"> but they wi</w:t>
      </w:r>
      <w:r>
        <w:t>ll all have the same underlying</w:t>
      </w:r>
      <w:r w:rsidR="00B267CC">
        <w:t xml:space="preserve"> </w:t>
      </w:r>
      <w:r w:rsidRPr="00C455BA">
        <w:rPr>
          <w:noProof/>
        </w:rPr>
        <w:t>behaviour</w:t>
      </w:r>
      <w:r w:rsidR="00C455BA">
        <w:rPr>
          <w:noProof/>
        </w:rPr>
        <w:t>. T</w:t>
      </w:r>
      <w:r w:rsidRPr="00C455BA">
        <w:rPr>
          <w:noProof/>
        </w:rPr>
        <w:t>herefore</w:t>
      </w:r>
      <w:r w:rsidRPr="00E40FFC">
        <w:t xml:space="preserve"> I will</w:t>
      </w:r>
      <w:r>
        <w:t xml:space="preserve"> </w:t>
      </w:r>
      <w:r w:rsidRPr="00E40FFC">
        <w:t>make a super-class called Project</w:t>
      </w:r>
      <w:r>
        <w:t>iles containing the code that</w:t>
      </w:r>
      <w:r w:rsidR="00B267CC">
        <w:t xml:space="preserve"> </w:t>
      </w:r>
      <w:r w:rsidRPr="00E40FFC">
        <w:t xml:space="preserve">controls </w:t>
      </w:r>
      <w:r w:rsidRPr="00C455BA">
        <w:rPr>
          <w:noProof/>
        </w:rPr>
        <w:t>movement</w:t>
      </w:r>
      <w:r w:rsidR="00C455BA">
        <w:rPr>
          <w:noProof/>
        </w:rPr>
        <w:t>;</w:t>
      </w:r>
      <w:r w:rsidRPr="00C455BA">
        <w:rPr>
          <w:noProof/>
        </w:rPr>
        <w:t xml:space="preserve"> then</w:t>
      </w:r>
      <w:r w:rsidRPr="00E40FFC">
        <w:t xml:space="preserve"> I will have 3 </w:t>
      </w:r>
      <w:r w:rsidRPr="00C455BA">
        <w:rPr>
          <w:noProof/>
        </w:rPr>
        <w:t>subclasses</w:t>
      </w:r>
      <w:r w:rsidRPr="00E40FFC">
        <w:t xml:space="preserve"> containing the</w:t>
      </w:r>
      <w:r>
        <w:t xml:space="preserve"> code controlling the</w:t>
      </w:r>
      <w:r w:rsidR="00B267CC">
        <w:t xml:space="preserve"> </w:t>
      </w:r>
      <w:r w:rsidRPr="00E40FFC">
        <w:t>direction, speed, image, etc...</w:t>
      </w:r>
    </w:p>
    <w:p w:rsidR="00AF228F" w:rsidRPr="00E40FFC" w:rsidRDefault="00AF228F" w:rsidP="00AF228F">
      <w:pPr>
        <w:spacing w:after="0"/>
        <w:rPr>
          <w:sz w:val="24"/>
          <w:szCs w:val="24"/>
        </w:rPr>
      </w:pPr>
    </w:p>
    <w:p w:rsidR="00AF228F" w:rsidRPr="00E40FFC" w:rsidRDefault="00AF228F" w:rsidP="00747BF2">
      <w:pPr>
        <w:pStyle w:val="TaskHeader"/>
      </w:pPr>
      <w:r w:rsidRPr="00C455BA">
        <w:rPr>
          <w:noProof/>
        </w:rPr>
        <w:t>Scoreboard</w:t>
      </w:r>
      <w:r w:rsidRPr="00E40FFC">
        <w:t>:</w:t>
      </w:r>
    </w:p>
    <w:p w:rsidR="00B267CC" w:rsidRDefault="00AF228F" w:rsidP="00B267CC">
      <w:pPr>
        <w:pStyle w:val="Text2"/>
      </w:pPr>
      <w:r w:rsidRPr="00E40FFC">
        <w:t xml:space="preserve">The scores will be stored in a plain text file and will be sorted using an array of </w:t>
      </w:r>
      <w:r>
        <w:t>object</w:t>
      </w:r>
      <w:r w:rsidRPr="00E40FFC">
        <w:t xml:space="preserve">s. </w:t>
      </w:r>
    </w:p>
    <w:p w:rsidR="00AF228F" w:rsidRPr="009714AC" w:rsidRDefault="00AF228F" w:rsidP="009714AC">
      <w:pPr>
        <w:pStyle w:val="Text2"/>
      </w:pPr>
      <w:r w:rsidRPr="008E3829">
        <w:rPr>
          <w:noProof/>
        </w:rPr>
        <w:t>To check scores the find minimum</w:t>
      </w:r>
      <w:r w:rsidRPr="00E40FFC">
        <w:t>, search and sort algorithms will be used.</w:t>
      </w:r>
      <w:r w:rsidR="009714AC">
        <w:rPr>
          <w:noProof/>
          <w:lang w:eastAsia="en-GB"/>
        </w:rPr>
        <mc:AlternateContent>
          <mc:Choice Requires="wps">
            <w:drawing>
              <wp:anchor distT="0" distB="0" distL="114300" distR="114300" simplePos="0" relativeHeight="251793408" behindDoc="0" locked="0" layoutInCell="1" allowOverlap="1" wp14:anchorId="169DBBE6" wp14:editId="3C3E1982">
                <wp:simplePos x="0" y="0"/>
                <wp:positionH relativeFrom="column">
                  <wp:posOffset>1281199</wp:posOffset>
                </wp:positionH>
                <wp:positionV relativeFrom="paragraph">
                  <wp:posOffset>3742228</wp:posOffset>
                </wp:positionV>
                <wp:extent cx="2249632" cy="2536536"/>
                <wp:effectExtent l="0" t="0" r="0" b="0"/>
                <wp:wrapNone/>
                <wp:docPr id="86" name="Text Box 86"/>
                <wp:cNvGraphicFramePr/>
                <a:graphic xmlns:a="http://schemas.openxmlformats.org/drawingml/2006/main">
                  <a:graphicData uri="http://schemas.microsoft.com/office/word/2010/wordprocessingShape">
                    <wps:wsp>
                      <wps:cNvSpPr txBox="1"/>
                      <wps:spPr>
                        <a:xfrm>
                          <a:off x="0" y="0"/>
                          <a:ext cx="2249632" cy="2536536"/>
                        </a:xfrm>
                        <a:prstGeom prst="rect">
                          <a:avLst/>
                        </a:prstGeom>
                        <a:noFill/>
                        <a:ln>
                          <a:noFill/>
                        </a:ln>
                      </wps:spPr>
                      <wps:txbx>
                        <w:txbxContent>
                          <w:p w:rsidR="00C85C7D" w:rsidRPr="009714AC" w:rsidRDefault="00C85C7D">
                            <w:pPr>
                              <w:rPr>
                                <w:sz w:val="360"/>
                                <w:szCs w:val="3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9DBBE6" id="_x0000_t202" coordsize="21600,21600" o:spt="202" path="m,l,21600r21600,l21600,xe">
                <v:stroke joinstyle="miter"/>
                <v:path gradientshapeok="t" o:connecttype="rect"/>
              </v:shapetype>
              <v:shape id="Text Box 86" o:spid="_x0000_s1026" type="#_x0000_t202" style="position:absolute;left:0;text-align:left;margin-left:100.9pt;margin-top:294.65pt;width:177.15pt;height:199.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" filled="f" stroked="f">
                <v:textbox>
                  <w:txbxContent>
                    <w:p w:rsidR="00C85C7D" w:rsidRPr="009714AC" w:rsidRDefault="00C85C7D">
                      <w:pPr>
                        <w:rPr>
                          <w:sz w:val="360"/>
                          <w:szCs w:val="360"/>
                        </w:rPr>
                      </w:pPr>
                    </w:p>
                  </w:txbxContent>
                </v:textbox>
              </v:shape>
            </w:pict>
          </mc:Fallback>
        </mc:AlternateContent>
      </w:r>
    </w:p>
    <w:sectPr w:rsidR="00AF228F" w:rsidRPr="009714AC" w:rsidSect="004B593D">
      <w:headerReference w:type="default" r:id="rId31"/>
      <w:pgSz w:w="11906" w:h="16838"/>
      <w:pgMar w:top="720" w:right="707"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AF7" w:rsidRDefault="001A1AF7" w:rsidP="003B38F0">
      <w:pPr>
        <w:spacing w:after="0" w:line="240" w:lineRule="auto"/>
      </w:pPr>
      <w:r>
        <w:separator/>
      </w:r>
    </w:p>
  </w:endnote>
  <w:endnote w:type="continuationSeparator" w:id="0">
    <w:p w:rsidR="001A1AF7" w:rsidRDefault="001A1AF7" w:rsidP="003B3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AF7" w:rsidRDefault="001A1AF7" w:rsidP="003B38F0">
      <w:pPr>
        <w:spacing w:after="0" w:line="240" w:lineRule="auto"/>
      </w:pPr>
      <w:r>
        <w:separator/>
      </w:r>
    </w:p>
  </w:footnote>
  <w:footnote w:type="continuationSeparator" w:id="0">
    <w:p w:rsidR="001A1AF7" w:rsidRDefault="001A1AF7" w:rsidP="003B3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C7D" w:rsidRDefault="00C85C7D" w:rsidP="003B38F0">
    <w:pPr>
      <w:pStyle w:val="Header"/>
    </w:pPr>
    <w:r>
      <w:t>Yannik Nelson</w:t>
    </w:r>
  </w:p>
  <w:p w:rsidR="00C85C7D" w:rsidRPr="003B38F0" w:rsidRDefault="00C85C7D" w:rsidP="003B38F0">
    <w:pPr>
      <w:spacing w:after="0"/>
      <w:rPr>
        <w:szCs w:val="24"/>
      </w:rPr>
    </w:pPr>
    <w:r w:rsidRPr="003B38F0">
      <w:rPr>
        <w:szCs w:val="24"/>
      </w:rPr>
      <w:t>Advanced Higher Computing Project.</w:t>
    </w:r>
  </w:p>
  <w:p w:rsidR="00C85C7D" w:rsidRPr="003B38F0" w:rsidRDefault="00C85C7D" w:rsidP="003B38F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3BE"/>
    <w:multiLevelType w:val="hybridMultilevel"/>
    <w:tmpl w:val="3EDE2236"/>
    <w:lvl w:ilvl="0" w:tplc="75909066">
      <w:start w:val="5"/>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 w15:restartNumberingAfterBreak="0">
    <w:nsid w:val="16572ED2"/>
    <w:multiLevelType w:val="hybridMultilevel"/>
    <w:tmpl w:val="C658D69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15:restartNumberingAfterBreak="0">
    <w:nsid w:val="18B04F8A"/>
    <w:multiLevelType w:val="hybridMultilevel"/>
    <w:tmpl w:val="4F62C03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AF44B9E"/>
    <w:multiLevelType w:val="hybridMultilevel"/>
    <w:tmpl w:val="7B0E3046"/>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1C3F6235"/>
    <w:multiLevelType w:val="hybridMultilevel"/>
    <w:tmpl w:val="F8B6EE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2460390"/>
    <w:multiLevelType w:val="multilevel"/>
    <w:tmpl w:val="9DEE28B8"/>
    <w:lvl w:ilvl="0">
      <w:start w:val="1"/>
      <w:numFmt w:val="decimal"/>
      <w:lvlText w:val="%1"/>
      <w:lvlJc w:val="left"/>
      <w:pPr>
        <w:ind w:left="540" w:hanging="54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6" w15:restartNumberingAfterBreak="0">
    <w:nsid w:val="22556251"/>
    <w:multiLevelType w:val="hybridMultilevel"/>
    <w:tmpl w:val="F348CAF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29FC672A"/>
    <w:multiLevelType w:val="hybridMultilevel"/>
    <w:tmpl w:val="1B201AB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8" w15:restartNumberingAfterBreak="0">
    <w:nsid w:val="36D95049"/>
    <w:multiLevelType w:val="hybridMultilevel"/>
    <w:tmpl w:val="16983E06"/>
    <w:lvl w:ilvl="0" w:tplc="FEE6720A">
      <w:start w:val="1"/>
      <w:numFmt w:val="decimal"/>
      <w:lvlText w:val="%1"/>
      <w:lvlJc w:val="left"/>
      <w:pPr>
        <w:ind w:left="1506" w:hanging="360"/>
      </w:pPr>
      <w:rPr>
        <w:rFonts w:hint="default"/>
      </w:rPr>
    </w:lvl>
    <w:lvl w:ilvl="1" w:tplc="08090019">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abstractNum w:abstractNumId="9" w15:restartNumberingAfterBreak="0">
    <w:nsid w:val="3A726F41"/>
    <w:multiLevelType w:val="hybridMultilevel"/>
    <w:tmpl w:val="42BA2BB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15:restartNumberingAfterBreak="0">
    <w:nsid w:val="3D9B2111"/>
    <w:multiLevelType w:val="hybridMultilevel"/>
    <w:tmpl w:val="A41A1F6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464C13ED"/>
    <w:multiLevelType w:val="hybridMultilevel"/>
    <w:tmpl w:val="5FB87E4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2" w15:restartNumberingAfterBreak="0">
    <w:nsid w:val="4C1D2FDA"/>
    <w:multiLevelType w:val="hybridMultilevel"/>
    <w:tmpl w:val="0338C0D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500C2FCF"/>
    <w:multiLevelType w:val="hybridMultilevel"/>
    <w:tmpl w:val="83EEC69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52541CC9"/>
    <w:multiLevelType w:val="hybridMultilevel"/>
    <w:tmpl w:val="D320F3B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5" w15:restartNumberingAfterBreak="0">
    <w:nsid w:val="5BBB53EA"/>
    <w:multiLevelType w:val="hybridMultilevel"/>
    <w:tmpl w:val="142A0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EC4541A"/>
    <w:multiLevelType w:val="hybridMultilevel"/>
    <w:tmpl w:val="5B96157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5FBE583F"/>
    <w:multiLevelType w:val="hybridMultilevel"/>
    <w:tmpl w:val="6DB2E0C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A1D199F"/>
    <w:multiLevelType w:val="hybridMultilevel"/>
    <w:tmpl w:val="9A763EBA"/>
    <w:lvl w:ilvl="0" w:tplc="F63056DE">
      <w:start w:val="1"/>
      <w:numFmt w:val="bullet"/>
      <w:pStyle w:val="TOC3"/>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15:restartNumberingAfterBreak="0">
    <w:nsid w:val="6E225155"/>
    <w:multiLevelType w:val="hybridMultilevel"/>
    <w:tmpl w:val="756C16FA"/>
    <w:lvl w:ilvl="0" w:tplc="FEE6720A">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0" w15:restartNumberingAfterBreak="0">
    <w:nsid w:val="6F2E084D"/>
    <w:multiLevelType w:val="hybridMultilevel"/>
    <w:tmpl w:val="2FD464E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1" w15:restartNumberingAfterBreak="0">
    <w:nsid w:val="7C842CC5"/>
    <w:multiLevelType w:val="hybridMultilevel"/>
    <w:tmpl w:val="7B4CA096"/>
    <w:lvl w:ilvl="0" w:tplc="08090001">
      <w:start w:val="1"/>
      <w:numFmt w:val="bullet"/>
      <w:lvlText w:val=""/>
      <w:lvlJc w:val="left"/>
      <w:pPr>
        <w:ind w:left="1146" w:hanging="360"/>
      </w:pPr>
      <w:rPr>
        <w:rFonts w:ascii="Symbol" w:hAnsi="Symbol" w:hint="default"/>
      </w:rPr>
    </w:lvl>
    <w:lvl w:ilvl="1" w:tplc="08090003">
      <w:start w:val="1"/>
      <w:numFmt w:val="bullet"/>
      <w:lvlText w:val="o"/>
      <w:lvlJc w:val="left"/>
      <w:pPr>
        <w:ind w:left="1866" w:hanging="360"/>
      </w:pPr>
      <w:rPr>
        <w:rFonts w:ascii="Courier New" w:hAnsi="Courier New" w:cs="Courier New" w:hint="default"/>
      </w:rPr>
    </w:lvl>
    <w:lvl w:ilvl="2" w:tplc="08090005">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7F175D5D"/>
    <w:multiLevelType w:val="multilevel"/>
    <w:tmpl w:val="07DCC9D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num w:numId="1">
    <w:abstractNumId w:val="9"/>
  </w:num>
  <w:num w:numId="2">
    <w:abstractNumId w:val="14"/>
  </w:num>
  <w:num w:numId="3">
    <w:abstractNumId w:val="1"/>
  </w:num>
  <w:num w:numId="4">
    <w:abstractNumId w:val="4"/>
  </w:num>
  <w:num w:numId="5">
    <w:abstractNumId w:val="13"/>
  </w:num>
  <w:num w:numId="6">
    <w:abstractNumId w:val="7"/>
  </w:num>
  <w:num w:numId="7">
    <w:abstractNumId w:val="16"/>
  </w:num>
  <w:num w:numId="8">
    <w:abstractNumId w:val="3"/>
  </w:num>
  <w:num w:numId="9">
    <w:abstractNumId w:val="6"/>
  </w:num>
  <w:num w:numId="10">
    <w:abstractNumId w:val="10"/>
  </w:num>
  <w:num w:numId="11">
    <w:abstractNumId w:val="12"/>
  </w:num>
  <w:num w:numId="12">
    <w:abstractNumId w:val="21"/>
  </w:num>
  <w:num w:numId="13">
    <w:abstractNumId w:val="17"/>
  </w:num>
  <w:num w:numId="14">
    <w:abstractNumId w:val="18"/>
  </w:num>
  <w:num w:numId="15">
    <w:abstractNumId w:val="11"/>
  </w:num>
  <w:num w:numId="16">
    <w:abstractNumId w:val="2"/>
  </w:num>
  <w:num w:numId="17">
    <w:abstractNumId w:val="15"/>
  </w:num>
  <w:num w:numId="18">
    <w:abstractNumId w:val="20"/>
  </w:num>
  <w:num w:numId="19">
    <w:abstractNumId w:val="19"/>
  </w:num>
  <w:num w:numId="20">
    <w:abstractNumId w:val="22"/>
  </w:num>
  <w:num w:numId="21">
    <w:abstractNumId w:val="5"/>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0MjSwMDQyNzQ2sDRU0lEKTi0uzszPAykwMqwFAJt7pg8tAAAA"/>
  </w:docVars>
  <w:rsids>
    <w:rsidRoot w:val="00E40FFC"/>
    <w:rsid w:val="00004482"/>
    <w:rsid w:val="00005EF2"/>
    <w:rsid w:val="000175D1"/>
    <w:rsid w:val="000176DC"/>
    <w:rsid w:val="000217FF"/>
    <w:rsid w:val="000351AF"/>
    <w:rsid w:val="00046D1B"/>
    <w:rsid w:val="00052D4D"/>
    <w:rsid w:val="000542BC"/>
    <w:rsid w:val="000572A4"/>
    <w:rsid w:val="000618AF"/>
    <w:rsid w:val="000814E5"/>
    <w:rsid w:val="00083651"/>
    <w:rsid w:val="00086A7A"/>
    <w:rsid w:val="000878BC"/>
    <w:rsid w:val="00093745"/>
    <w:rsid w:val="00097139"/>
    <w:rsid w:val="000A0E31"/>
    <w:rsid w:val="000A2D98"/>
    <w:rsid w:val="000A4DA6"/>
    <w:rsid w:val="000A6B99"/>
    <w:rsid w:val="000B020B"/>
    <w:rsid w:val="000B3DE9"/>
    <w:rsid w:val="000C2630"/>
    <w:rsid w:val="000C4ECA"/>
    <w:rsid w:val="000C79CA"/>
    <w:rsid w:val="000D3192"/>
    <w:rsid w:val="000D4209"/>
    <w:rsid w:val="000D50BE"/>
    <w:rsid w:val="000D68B3"/>
    <w:rsid w:val="000F1599"/>
    <w:rsid w:val="000F281E"/>
    <w:rsid w:val="001039EA"/>
    <w:rsid w:val="00123C95"/>
    <w:rsid w:val="0013188C"/>
    <w:rsid w:val="00145045"/>
    <w:rsid w:val="0015270C"/>
    <w:rsid w:val="00153064"/>
    <w:rsid w:val="00156D3A"/>
    <w:rsid w:val="00166195"/>
    <w:rsid w:val="00175A3E"/>
    <w:rsid w:val="00190380"/>
    <w:rsid w:val="001A1AF7"/>
    <w:rsid w:val="001A3904"/>
    <w:rsid w:val="001A7DB4"/>
    <w:rsid w:val="001C1683"/>
    <w:rsid w:val="001E2540"/>
    <w:rsid w:val="001E2BC3"/>
    <w:rsid w:val="001F4B90"/>
    <w:rsid w:val="002104DB"/>
    <w:rsid w:val="002115B4"/>
    <w:rsid w:val="00222717"/>
    <w:rsid w:val="00223A3F"/>
    <w:rsid w:val="0023424E"/>
    <w:rsid w:val="00237C23"/>
    <w:rsid w:val="00270FE4"/>
    <w:rsid w:val="0029408F"/>
    <w:rsid w:val="0029463F"/>
    <w:rsid w:val="002C072F"/>
    <w:rsid w:val="002C37BD"/>
    <w:rsid w:val="002C7D2B"/>
    <w:rsid w:val="002D259B"/>
    <w:rsid w:val="002F69C6"/>
    <w:rsid w:val="002F6DD5"/>
    <w:rsid w:val="0031408E"/>
    <w:rsid w:val="0033402E"/>
    <w:rsid w:val="003358AF"/>
    <w:rsid w:val="00346E04"/>
    <w:rsid w:val="00357C53"/>
    <w:rsid w:val="00367BA9"/>
    <w:rsid w:val="00374F17"/>
    <w:rsid w:val="00376C74"/>
    <w:rsid w:val="00386ADA"/>
    <w:rsid w:val="003A7F3A"/>
    <w:rsid w:val="003B38F0"/>
    <w:rsid w:val="003C47AE"/>
    <w:rsid w:val="003D64DB"/>
    <w:rsid w:val="003D6D34"/>
    <w:rsid w:val="003E136D"/>
    <w:rsid w:val="003E4603"/>
    <w:rsid w:val="00401859"/>
    <w:rsid w:val="004026FD"/>
    <w:rsid w:val="00415613"/>
    <w:rsid w:val="004556AC"/>
    <w:rsid w:val="0047674C"/>
    <w:rsid w:val="00482368"/>
    <w:rsid w:val="00490B78"/>
    <w:rsid w:val="00493532"/>
    <w:rsid w:val="004A4CDC"/>
    <w:rsid w:val="004A7F6B"/>
    <w:rsid w:val="004B0349"/>
    <w:rsid w:val="004B4658"/>
    <w:rsid w:val="004B593D"/>
    <w:rsid w:val="004B6467"/>
    <w:rsid w:val="004C64C9"/>
    <w:rsid w:val="004D2C05"/>
    <w:rsid w:val="004E3B78"/>
    <w:rsid w:val="004F6A22"/>
    <w:rsid w:val="00506022"/>
    <w:rsid w:val="0053228C"/>
    <w:rsid w:val="00533D6D"/>
    <w:rsid w:val="00541986"/>
    <w:rsid w:val="00546D29"/>
    <w:rsid w:val="00560B5B"/>
    <w:rsid w:val="00574BFD"/>
    <w:rsid w:val="00574E32"/>
    <w:rsid w:val="005770AF"/>
    <w:rsid w:val="00584C8F"/>
    <w:rsid w:val="00586563"/>
    <w:rsid w:val="005A04A8"/>
    <w:rsid w:val="005A6BD3"/>
    <w:rsid w:val="005B1300"/>
    <w:rsid w:val="005B173D"/>
    <w:rsid w:val="005B47D3"/>
    <w:rsid w:val="005B5596"/>
    <w:rsid w:val="005C4CD0"/>
    <w:rsid w:val="005C675A"/>
    <w:rsid w:val="005D3CA8"/>
    <w:rsid w:val="005F33A1"/>
    <w:rsid w:val="00602F0A"/>
    <w:rsid w:val="006103DF"/>
    <w:rsid w:val="00611A49"/>
    <w:rsid w:val="00612E41"/>
    <w:rsid w:val="00621B31"/>
    <w:rsid w:val="00643318"/>
    <w:rsid w:val="006453F9"/>
    <w:rsid w:val="006459B1"/>
    <w:rsid w:val="00650637"/>
    <w:rsid w:val="0065715B"/>
    <w:rsid w:val="00666E8C"/>
    <w:rsid w:val="00683243"/>
    <w:rsid w:val="00687F02"/>
    <w:rsid w:val="006A01C4"/>
    <w:rsid w:val="006A1105"/>
    <w:rsid w:val="006A1341"/>
    <w:rsid w:val="006A2A5F"/>
    <w:rsid w:val="006A3633"/>
    <w:rsid w:val="006C5C80"/>
    <w:rsid w:val="006C6B39"/>
    <w:rsid w:val="006D0C44"/>
    <w:rsid w:val="006D2CF8"/>
    <w:rsid w:val="006F07C8"/>
    <w:rsid w:val="006F12E1"/>
    <w:rsid w:val="0070315A"/>
    <w:rsid w:val="00706773"/>
    <w:rsid w:val="007166BC"/>
    <w:rsid w:val="00721692"/>
    <w:rsid w:val="00723440"/>
    <w:rsid w:val="007260FA"/>
    <w:rsid w:val="00732D8D"/>
    <w:rsid w:val="00745F83"/>
    <w:rsid w:val="00747BF2"/>
    <w:rsid w:val="00762196"/>
    <w:rsid w:val="00765B49"/>
    <w:rsid w:val="00781FDD"/>
    <w:rsid w:val="00785A52"/>
    <w:rsid w:val="00795443"/>
    <w:rsid w:val="00797119"/>
    <w:rsid w:val="00797CA5"/>
    <w:rsid w:val="007A07C0"/>
    <w:rsid w:val="007B2319"/>
    <w:rsid w:val="007B5B8E"/>
    <w:rsid w:val="007D15B4"/>
    <w:rsid w:val="007F1CCF"/>
    <w:rsid w:val="007F6F6C"/>
    <w:rsid w:val="00800F05"/>
    <w:rsid w:val="0081496A"/>
    <w:rsid w:val="008222AA"/>
    <w:rsid w:val="008415EC"/>
    <w:rsid w:val="00850CDA"/>
    <w:rsid w:val="0085739B"/>
    <w:rsid w:val="00870154"/>
    <w:rsid w:val="00871024"/>
    <w:rsid w:val="00871517"/>
    <w:rsid w:val="008769FB"/>
    <w:rsid w:val="008901BA"/>
    <w:rsid w:val="008A23AB"/>
    <w:rsid w:val="008A65BC"/>
    <w:rsid w:val="008B042E"/>
    <w:rsid w:val="008B72C6"/>
    <w:rsid w:val="008C3CDD"/>
    <w:rsid w:val="008E0333"/>
    <w:rsid w:val="008E2326"/>
    <w:rsid w:val="008E3268"/>
    <w:rsid w:val="008E3829"/>
    <w:rsid w:val="008E5690"/>
    <w:rsid w:val="008E62E9"/>
    <w:rsid w:val="009009C9"/>
    <w:rsid w:val="0090111C"/>
    <w:rsid w:val="00903147"/>
    <w:rsid w:val="00912FA7"/>
    <w:rsid w:val="00917BEA"/>
    <w:rsid w:val="00923ADB"/>
    <w:rsid w:val="0093409F"/>
    <w:rsid w:val="00937F41"/>
    <w:rsid w:val="0095341F"/>
    <w:rsid w:val="00961509"/>
    <w:rsid w:val="00966DE6"/>
    <w:rsid w:val="00970BFB"/>
    <w:rsid w:val="009714AC"/>
    <w:rsid w:val="00990E30"/>
    <w:rsid w:val="00997FC1"/>
    <w:rsid w:val="009A3814"/>
    <w:rsid w:val="009A4705"/>
    <w:rsid w:val="009A7791"/>
    <w:rsid w:val="009B3FF1"/>
    <w:rsid w:val="009C11BA"/>
    <w:rsid w:val="009C2176"/>
    <w:rsid w:val="009D5A35"/>
    <w:rsid w:val="009F2D99"/>
    <w:rsid w:val="00A03861"/>
    <w:rsid w:val="00A22DBE"/>
    <w:rsid w:val="00A317B8"/>
    <w:rsid w:val="00A42B6C"/>
    <w:rsid w:val="00A44181"/>
    <w:rsid w:val="00A47A0E"/>
    <w:rsid w:val="00A73022"/>
    <w:rsid w:val="00A82FEC"/>
    <w:rsid w:val="00A84B1B"/>
    <w:rsid w:val="00A84BE8"/>
    <w:rsid w:val="00A853E1"/>
    <w:rsid w:val="00AA0498"/>
    <w:rsid w:val="00AA5976"/>
    <w:rsid w:val="00AB700C"/>
    <w:rsid w:val="00AB714F"/>
    <w:rsid w:val="00AC0362"/>
    <w:rsid w:val="00AC2099"/>
    <w:rsid w:val="00AC779E"/>
    <w:rsid w:val="00AD1902"/>
    <w:rsid w:val="00AD7380"/>
    <w:rsid w:val="00AE6CFE"/>
    <w:rsid w:val="00AF228F"/>
    <w:rsid w:val="00B01D9E"/>
    <w:rsid w:val="00B11378"/>
    <w:rsid w:val="00B17001"/>
    <w:rsid w:val="00B17F47"/>
    <w:rsid w:val="00B2607D"/>
    <w:rsid w:val="00B26293"/>
    <w:rsid w:val="00B267CC"/>
    <w:rsid w:val="00B452C5"/>
    <w:rsid w:val="00B47B9F"/>
    <w:rsid w:val="00B547D7"/>
    <w:rsid w:val="00B549DF"/>
    <w:rsid w:val="00B7163F"/>
    <w:rsid w:val="00B719AF"/>
    <w:rsid w:val="00B72C33"/>
    <w:rsid w:val="00B74E1E"/>
    <w:rsid w:val="00B772BF"/>
    <w:rsid w:val="00B862BE"/>
    <w:rsid w:val="00B94A93"/>
    <w:rsid w:val="00B9709B"/>
    <w:rsid w:val="00B977B4"/>
    <w:rsid w:val="00B97804"/>
    <w:rsid w:val="00BC4744"/>
    <w:rsid w:val="00BC5C4E"/>
    <w:rsid w:val="00BD1312"/>
    <w:rsid w:val="00BD3BFF"/>
    <w:rsid w:val="00BD6510"/>
    <w:rsid w:val="00BE13F1"/>
    <w:rsid w:val="00BE2ED2"/>
    <w:rsid w:val="00BF228E"/>
    <w:rsid w:val="00C04587"/>
    <w:rsid w:val="00C0604B"/>
    <w:rsid w:val="00C07AA0"/>
    <w:rsid w:val="00C2203D"/>
    <w:rsid w:val="00C2255A"/>
    <w:rsid w:val="00C43EAC"/>
    <w:rsid w:val="00C455BA"/>
    <w:rsid w:val="00C54F2D"/>
    <w:rsid w:val="00C54F5F"/>
    <w:rsid w:val="00C619F7"/>
    <w:rsid w:val="00C65686"/>
    <w:rsid w:val="00C74AA8"/>
    <w:rsid w:val="00C81DCD"/>
    <w:rsid w:val="00C85C7D"/>
    <w:rsid w:val="00C95DA5"/>
    <w:rsid w:val="00CA08CB"/>
    <w:rsid w:val="00CA18FB"/>
    <w:rsid w:val="00CA7457"/>
    <w:rsid w:val="00CB1D8F"/>
    <w:rsid w:val="00CB3178"/>
    <w:rsid w:val="00CC2431"/>
    <w:rsid w:val="00CD35AF"/>
    <w:rsid w:val="00CD5A4C"/>
    <w:rsid w:val="00CE2DEE"/>
    <w:rsid w:val="00CE4133"/>
    <w:rsid w:val="00CE62DE"/>
    <w:rsid w:val="00CF4088"/>
    <w:rsid w:val="00CF5E45"/>
    <w:rsid w:val="00D47BFE"/>
    <w:rsid w:val="00D60C73"/>
    <w:rsid w:val="00D668ED"/>
    <w:rsid w:val="00D700B8"/>
    <w:rsid w:val="00D7360F"/>
    <w:rsid w:val="00D85016"/>
    <w:rsid w:val="00D851FB"/>
    <w:rsid w:val="00D93BD6"/>
    <w:rsid w:val="00DA2146"/>
    <w:rsid w:val="00DB0075"/>
    <w:rsid w:val="00DC2059"/>
    <w:rsid w:val="00DD27EB"/>
    <w:rsid w:val="00DE2DD4"/>
    <w:rsid w:val="00DE4061"/>
    <w:rsid w:val="00DE470E"/>
    <w:rsid w:val="00DF6A20"/>
    <w:rsid w:val="00DF7761"/>
    <w:rsid w:val="00E017A6"/>
    <w:rsid w:val="00E1521D"/>
    <w:rsid w:val="00E30FA4"/>
    <w:rsid w:val="00E40C78"/>
    <w:rsid w:val="00E40FFC"/>
    <w:rsid w:val="00E4101B"/>
    <w:rsid w:val="00E41773"/>
    <w:rsid w:val="00E55FC9"/>
    <w:rsid w:val="00E568B1"/>
    <w:rsid w:val="00E848CC"/>
    <w:rsid w:val="00EB0534"/>
    <w:rsid w:val="00EB657B"/>
    <w:rsid w:val="00EC2B0B"/>
    <w:rsid w:val="00ED046B"/>
    <w:rsid w:val="00ED380E"/>
    <w:rsid w:val="00EE1CC6"/>
    <w:rsid w:val="00EE788D"/>
    <w:rsid w:val="00EE7DB6"/>
    <w:rsid w:val="00EF719F"/>
    <w:rsid w:val="00F01E9E"/>
    <w:rsid w:val="00F121B2"/>
    <w:rsid w:val="00F158E8"/>
    <w:rsid w:val="00F20E91"/>
    <w:rsid w:val="00F218BA"/>
    <w:rsid w:val="00F223DC"/>
    <w:rsid w:val="00F26E18"/>
    <w:rsid w:val="00F36FB0"/>
    <w:rsid w:val="00F41C48"/>
    <w:rsid w:val="00F44324"/>
    <w:rsid w:val="00F55413"/>
    <w:rsid w:val="00F80062"/>
    <w:rsid w:val="00F80D99"/>
    <w:rsid w:val="00F90534"/>
    <w:rsid w:val="00F953D3"/>
    <w:rsid w:val="00F962EE"/>
    <w:rsid w:val="00FA65D7"/>
    <w:rsid w:val="00FC011A"/>
    <w:rsid w:val="00FD3515"/>
    <w:rsid w:val="00FE19E4"/>
    <w:rsid w:val="00FF3B0D"/>
    <w:rsid w:val="00FF3E1E"/>
    <w:rsid w:val="00FF6263"/>
    <w:rsid w:val="00FF70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E93DA"/>
  <w15:chartTrackingRefBased/>
  <w15:docId w15:val="{F9E658EC-48AF-472E-B115-8A1FEF13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8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8F0"/>
  </w:style>
  <w:style w:type="paragraph" w:styleId="Footer">
    <w:name w:val="footer"/>
    <w:basedOn w:val="Normal"/>
    <w:link w:val="FooterChar"/>
    <w:uiPriority w:val="99"/>
    <w:unhideWhenUsed/>
    <w:rsid w:val="003B38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8F0"/>
  </w:style>
  <w:style w:type="paragraph" w:styleId="BalloonText">
    <w:name w:val="Balloon Text"/>
    <w:basedOn w:val="Normal"/>
    <w:link w:val="BalloonTextChar"/>
    <w:uiPriority w:val="99"/>
    <w:semiHidden/>
    <w:unhideWhenUsed/>
    <w:rsid w:val="003C4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7AE"/>
    <w:rPr>
      <w:rFonts w:ascii="Segoe UI" w:hAnsi="Segoe UI" w:cs="Segoe UI"/>
      <w:sz w:val="18"/>
      <w:szCs w:val="18"/>
    </w:rPr>
  </w:style>
  <w:style w:type="paragraph" w:customStyle="1" w:styleId="Sub-SectionHeader">
    <w:name w:val="Sub-Section Header"/>
    <w:basedOn w:val="Normal"/>
    <w:link w:val="Sub-SectionHeaderChar"/>
    <w:qFormat/>
    <w:rsid w:val="0070315A"/>
    <w:pPr>
      <w:spacing w:after="0"/>
      <w:outlineLvl w:val="1"/>
    </w:pPr>
    <w:rPr>
      <w:b/>
      <w:sz w:val="36"/>
      <w:szCs w:val="36"/>
    </w:rPr>
  </w:style>
  <w:style w:type="paragraph" w:customStyle="1" w:styleId="TaskHeader">
    <w:name w:val="Task Header"/>
    <w:basedOn w:val="Normal"/>
    <w:link w:val="TaskHeaderChar"/>
    <w:qFormat/>
    <w:rsid w:val="0070315A"/>
    <w:pPr>
      <w:spacing w:after="0"/>
      <w:ind w:firstLine="142"/>
      <w:outlineLvl w:val="2"/>
    </w:pPr>
    <w:rPr>
      <w:sz w:val="28"/>
      <w:szCs w:val="28"/>
      <w:u w:val="single"/>
    </w:rPr>
  </w:style>
  <w:style w:type="character" w:customStyle="1" w:styleId="Sub-SectionHeaderChar">
    <w:name w:val="Sub-Section Header Char"/>
    <w:basedOn w:val="DefaultParagraphFont"/>
    <w:link w:val="Sub-SectionHeader"/>
    <w:rsid w:val="0070315A"/>
    <w:rPr>
      <w:b/>
      <w:sz w:val="36"/>
      <w:szCs w:val="36"/>
    </w:rPr>
  </w:style>
  <w:style w:type="character" w:customStyle="1" w:styleId="TaskHeaderChar">
    <w:name w:val="Task Header Char"/>
    <w:basedOn w:val="DefaultParagraphFont"/>
    <w:link w:val="TaskHeader"/>
    <w:rsid w:val="0070315A"/>
    <w:rPr>
      <w:sz w:val="28"/>
      <w:szCs w:val="28"/>
      <w:u w:val="single"/>
    </w:rPr>
  </w:style>
  <w:style w:type="paragraph" w:customStyle="1" w:styleId="Text1">
    <w:name w:val="Text1"/>
    <w:basedOn w:val="Normal"/>
    <w:link w:val="Text1Char"/>
    <w:qFormat/>
    <w:rsid w:val="00C95DA5"/>
    <w:pPr>
      <w:spacing w:after="0"/>
      <w:ind w:left="142"/>
    </w:pPr>
    <w:rPr>
      <w:sz w:val="24"/>
      <w:szCs w:val="24"/>
    </w:rPr>
  </w:style>
  <w:style w:type="paragraph" w:customStyle="1" w:styleId="Text2">
    <w:name w:val="Text2"/>
    <w:basedOn w:val="Normal"/>
    <w:link w:val="Text2Char"/>
    <w:qFormat/>
    <w:rsid w:val="00747BF2"/>
    <w:pPr>
      <w:spacing w:after="0"/>
      <w:ind w:left="284"/>
    </w:pPr>
    <w:rPr>
      <w:sz w:val="24"/>
      <w:szCs w:val="24"/>
    </w:rPr>
  </w:style>
  <w:style w:type="character" w:customStyle="1" w:styleId="Text1Char">
    <w:name w:val="Text1 Char"/>
    <w:basedOn w:val="DefaultParagraphFont"/>
    <w:link w:val="Text1"/>
    <w:rsid w:val="00C95DA5"/>
    <w:rPr>
      <w:sz w:val="24"/>
      <w:szCs w:val="24"/>
    </w:rPr>
  </w:style>
  <w:style w:type="paragraph" w:customStyle="1" w:styleId="Sub-TaskHeader">
    <w:name w:val="Sub-Task Header"/>
    <w:basedOn w:val="Normal"/>
    <w:link w:val="Sub-TaskHeaderChar"/>
    <w:qFormat/>
    <w:rsid w:val="0070315A"/>
    <w:pPr>
      <w:spacing w:after="0"/>
      <w:ind w:left="426" w:hanging="142"/>
      <w:outlineLvl w:val="3"/>
    </w:pPr>
    <w:rPr>
      <w:sz w:val="28"/>
      <w:szCs w:val="28"/>
      <w:u w:val="single"/>
    </w:rPr>
  </w:style>
  <w:style w:type="character" w:customStyle="1" w:styleId="Text2Char">
    <w:name w:val="Text2 Char"/>
    <w:basedOn w:val="DefaultParagraphFont"/>
    <w:link w:val="Text2"/>
    <w:rsid w:val="00747BF2"/>
    <w:rPr>
      <w:sz w:val="24"/>
      <w:szCs w:val="24"/>
    </w:rPr>
  </w:style>
  <w:style w:type="paragraph" w:customStyle="1" w:styleId="textfail">
    <w:name w:val="text fail"/>
    <w:basedOn w:val="Normal"/>
    <w:link w:val="textfailChar"/>
    <w:qFormat/>
    <w:rsid w:val="000A0E31"/>
    <w:pPr>
      <w:spacing w:after="0"/>
      <w:ind w:firstLine="426"/>
    </w:pPr>
    <w:rPr>
      <w:sz w:val="24"/>
      <w:szCs w:val="24"/>
    </w:rPr>
  </w:style>
  <w:style w:type="character" w:customStyle="1" w:styleId="Sub-TaskHeaderChar">
    <w:name w:val="Sub-Task Header Char"/>
    <w:basedOn w:val="DefaultParagraphFont"/>
    <w:link w:val="Sub-TaskHeader"/>
    <w:rsid w:val="0070315A"/>
    <w:rPr>
      <w:sz w:val="28"/>
      <w:szCs w:val="28"/>
      <w:u w:val="single"/>
    </w:rPr>
  </w:style>
  <w:style w:type="character" w:customStyle="1" w:styleId="textfailChar">
    <w:name w:val="text fail Char"/>
    <w:basedOn w:val="DefaultParagraphFont"/>
    <w:link w:val="textfail"/>
    <w:rsid w:val="000A0E31"/>
    <w:rPr>
      <w:sz w:val="24"/>
      <w:szCs w:val="24"/>
    </w:rPr>
  </w:style>
  <w:style w:type="paragraph" w:customStyle="1" w:styleId="SectionHeader">
    <w:name w:val="Section Header"/>
    <w:basedOn w:val="Normal"/>
    <w:qFormat/>
    <w:rsid w:val="0070315A"/>
    <w:pPr>
      <w:spacing w:after="0"/>
      <w:jc w:val="center"/>
      <w:outlineLvl w:val="0"/>
    </w:pPr>
    <w:rPr>
      <w:b/>
      <w:sz w:val="72"/>
      <w:szCs w:val="72"/>
    </w:rPr>
  </w:style>
  <w:style w:type="paragraph" w:customStyle="1" w:styleId="Text3">
    <w:name w:val="Text3"/>
    <w:basedOn w:val="textfail"/>
    <w:link w:val="Text3Char"/>
    <w:qFormat/>
    <w:rsid w:val="002115B4"/>
    <w:pPr>
      <w:ind w:left="426" w:firstLine="0"/>
    </w:pPr>
  </w:style>
  <w:style w:type="character" w:customStyle="1" w:styleId="Text3Char">
    <w:name w:val="Text3 Char"/>
    <w:basedOn w:val="textfailChar"/>
    <w:link w:val="Text3"/>
    <w:rsid w:val="002115B4"/>
    <w:rPr>
      <w:sz w:val="24"/>
      <w:szCs w:val="24"/>
    </w:rPr>
  </w:style>
  <w:style w:type="character" w:customStyle="1" w:styleId="Heading1Char">
    <w:name w:val="Heading 1 Char"/>
    <w:basedOn w:val="DefaultParagraphFont"/>
    <w:link w:val="Heading1"/>
    <w:uiPriority w:val="9"/>
    <w:rsid w:val="00533D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3D6D"/>
    <w:pPr>
      <w:outlineLvl w:val="9"/>
    </w:pPr>
    <w:rPr>
      <w:lang w:val="en-US"/>
    </w:rPr>
  </w:style>
  <w:style w:type="paragraph" w:styleId="TOC2">
    <w:name w:val="toc 2"/>
    <w:basedOn w:val="Normal"/>
    <w:next w:val="Normal"/>
    <w:autoRedefine/>
    <w:uiPriority w:val="39"/>
    <w:unhideWhenUsed/>
    <w:rsid w:val="00533D6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33D6D"/>
    <w:pPr>
      <w:spacing w:after="100"/>
    </w:pPr>
    <w:rPr>
      <w:rFonts w:eastAsiaTheme="minorEastAsia" w:cs="Times New Roman"/>
      <w:lang w:val="en-US"/>
    </w:rPr>
  </w:style>
  <w:style w:type="paragraph" w:styleId="TOC3">
    <w:name w:val="toc 3"/>
    <w:basedOn w:val="Normal"/>
    <w:next w:val="Normal"/>
    <w:autoRedefine/>
    <w:uiPriority w:val="39"/>
    <w:unhideWhenUsed/>
    <w:rsid w:val="00F55413"/>
    <w:pPr>
      <w:numPr>
        <w:numId w:val="14"/>
      </w:numPr>
      <w:spacing w:after="100"/>
    </w:pPr>
    <w:rPr>
      <w:rFonts w:eastAsiaTheme="minorEastAsia" w:cs="Times New Roman"/>
      <w:lang w:val="en-US"/>
    </w:rPr>
  </w:style>
  <w:style w:type="table" w:styleId="TableGrid">
    <w:name w:val="Table Grid"/>
    <w:basedOn w:val="TableNormal"/>
    <w:uiPriority w:val="39"/>
    <w:rsid w:val="0070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eudocode">
    <w:name w:val="pseudocode"/>
    <w:basedOn w:val="Text1"/>
    <w:link w:val="pseudocodeChar"/>
    <w:qFormat/>
    <w:rsid w:val="004A7F6B"/>
    <w:pPr>
      <w:ind w:firstLine="284"/>
    </w:pPr>
    <w:rPr>
      <w:sz w:val="32"/>
      <w:szCs w:val="36"/>
    </w:rPr>
  </w:style>
  <w:style w:type="paragraph" w:customStyle="1" w:styleId="Sub-pseudocode">
    <w:name w:val="Sub-pseudocode"/>
    <w:basedOn w:val="pseudocode"/>
    <w:link w:val="Sub-pseudocodeChar"/>
    <w:qFormat/>
    <w:rsid w:val="004A7F6B"/>
    <w:pPr>
      <w:outlineLvl w:val="2"/>
    </w:pPr>
    <w:rPr>
      <w:u w:val="single"/>
    </w:rPr>
  </w:style>
  <w:style w:type="character" w:customStyle="1" w:styleId="pseudocodeChar">
    <w:name w:val="pseudocode Char"/>
    <w:basedOn w:val="Text1Char"/>
    <w:link w:val="pseudocode"/>
    <w:rsid w:val="004A7F6B"/>
    <w:rPr>
      <w:sz w:val="32"/>
      <w:szCs w:val="36"/>
    </w:rPr>
  </w:style>
  <w:style w:type="character" w:customStyle="1" w:styleId="Sub-pseudocodeChar">
    <w:name w:val="Sub-pseudocode Char"/>
    <w:basedOn w:val="pseudocodeChar"/>
    <w:link w:val="Sub-pseudocode"/>
    <w:rsid w:val="004A7F6B"/>
    <w:rPr>
      <w:sz w:val="32"/>
      <w:szCs w:val="36"/>
      <w:u w:val="single"/>
    </w:rPr>
  </w:style>
  <w:style w:type="character" w:styleId="Hyperlink">
    <w:name w:val="Hyperlink"/>
    <w:basedOn w:val="DefaultParagraphFont"/>
    <w:uiPriority w:val="99"/>
    <w:unhideWhenUsed/>
    <w:rsid w:val="00123C95"/>
    <w:rPr>
      <w:color w:val="0563C1" w:themeColor="hyperlink"/>
      <w:u w:val="single"/>
    </w:rPr>
  </w:style>
  <w:style w:type="character" w:customStyle="1" w:styleId="UnresolvedMention1">
    <w:name w:val="Unresolved Mention1"/>
    <w:basedOn w:val="DefaultParagraphFont"/>
    <w:uiPriority w:val="99"/>
    <w:semiHidden/>
    <w:unhideWhenUsed/>
    <w:rsid w:val="00CA08C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029566">
      <w:bodyDiv w:val="1"/>
      <w:marLeft w:val="0"/>
      <w:marRight w:val="0"/>
      <w:marTop w:val="0"/>
      <w:marBottom w:val="0"/>
      <w:divBdr>
        <w:top w:val="none" w:sz="0" w:space="0" w:color="auto"/>
        <w:left w:val="none" w:sz="0" w:space="0" w:color="auto"/>
        <w:bottom w:val="none" w:sz="0" w:space="0" w:color="auto"/>
        <w:right w:val="none" w:sz="0" w:space="0" w:color="auto"/>
      </w:divBdr>
    </w:div>
    <w:div w:id="21237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image" Target="media/image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image" Target="media/image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hyperlink" Target="http://www.cogsci.rpi.edu/~destem/gamedev/pygame.pdf" TargetMode="External"/><Relationship Id="rId28" Type="http://schemas.openxmlformats.org/officeDocument/2006/relationships/image" Target="media/image6.png"/><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hyperlink" Target="https://www.bfxr.net/" TargetMode="External"/><Relationship Id="rId27" Type="http://schemas.openxmlformats.org/officeDocument/2006/relationships/image" Target="media/image5.png"/><Relationship Id="rId30"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anni\Documents\GitHub\AH-Computing-Project\Survey%20results.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pupildata\ghsfiler\students\student%20home%20folders\12h\12h180\Computing\S6\AH-Computing-Project-master\Survey%20results.xlsm"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Knows Space Invaders?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Sheet1!$F$61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26-4F71-975D-86B1FCF6436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26-4F71-975D-86B1FCF6436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26-4F71-975D-86B1FCF64363}"/>
              </c:ext>
            </c:extLst>
          </c:dPt>
          <c:dLbls>
            <c:dLbl>
              <c:idx val="0"/>
              <c:layout>
                <c:manualLayout>
                  <c:x val="-0.1564170475194098"/>
                  <c:y val="-0.12077376501121717"/>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BB26-4F71-975D-86B1FCF64363}"/>
                </c:ext>
              </c:extLst>
            </c:dLbl>
            <c:dLbl>
              <c:idx val="1"/>
              <c:layout>
                <c:manualLayout>
                  <c:x val="0.12805131875998013"/>
                  <c:y val="8.9977565653455382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BB26-4F71-975D-86B1FCF64363}"/>
                </c:ext>
              </c:extLst>
            </c:dLbl>
            <c:dLbl>
              <c:idx val="2"/>
              <c:layout>
                <c:manualLayout>
                  <c:x val="3.1660150872749301E-2"/>
                  <c:y val="1.5934544494787314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B26-4F71-975D-86B1FCF6436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Sheet1!$E$62:$E$64</c:f>
              <c:strCache>
                <c:ptCount val="3"/>
                <c:pt idx="0">
                  <c:v>Yes</c:v>
                </c:pt>
                <c:pt idx="1">
                  <c:v>No</c:v>
                </c:pt>
                <c:pt idx="2">
                  <c:v>Unsure</c:v>
                </c:pt>
              </c:strCache>
            </c:strRef>
          </c:cat>
          <c:val>
            <c:numRef>
              <c:f>Sheet1!$F$62:$F$64</c:f>
              <c:numCache>
                <c:formatCode>General</c:formatCode>
                <c:ptCount val="3"/>
                <c:pt idx="0">
                  <c:v>14</c:v>
                </c:pt>
                <c:pt idx="1">
                  <c:v>2</c:v>
                </c:pt>
                <c:pt idx="2">
                  <c:v>1</c:v>
                </c:pt>
              </c:numCache>
            </c:numRef>
          </c:val>
          <c:extLst>
            <c:ext xmlns:c16="http://schemas.microsoft.com/office/drawing/2014/chart" uri="{C3380CC4-5D6E-409C-BE32-E72D297353CC}">
              <c16:uniqueId val="{00000006-BB26-4F71-975D-86B1FCF6436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results.xlsm]Sheet1'!$R$54</c:f>
              <c:strCache>
                <c:ptCount val="1"/>
                <c:pt idx="0">
                  <c:v>Phone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F9-4DD6-A752-4D66254654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F9-4DD6-A752-4D66254654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F9-4DD6-A752-4D66254654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results.xlsm]Sheet1'!$Q$55:$Q$57</c:f>
              <c:strCache>
                <c:ptCount val="3"/>
                <c:pt idx="0">
                  <c:v>Iphone</c:v>
                </c:pt>
                <c:pt idx="1">
                  <c:v>Android phone</c:v>
                </c:pt>
                <c:pt idx="2">
                  <c:v>Windows phone</c:v>
                </c:pt>
              </c:strCache>
            </c:strRef>
          </c:cat>
          <c:val>
            <c:numRef>
              <c:f>'[Survey results.xlsm]Sheet1'!$R$55:$R$57</c:f>
              <c:numCache>
                <c:formatCode>General</c:formatCode>
                <c:ptCount val="3"/>
                <c:pt idx="0">
                  <c:v>32</c:v>
                </c:pt>
                <c:pt idx="1">
                  <c:v>3</c:v>
                </c:pt>
                <c:pt idx="2">
                  <c:v>1</c:v>
                </c:pt>
              </c:numCache>
            </c:numRef>
          </c:val>
          <c:extLst>
            <c:ext xmlns:c16="http://schemas.microsoft.com/office/drawing/2014/chart" uri="{C3380CC4-5D6E-409C-BE32-E72D297353CC}">
              <c16:uniqueId val="{00000006-8CF9-4DD6-A752-4D66254654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results.xlsm]Sheet1'!$R$49</c:f>
              <c:strCache>
                <c:ptCount val="1"/>
                <c:pt idx="0">
                  <c:v>Laptop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F73-4265-B897-CAB3C792A1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F73-4265-B897-CAB3C792A1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F73-4265-B897-CAB3C792A1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results.xlsm]Sheet1'!$Q$50:$Q$52</c:f>
              <c:strCache>
                <c:ptCount val="3"/>
                <c:pt idx="0">
                  <c:v>Windows laptop</c:v>
                </c:pt>
                <c:pt idx="1">
                  <c:v>Apple Desktop</c:v>
                </c:pt>
                <c:pt idx="2">
                  <c:v>Linux laptop</c:v>
                </c:pt>
              </c:strCache>
            </c:strRef>
          </c:cat>
          <c:val>
            <c:numRef>
              <c:f>'[Survey results.xlsm]Sheet1'!$R$50:$R$52</c:f>
              <c:numCache>
                <c:formatCode>General</c:formatCode>
                <c:ptCount val="3"/>
                <c:pt idx="0">
                  <c:v>25</c:v>
                </c:pt>
                <c:pt idx="1">
                  <c:v>6</c:v>
                </c:pt>
                <c:pt idx="2">
                  <c:v>1</c:v>
                </c:pt>
              </c:numCache>
            </c:numRef>
          </c:val>
          <c:extLst>
            <c:ext xmlns:c16="http://schemas.microsoft.com/office/drawing/2014/chart" uri="{C3380CC4-5D6E-409C-BE32-E72D297353CC}">
              <c16:uniqueId val="{00000006-CF73-4265-B897-CAB3C792A19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results.xlsm]Sheet1'!$W$54</c:f>
              <c:strCache>
                <c:ptCount val="1"/>
                <c:pt idx="0">
                  <c:v>Table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C07-4835-9073-435B90E48B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C07-4835-9073-435B90E48B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results.xlsm]Sheet1'!$V$55:$V$56</c:f>
              <c:strCache>
                <c:ptCount val="2"/>
                <c:pt idx="0">
                  <c:v>Ipad</c:v>
                </c:pt>
                <c:pt idx="1">
                  <c:v>Android tablet</c:v>
                </c:pt>
              </c:strCache>
            </c:strRef>
          </c:cat>
          <c:val>
            <c:numRef>
              <c:f>'[Survey results.xlsm]Sheet1'!$W$55:$W$56</c:f>
              <c:numCache>
                <c:formatCode>General</c:formatCode>
                <c:ptCount val="2"/>
                <c:pt idx="0">
                  <c:v>19</c:v>
                </c:pt>
                <c:pt idx="1">
                  <c:v>6</c:v>
                </c:pt>
              </c:numCache>
            </c:numRef>
          </c:val>
          <c:extLst>
            <c:ext xmlns:c16="http://schemas.microsoft.com/office/drawing/2014/chart" uri="{C3380CC4-5D6E-409C-BE32-E72D297353CC}">
              <c16:uniqueId val="{00000004-3C07-4835-9073-435B90E48BA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results.xlsm]Sheet1'!$W$49</c:f>
              <c:strCache>
                <c:ptCount val="1"/>
                <c:pt idx="0">
                  <c:v>Desktop Type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BE1-4CED-B2E9-83BC83E6EB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BE1-4CED-B2E9-83BC83E6EBB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results.xlsm]Sheet1'!$V$50:$V$51</c:f>
              <c:strCache>
                <c:ptCount val="2"/>
                <c:pt idx="0">
                  <c:v>Windows desktop</c:v>
                </c:pt>
                <c:pt idx="1">
                  <c:v>Apple desktop</c:v>
                </c:pt>
              </c:strCache>
            </c:strRef>
          </c:cat>
          <c:val>
            <c:numRef>
              <c:f>'[Survey results.xlsm]Sheet1'!$W$50:$W$51</c:f>
              <c:numCache>
                <c:formatCode>General</c:formatCode>
                <c:ptCount val="2"/>
                <c:pt idx="0">
                  <c:v>6</c:v>
                </c:pt>
                <c:pt idx="1">
                  <c:v>6</c:v>
                </c:pt>
              </c:numCache>
            </c:numRef>
          </c:val>
          <c:extLst>
            <c:ext xmlns:c16="http://schemas.microsoft.com/office/drawing/2014/chart" uri="{C3380CC4-5D6E-409C-BE32-E72D297353CC}">
              <c16:uniqueId val="{00000004-2BE1-4CED-B2E9-83BC83E6EBB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Play Video Games?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Sheet1!$I$68</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EA-4951-89D7-24BA8FA9953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EA-4951-89D7-24BA8FA9953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EA-4951-89D7-24BA8FA9953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Sheet1!$H$69:$H$71</c:f>
              <c:strCache>
                <c:ptCount val="3"/>
                <c:pt idx="0">
                  <c:v>Yes</c:v>
                </c:pt>
                <c:pt idx="1">
                  <c:v>No</c:v>
                </c:pt>
                <c:pt idx="2">
                  <c:v>Unsure</c:v>
                </c:pt>
              </c:strCache>
            </c:strRef>
          </c:cat>
          <c:val>
            <c:numRef>
              <c:f>Sheet1!$I$69:$I$71</c:f>
              <c:numCache>
                <c:formatCode>General</c:formatCode>
                <c:ptCount val="3"/>
                <c:pt idx="0">
                  <c:v>15</c:v>
                </c:pt>
                <c:pt idx="1">
                  <c:v>9</c:v>
                </c:pt>
                <c:pt idx="2">
                  <c:v>1</c:v>
                </c:pt>
              </c:numCache>
            </c:numRef>
          </c:val>
          <c:extLst>
            <c:ext xmlns:c16="http://schemas.microsoft.com/office/drawing/2014/chart" uri="{C3380CC4-5D6E-409C-BE32-E72D297353CC}">
              <c16:uniqueId val="{00000006-D1EA-4951-89D7-24BA8FA9953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Female Play Video</a:t>
            </a:r>
            <a:r>
              <a:rPr lang="en-GB" baseline="0"/>
              <a:t> Games?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Sheet1!$I$61</c:f>
              <c:strCache>
                <c:ptCount val="1"/>
                <c:pt idx="0">
                  <c:v>Female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F67-4AAC-9D52-FC148DF939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F67-4AAC-9D52-FC148DF939A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Sheet1!$H$62:$H$63</c:f>
              <c:strCache>
                <c:ptCount val="2"/>
                <c:pt idx="0">
                  <c:v>Yes</c:v>
                </c:pt>
                <c:pt idx="1">
                  <c:v>No</c:v>
                </c:pt>
              </c:strCache>
            </c:strRef>
          </c:cat>
          <c:val>
            <c:numRef>
              <c:f>Sheet1!$I$62:$I$63</c:f>
              <c:numCache>
                <c:formatCode>General</c:formatCode>
                <c:ptCount val="2"/>
                <c:pt idx="0">
                  <c:v>4</c:v>
                </c:pt>
                <c:pt idx="1">
                  <c:v>13</c:v>
                </c:pt>
              </c:numCache>
            </c:numRef>
          </c:val>
          <c:extLst>
            <c:ext xmlns:c16="http://schemas.microsoft.com/office/drawing/2014/chart" uri="{C3380CC4-5D6E-409C-BE32-E72D297353CC}">
              <c16:uniqueId val="{00000004-EF67-4AAC-9D52-FC148DF939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Male Knows</a:t>
            </a:r>
            <a:r>
              <a:rPr lang="en-US" baseline="0"/>
              <a:t> Space Invaders?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results.xlsm]Sheet1'!$D$53</c:f>
              <c:strCache>
                <c:ptCount val="1"/>
                <c:pt idx="0">
                  <c:v>Male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FB5-46AF-93CC-328F48423D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FB5-46AF-93CC-328F48423D6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FB5-46AF-93CC-328F48423D66}"/>
              </c:ext>
            </c:extLst>
          </c:dPt>
          <c:dLbls>
            <c:dLbl>
              <c:idx val="1"/>
              <c:layout>
                <c:manualLayout>
                  <c:x val="0.10790254876677001"/>
                  <c:y val="8.0748473856498276E-2"/>
                </c:manualLayout>
              </c:layou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FB5-46AF-93CC-328F48423D6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results.xlsm]Sheet1'!$C$54:$C$56</c:f>
              <c:strCache>
                <c:ptCount val="3"/>
                <c:pt idx="0">
                  <c:v>Yes</c:v>
                </c:pt>
                <c:pt idx="1">
                  <c:v>No</c:v>
                </c:pt>
                <c:pt idx="2">
                  <c:v>Unsure</c:v>
                </c:pt>
              </c:strCache>
            </c:strRef>
          </c:cat>
          <c:val>
            <c:numRef>
              <c:f>'[Survey results.xlsm]Sheet1'!$D$54:$D$56</c:f>
              <c:numCache>
                <c:formatCode>General</c:formatCode>
                <c:ptCount val="3"/>
                <c:pt idx="0">
                  <c:v>21</c:v>
                </c:pt>
                <c:pt idx="1">
                  <c:v>2</c:v>
                </c:pt>
                <c:pt idx="2">
                  <c:v>2</c:v>
                </c:pt>
              </c:numCache>
            </c:numRef>
          </c:val>
          <c:extLst>
            <c:ext xmlns:c16="http://schemas.microsoft.com/office/drawing/2014/chart" uri="{C3380CC4-5D6E-409C-BE32-E72D297353CC}">
              <c16:uniqueId val="{00000006-9FB5-46AF-93CC-328F48423D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Want a Highscore table?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results.xlsm]Sheet1'!$F$69</c:f>
              <c:strCache>
                <c:ptCount val="1"/>
                <c:pt idx="0">
                  <c:v>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94-475A-AA2B-9104A9BE344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94-475A-AA2B-9104A9BE344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94-475A-AA2B-9104A9BE34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results.xlsm]Sheet1'!$E$70:$E$72</c:f>
              <c:strCache>
                <c:ptCount val="3"/>
                <c:pt idx="0">
                  <c:v>Yes</c:v>
                </c:pt>
                <c:pt idx="1">
                  <c:v>No</c:v>
                </c:pt>
                <c:pt idx="2">
                  <c:v>Unsure</c:v>
                </c:pt>
              </c:strCache>
            </c:strRef>
          </c:cat>
          <c:val>
            <c:numRef>
              <c:f>'[Survey results.xlsm]Sheet1'!$F$70:$F$72</c:f>
              <c:numCache>
                <c:formatCode>General</c:formatCode>
                <c:ptCount val="3"/>
                <c:pt idx="0">
                  <c:v>35</c:v>
                </c:pt>
                <c:pt idx="1">
                  <c:v>1</c:v>
                </c:pt>
                <c:pt idx="2">
                  <c:v>6</c:v>
                </c:pt>
              </c:numCache>
            </c:numRef>
          </c:val>
          <c:extLst>
            <c:ext xmlns:c16="http://schemas.microsoft.com/office/drawing/2014/chart" uri="{C3380CC4-5D6E-409C-BE32-E72D297353CC}">
              <c16:uniqueId val="{00000006-2A94-475A-AA2B-9104A9BE344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results.xlsm]Sheet1'!$F$77</c:f>
              <c:strCache>
                <c:ptCount val="1"/>
                <c:pt idx="0">
                  <c:v>Places on Highscore Table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CB4-4264-B8F6-ACD3BED99A0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CB4-4264-B8F6-ACD3BED99A0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CB4-4264-B8F6-ACD3BED99A0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results.xlsm]Sheet1'!$E$78:$E$80</c:f>
              <c:strCache>
                <c:ptCount val="3"/>
                <c:pt idx="0">
                  <c:v>5</c:v>
                </c:pt>
                <c:pt idx="1">
                  <c:v>10</c:v>
                </c:pt>
                <c:pt idx="2">
                  <c:v>Other</c:v>
                </c:pt>
              </c:strCache>
            </c:strRef>
          </c:cat>
          <c:val>
            <c:numRef>
              <c:f>'[Survey results.xlsm]Sheet1'!$F$78:$F$80</c:f>
              <c:numCache>
                <c:formatCode>General</c:formatCode>
                <c:ptCount val="3"/>
                <c:pt idx="0">
                  <c:v>11</c:v>
                </c:pt>
                <c:pt idx="1">
                  <c:v>22</c:v>
                </c:pt>
                <c:pt idx="2">
                  <c:v>9</c:v>
                </c:pt>
              </c:numCache>
            </c:numRef>
          </c:val>
          <c:extLst>
            <c:ext xmlns:c16="http://schemas.microsoft.com/office/drawing/2014/chart" uri="{C3380CC4-5D6E-409C-BE32-E72D297353CC}">
              <c16:uniqueId val="{00000006-9CB4-4264-B8F6-ACD3BED99A0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Want Background</a:t>
            </a:r>
            <a:r>
              <a:rPr lang="en-GB" baseline="0"/>
              <a:t> Music?</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results.xlsm]Sheet1'!$I$55</c:f>
              <c:strCache>
                <c:ptCount val="1"/>
                <c:pt idx="0">
                  <c:v>Music</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D86-4E35-8553-6AFE34A8A98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D86-4E35-8553-6AFE34A8A98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D86-4E35-8553-6AFE34A8A98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results.xlsm]Sheet1'!$H$56:$H$58</c:f>
              <c:strCache>
                <c:ptCount val="3"/>
                <c:pt idx="0">
                  <c:v>Yes</c:v>
                </c:pt>
                <c:pt idx="1">
                  <c:v>No</c:v>
                </c:pt>
                <c:pt idx="2">
                  <c:v>Unsure</c:v>
                </c:pt>
              </c:strCache>
            </c:strRef>
          </c:cat>
          <c:val>
            <c:numRef>
              <c:f>'[Survey results.xlsm]Sheet1'!$I$56:$I$58</c:f>
              <c:numCache>
                <c:formatCode>General</c:formatCode>
                <c:ptCount val="3"/>
                <c:pt idx="0">
                  <c:v>36</c:v>
                </c:pt>
                <c:pt idx="1">
                  <c:v>5</c:v>
                </c:pt>
                <c:pt idx="2">
                  <c:v>1</c:v>
                </c:pt>
              </c:numCache>
            </c:numRef>
          </c:val>
          <c:extLst>
            <c:ext xmlns:c16="http://schemas.microsoft.com/office/drawing/2014/chart" uri="{C3380CC4-5D6E-409C-BE32-E72D297353CC}">
              <c16:uniqueId val="{00000006-1D86-4E35-8553-6AFE34A8A98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results.xlsm]Sheet1'!$J$73</c:f>
              <c:strCache>
                <c:ptCount val="1"/>
                <c:pt idx="0">
                  <c:v>Original Graphics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B93-4192-9B50-A9D0B1CDBF9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B93-4192-9B50-A9D0B1CDBF9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B93-4192-9B50-A9D0B1CDBF9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results.xlsm]Sheet1'!$I$74:$I$76</c:f>
              <c:strCache>
                <c:ptCount val="3"/>
                <c:pt idx="0">
                  <c:v>Yes</c:v>
                </c:pt>
                <c:pt idx="1">
                  <c:v>No</c:v>
                </c:pt>
                <c:pt idx="2">
                  <c:v>Unsure</c:v>
                </c:pt>
              </c:strCache>
            </c:strRef>
          </c:cat>
          <c:val>
            <c:numRef>
              <c:f>'[Survey results.xlsm]Sheet1'!$J$74:$J$76</c:f>
              <c:numCache>
                <c:formatCode>General</c:formatCode>
                <c:ptCount val="3"/>
                <c:pt idx="0">
                  <c:v>21</c:v>
                </c:pt>
                <c:pt idx="1">
                  <c:v>13</c:v>
                </c:pt>
                <c:pt idx="2">
                  <c:v>8</c:v>
                </c:pt>
              </c:numCache>
            </c:numRef>
          </c:val>
          <c:extLst>
            <c:ext xmlns:c16="http://schemas.microsoft.com/office/drawing/2014/chart" uri="{C3380CC4-5D6E-409C-BE32-E72D297353CC}">
              <c16:uniqueId val="{00000006-BB93-4192-9B50-A9D0B1CDBF9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'[Survey results.xlsm]Sheet1'!$AB$49</c:f>
              <c:strCache>
                <c:ptCount val="1"/>
                <c:pt idx="0">
                  <c:v>type of device that
would be used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6CF-47F9-A3BE-6EC83641BF5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6CF-47F9-A3BE-6EC83641BF5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6CF-47F9-A3BE-6EC83641BF5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6CF-47F9-A3BE-6EC83641BF5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6CF-47F9-A3BE-6EC83641BF5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'[Survey results.xlsm]Sheet1'!$AA$50:$AA$54</c:f>
              <c:strCache>
                <c:ptCount val="5"/>
                <c:pt idx="0">
                  <c:v>Smartphone</c:v>
                </c:pt>
                <c:pt idx="1">
                  <c:v>Laptop</c:v>
                </c:pt>
                <c:pt idx="2">
                  <c:v>Tablet</c:v>
                </c:pt>
                <c:pt idx="3">
                  <c:v>Console</c:v>
                </c:pt>
                <c:pt idx="4">
                  <c:v>Any</c:v>
                </c:pt>
              </c:strCache>
            </c:strRef>
          </c:cat>
          <c:val>
            <c:numRef>
              <c:f>'[Survey results.xlsm]Sheet1'!$AB$50:$AB$54</c:f>
              <c:numCache>
                <c:formatCode>General</c:formatCode>
                <c:ptCount val="5"/>
                <c:pt idx="0">
                  <c:v>19</c:v>
                </c:pt>
                <c:pt idx="1">
                  <c:v>14</c:v>
                </c:pt>
                <c:pt idx="2">
                  <c:v>4</c:v>
                </c:pt>
                <c:pt idx="3">
                  <c:v>1</c:v>
                </c:pt>
                <c:pt idx="4">
                  <c:v>1</c:v>
                </c:pt>
              </c:numCache>
            </c:numRef>
          </c:val>
          <c:extLst>
            <c:ext xmlns:c16="http://schemas.microsoft.com/office/drawing/2014/chart" uri="{C3380CC4-5D6E-409C-BE32-E72D297353CC}">
              <c16:uniqueId val="{0000000A-16CF-47F9-A3BE-6EC83641BF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E91D-D240-47B8-9951-EAC0BCC15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14374</TotalTime>
  <Pages>40</Pages>
  <Words>6284</Words>
  <Characters>35821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348</cp:revision>
  <cp:lastPrinted>2017-09-03T21:12:00Z</cp:lastPrinted>
  <dcterms:created xsi:type="dcterms:W3CDTF">2017-09-03T17:38:00Z</dcterms:created>
  <dcterms:modified xsi:type="dcterms:W3CDTF">2018-02-16T11:49:00Z</dcterms:modified>
</cp:coreProperties>
</file>